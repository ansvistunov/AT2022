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8C46CDD" w:rsidR="007823B5" w:rsidRPr="00D916B7" w:rsidRDefault="003C2555" w:rsidP="007823B5">
            <w:pPr>
              <w:pStyle w:val="table"/>
              <w:jc w:val="center"/>
            </w:pPr>
            <w:r>
              <w:rPr>
                <w:lang w:val="ru-RU"/>
              </w:rPr>
              <w:t>20</w:t>
            </w:r>
            <w:r w:rsidR="00D916B7">
              <w:t>22</w:t>
            </w:r>
            <w:r>
              <w:rPr>
                <w:lang w:val="ru-RU"/>
              </w:rPr>
              <w:t>-</w:t>
            </w:r>
            <w:r w:rsidR="00D916B7">
              <w:t>xx</w:t>
            </w:r>
            <w:r>
              <w:rPr>
                <w:lang w:val="ru-RU"/>
              </w:rPr>
              <w:t>-</w:t>
            </w:r>
            <w:r w:rsidR="00D916B7">
              <w:t>xx</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72910A29" w:rsidR="007823B5" w:rsidRPr="00D9349E" w:rsidRDefault="007823B5" w:rsidP="007823B5">
            <w:pPr>
              <w:pStyle w:val="Tabletext"/>
              <w:jc w:val="center"/>
              <w:rPr>
                <w:lang w:val="ru-RU"/>
              </w:rPr>
            </w:pP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 xml:space="preserve">no use-case </w:t>
      </w:r>
      <w:proofErr w:type="gramStart"/>
      <w:r w:rsidR="00842301" w:rsidRPr="00D71CC3">
        <w:rPr>
          <w:b/>
        </w:rPr>
        <w:t>model</w:t>
      </w:r>
      <w:r w:rsidR="00663731" w:rsidRPr="00D71CC3">
        <w:rPr>
          <w:b/>
        </w:rPr>
        <w:t>l</w:t>
      </w:r>
      <w:r w:rsidR="00842301" w:rsidRPr="00D71CC3">
        <w:rPr>
          <w:b/>
        </w:rPr>
        <w:t>ing</w:t>
      </w:r>
      <w:r w:rsidR="00663731" w:rsidRPr="00D71CC3">
        <w:rPr>
          <w:b/>
        </w:rPr>
        <w:t>.</w:t>
      </w:r>
      <w:r w:rsidRPr="00D71CC3">
        <w:t>.</w:t>
      </w:r>
      <w:proofErr w:type="gramEnd"/>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052A06D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38550846" w14:textId="734991B6" w:rsidR="008D6E9B" w:rsidRPr="008D6E9B" w:rsidRDefault="008D6E9B" w:rsidP="001A6304">
      <w:pPr>
        <w:pStyle w:val="1Einrckung"/>
        <w:ind w:left="0"/>
        <w:rPr>
          <w:lang w:val="ru-RU"/>
        </w:rPr>
      </w:pPr>
      <w:r>
        <w:rPr>
          <w:lang w:val="ru-RU"/>
        </w:rPr>
        <w:t>Целью данного документа является описание подробных требований к системе отслеживания водителей транспорта</w:t>
      </w:r>
      <w:r w:rsidR="00687050">
        <w:rPr>
          <w:lang w:val="ru-RU"/>
        </w:rPr>
        <w:t xml:space="preserve"> (</w:t>
      </w:r>
      <w:r w:rsidR="00687050">
        <w:rPr>
          <w:lang w:val="en-US"/>
        </w:rPr>
        <w:t>DTS</w:t>
      </w:r>
      <w:r w:rsidR="00687050">
        <w:rPr>
          <w:lang w:val="ru-RU"/>
        </w:rPr>
        <w:t>)</w:t>
      </w:r>
      <w:r w:rsidR="00420AB7">
        <w:rPr>
          <w:lang w:val="ru-RU"/>
        </w:rPr>
        <w:t xml:space="preserve"> компании</w:t>
      </w:r>
      <w:r>
        <w:rPr>
          <w:lang w:val="ru-RU"/>
        </w:rPr>
        <w:t xml:space="preserve">. Так же в этом документе описана функциональная и нефункциональная </w:t>
      </w:r>
      <w:r w:rsidR="00B13769">
        <w:rPr>
          <w:lang w:val="ru-RU"/>
        </w:rPr>
        <w:t>спецификация для конечного пользователя.</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B390833"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6FC67CAE" w14:textId="30A31D90" w:rsidR="00057E47" w:rsidRDefault="00063ACF" w:rsidP="00057E47">
      <w:pPr>
        <w:pStyle w:val="1Einrckung"/>
        <w:ind w:left="0"/>
        <w:rPr>
          <w:lang w:val="ru-RU"/>
        </w:rPr>
      </w:pPr>
      <w:r>
        <w:rPr>
          <w:lang w:val="ru-RU"/>
        </w:rPr>
        <w:tab/>
      </w:r>
      <w:commentRangeStart w:id="9"/>
      <w:r w:rsidR="006E6F81">
        <w:rPr>
          <w:lang w:val="ru-RU"/>
        </w:rPr>
        <w:t>Система отслеживания водителей (</w:t>
      </w:r>
      <w:r w:rsidR="006E6F81">
        <w:rPr>
          <w:lang w:val="en-US"/>
        </w:rPr>
        <w:t>DTS</w:t>
      </w:r>
      <w:r w:rsidR="006E6F81">
        <w:rPr>
          <w:lang w:val="ru-RU"/>
        </w:rPr>
        <w:t xml:space="preserve">) состоит из двух частей. Первая часть </w:t>
      </w:r>
      <w:r w:rsidR="006E6F81" w:rsidRPr="006E6F81">
        <w:rPr>
          <w:lang w:val="ru-RU"/>
        </w:rPr>
        <w:t xml:space="preserve">– </w:t>
      </w:r>
      <w:r w:rsidR="006E6F81">
        <w:rPr>
          <w:lang w:val="ru-RU"/>
        </w:rPr>
        <w:t xml:space="preserve">это </w:t>
      </w:r>
      <w:proofErr w:type="gramStart"/>
      <w:r w:rsidR="006E6F81">
        <w:rPr>
          <w:lang w:val="ru-RU"/>
        </w:rPr>
        <w:t>датчик</w:t>
      </w:r>
      <w:proofErr w:type="gramEnd"/>
      <w:r w:rsidR="006E6F81">
        <w:rPr>
          <w:lang w:val="ru-RU"/>
        </w:rPr>
        <w:t xml:space="preserve"> устанавливаемый на транспортное средство</w:t>
      </w:r>
      <w:r w:rsidR="00057E47" w:rsidRPr="00057E47">
        <w:rPr>
          <w:lang w:val="ru-RU"/>
        </w:rPr>
        <w:t xml:space="preserve"> </w:t>
      </w:r>
      <w:r w:rsidR="00057E47">
        <w:rPr>
          <w:lang w:val="ru-RU"/>
        </w:rPr>
        <w:t xml:space="preserve">способный определять свое местоположение и скорость. В датчике также установлен </w:t>
      </w:r>
      <w:r w:rsidR="00057E47">
        <w:rPr>
          <w:lang w:val="en-US"/>
        </w:rPr>
        <w:t>GSM</w:t>
      </w:r>
      <w:r w:rsidR="00057E47" w:rsidRPr="00057E47">
        <w:rPr>
          <w:lang w:val="ru-RU"/>
        </w:rPr>
        <w:t xml:space="preserve"> </w:t>
      </w:r>
      <w:r w:rsidR="00057E47">
        <w:rPr>
          <w:lang w:val="ru-RU"/>
        </w:rPr>
        <w:t>модуль для обмена данными с сервером.</w:t>
      </w:r>
    </w:p>
    <w:p w14:paraId="55FC77E6" w14:textId="67793996" w:rsidR="00E15E5A" w:rsidRPr="006E6F81" w:rsidRDefault="00063ACF" w:rsidP="00057E47">
      <w:pPr>
        <w:pStyle w:val="1Einrckung"/>
        <w:ind w:left="0"/>
        <w:rPr>
          <w:lang w:val="ru-RU"/>
        </w:rPr>
      </w:pPr>
      <w:r>
        <w:rPr>
          <w:lang w:val="ru-RU"/>
        </w:rPr>
        <w:tab/>
      </w:r>
      <w:r w:rsidR="006E6F81">
        <w:rPr>
          <w:lang w:val="ru-RU"/>
        </w:rPr>
        <w:t>Вторая часть</w:t>
      </w:r>
      <w:r w:rsidR="001A6304">
        <w:rPr>
          <w:lang w:val="ru-RU"/>
        </w:rPr>
        <w:t xml:space="preserve"> представляет собой</w:t>
      </w:r>
      <w:r w:rsidR="006E6F81">
        <w:rPr>
          <w:lang w:val="ru-RU"/>
        </w:rPr>
        <w:t xml:space="preserve"> систем</w:t>
      </w:r>
      <w:r w:rsidR="001A6304">
        <w:rPr>
          <w:lang w:val="ru-RU"/>
        </w:rPr>
        <w:t>у,</w:t>
      </w:r>
      <w:r w:rsidR="006E6F81">
        <w:rPr>
          <w:lang w:val="ru-RU"/>
        </w:rPr>
        <w:t xml:space="preserve"> установленн</w:t>
      </w:r>
      <w:r w:rsidR="001A6304">
        <w:rPr>
          <w:lang w:val="ru-RU"/>
        </w:rPr>
        <w:t>ую</w:t>
      </w:r>
      <w:r w:rsidR="006E6F81">
        <w:rPr>
          <w:lang w:val="ru-RU"/>
        </w:rPr>
        <w:t xml:space="preserve"> в офисе компании, которая занимается обработкой и представлением </w:t>
      </w:r>
      <w:proofErr w:type="gramStart"/>
      <w:r w:rsidR="006E6F81">
        <w:rPr>
          <w:lang w:val="ru-RU"/>
        </w:rPr>
        <w:t>данных</w:t>
      </w:r>
      <w:proofErr w:type="gramEnd"/>
      <w:r w:rsidR="006E6F81">
        <w:rPr>
          <w:lang w:val="ru-RU"/>
        </w:rPr>
        <w:t xml:space="preserve"> полученных </w:t>
      </w:r>
      <w:r w:rsidR="00057E47">
        <w:rPr>
          <w:lang w:val="ru-RU"/>
        </w:rPr>
        <w:t>с датчиков</w:t>
      </w:r>
      <w:r w:rsidR="001A6304">
        <w:rPr>
          <w:lang w:val="ru-RU"/>
        </w:rPr>
        <w:t>. Полученные данные проходят обработку и предоставляются конечному пользователю (оператору) в специальном формате.</w:t>
      </w:r>
      <w:commentRangeEnd w:id="9"/>
      <w:r w:rsidR="00E93FF9">
        <w:rPr>
          <w:rStyle w:val="a5"/>
          <w:color w:val="auto"/>
        </w:rPr>
        <w:commentReference w:id="9"/>
      </w:r>
    </w:p>
    <w:p w14:paraId="51C64A36" w14:textId="77777777" w:rsidR="00687050" w:rsidRPr="00687050" w:rsidRDefault="00687050" w:rsidP="00687050">
      <w:pPr>
        <w:pStyle w:val="1Einrckung"/>
        <w:rPr>
          <w:lang w:val="ru-RU"/>
        </w:rPr>
      </w:pPr>
    </w:p>
    <w:p w14:paraId="74789B31" w14:textId="155C1D92" w:rsidR="007823B5" w:rsidRPr="00D71CC3" w:rsidRDefault="007823B5" w:rsidP="00015D29">
      <w:pPr>
        <w:pStyle w:val="InfoBlue"/>
        <w:ind w:left="0"/>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t>
      </w:r>
      <w:proofErr w:type="gramStart"/>
      <w:r w:rsidRPr="00D71CC3">
        <w:t>with;  and</w:t>
      </w:r>
      <w:proofErr w:type="gramEnd"/>
      <w:r w:rsidRPr="00D71CC3">
        <w:t xml:space="preserve">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758"/>
        <w:gridCol w:w="7416"/>
      </w:tblGrid>
      <w:tr w:rsidR="00A62FA2" w:rsidRPr="00A62FA2" w14:paraId="0FF8222E" w14:textId="77777777" w:rsidTr="00A62FA2">
        <w:tc>
          <w:tcPr>
            <w:tcW w:w="1791" w:type="dxa"/>
          </w:tcPr>
          <w:p w14:paraId="19457BAB" w14:textId="26B156A7" w:rsidR="00A62FA2" w:rsidRPr="00A62FA2" w:rsidRDefault="00A62FA2" w:rsidP="00A62FA2">
            <w:pPr>
              <w:pStyle w:val="1Einrckung"/>
              <w:ind w:left="0"/>
              <w:rPr>
                <w:b/>
                <w:lang w:val="ru-RU"/>
              </w:rPr>
            </w:pPr>
          </w:p>
        </w:tc>
        <w:tc>
          <w:tcPr>
            <w:tcW w:w="7609" w:type="dxa"/>
          </w:tcPr>
          <w:p w14:paraId="19A5FD6E" w14:textId="7C5617A6"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6D9664C6" w:rsidR="00A62FA2" w:rsidRPr="00E15E5A" w:rsidRDefault="00E15E5A" w:rsidP="00E723E0">
            <w:pPr>
              <w:pStyle w:val="1Einrckung"/>
              <w:ind w:left="0"/>
              <w:rPr>
                <w:lang w:val="en-US"/>
              </w:rPr>
            </w:pPr>
            <w:r>
              <w:rPr>
                <w:lang w:val="en-US"/>
              </w:rPr>
              <w:t>DTS</w:t>
            </w:r>
          </w:p>
        </w:tc>
        <w:tc>
          <w:tcPr>
            <w:tcW w:w="7609" w:type="dxa"/>
          </w:tcPr>
          <w:p w14:paraId="74FC3298" w14:textId="16104953" w:rsidR="00A62FA2" w:rsidRPr="00E15E5A" w:rsidRDefault="00E15E5A" w:rsidP="00E723E0">
            <w:pPr>
              <w:pStyle w:val="1Einrckung"/>
              <w:ind w:left="0"/>
              <w:rPr>
                <w:lang w:val="en-US"/>
              </w:rPr>
            </w:pPr>
            <w:r>
              <w:rPr>
                <w:lang w:val="en-US"/>
              </w:rPr>
              <w:t>Driver Tracking System</w:t>
            </w: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lastRenderedPageBreak/>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5853724"/>
      <w:r>
        <w:rPr>
          <w:lang w:val="ru-RU"/>
        </w:rPr>
        <w:t>Ссылки</w:t>
      </w:r>
      <w:bookmarkEnd w:id="11"/>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5853725"/>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4B40BA0C" w14:textId="19F96F56" w:rsidR="005263E8" w:rsidRDefault="00B83CA5" w:rsidP="00B83CA5">
      <w:pPr>
        <w:rPr>
          <w:lang w:val="ru-RU"/>
        </w:rPr>
      </w:pPr>
      <w:r>
        <w:rPr>
          <w:lang w:val="ru-RU"/>
        </w:rPr>
        <w:t>Раздел 2</w:t>
      </w:r>
      <w:r w:rsidR="00015D29">
        <w:rPr>
          <w:lang w:val="ru-RU"/>
        </w:rPr>
        <w:t xml:space="preserve"> </w:t>
      </w:r>
      <w:r w:rsidR="0098129E">
        <w:rPr>
          <w:lang w:val="ru-RU"/>
        </w:rPr>
        <w:t>содержит общее описание системы.</w:t>
      </w:r>
    </w:p>
    <w:p w14:paraId="6199B06A" w14:textId="11911B50" w:rsidR="00B83CA5" w:rsidRPr="00B83CA5" w:rsidRDefault="00230576" w:rsidP="00B83CA5">
      <w:pPr>
        <w:rPr>
          <w:lang w:val="ru-RU"/>
        </w:rPr>
      </w:pPr>
      <w:r>
        <w:rPr>
          <w:lang w:val="ru-RU"/>
        </w:rPr>
        <w:t>Раздел 3</w:t>
      </w:r>
      <w:r w:rsidR="0098129E">
        <w:rPr>
          <w:lang w:val="ru-RU"/>
        </w:rPr>
        <w:t xml:space="preserve"> содержит </w:t>
      </w:r>
      <w:proofErr w:type="gramStart"/>
      <w:r w:rsidR="0098129E">
        <w:rPr>
          <w:lang w:val="ru-RU"/>
        </w:rPr>
        <w:t>детальные</w:t>
      </w:r>
      <w:r w:rsidR="003E4A66">
        <w:rPr>
          <w:lang w:val="ru-RU"/>
        </w:rPr>
        <w:t xml:space="preserve"> </w:t>
      </w:r>
      <w:r w:rsidR="0098129E">
        <w:rPr>
          <w:lang w:val="ru-RU"/>
        </w:rPr>
        <w:t>требования</w:t>
      </w:r>
      <w:proofErr w:type="gramEnd"/>
      <w:r w:rsidR="0098129E">
        <w:rPr>
          <w:lang w:val="ru-RU"/>
        </w:rPr>
        <w:t xml:space="preserve"> предъявляемые к системе</w:t>
      </w:r>
      <w:r>
        <w:rPr>
          <w:lang w:val="ru-RU"/>
        </w:rPr>
        <w:t>.</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6CCA13E7" w:rsidR="007823B5" w:rsidRDefault="005B09DE" w:rsidP="007823B5">
      <w:pPr>
        <w:pStyle w:val="1"/>
        <w:keepNext/>
        <w:tabs>
          <w:tab w:val="num" w:pos="709"/>
        </w:tabs>
        <w:ind w:left="709" w:hanging="709"/>
        <w:rPr>
          <w:lang w:val="ru-RU"/>
        </w:rPr>
      </w:pPr>
      <w:bookmarkStart w:id="13" w:name="_Toc115853726"/>
      <w:r>
        <w:rPr>
          <w:lang w:val="ru-RU"/>
        </w:rPr>
        <w:t>Общее описание</w:t>
      </w:r>
      <w:bookmarkEnd w:id="13"/>
    </w:p>
    <w:p w14:paraId="1F6A67C0" w14:textId="2EA670D0" w:rsidR="005263E8" w:rsidRPr="008D6E9B" w:rsidRDefault="005263E8" w:rsidP="002245E2">
      <w:pPr>
        <w:pStyle w:val="1Einrckung"/>
        <w:ind w:left="0"/>
        <w:rPr>
          <w:lang w:val="en-US"/>
        </w:rPr>
      </w:pPr>
      <w:r>
        <w:rPr>
          <w:lang w:val="ru-RU"/>
        </w:rPr>
        <w:t>На каждом автомобиле компании установлен датчик. Датчик умеет считывать скорость и местоположение автомобил</w:t>
      </w:r>
      <w:r w:rsidR="00FB2DDD">
        <w:rPr>
          <w:lang w:val="ru-RU"/>
        </w:rPr>
        <w:t>я</w:t>
      </w:r>
      <w:r>
        <w:rPr>
          <w:lang w:val="ru-RU"/>
        </w:rPr>
        <w:t xml:space="preserve">. В офисе компании </w:t>
      </w:r>
      <w:r w:rsidR="00DC2574">
        <w:rPr>
          <w:lang w:val="ru-RU"/>
        </w:rPr>
        <w:t xml:space="preserve">расположена </w:t>
      </w:r>
      <w:proofErr w:type="gramStart"/>
      <w:r w:rsidR="00DC2574">
        <w:rPr>
          <w:lang w:val="ru-RU"/>
        </w:rPr>
        <w:t>внешняя система</w:t>
      </w:r>
      <w:proofErr w:type="gramEnd"/>
      <w:r w:rsidR="00DC2574">
        <w:rPr>
          <w:lang w:val="ru-RU"/>
        </w:rPr>
        <w:t xml:space="preserve"> которая раз в час получает данные с каждого </w:t>
      </w:r>
      <w:r w:rsidR="00FB2DDD">
        <w:rPr>
          <w:lang w:val="ru-RU"/>
        </w:rPr>
        <w:t>работающего</w:t>
      </w:r>
      <w:r w:rsidR="00DC2574">
        <w:rPr>
          <w:lang w:val="ru-RU"/>
        </w:rPr>
        <w:t xml:space="preserve"> датчика и обрабатывает их. Результатом</w:t>
      </w:r>
      <w:r w:rsidR="00DC2574" w:rsidRPr="008D6E9B">
        <w:rPr>
          <w:lang w:val="en-US"/>
        </w:rPr>
        <w:t xml:space="preserve"> </w:t>
      </w:r>
      <w:r w:rsidR="00DC2574">
        <w:rPr>
          <w:lang w:val="ru-RU"/>
        </w:rPr>
        <w:t>обработки</w:t>
      </w:r>
      <w:r w:rsidR="00DC2574" w:rsidRPr="008D6E9B">
        <w:rPr>
          <w:lang w:val="en-US"/>
        </w:rPr>
        <w:t xml:space="preserve"> </w:t>
      </w:r>
      <w:r w:rsidR="00DC2574">
        <w:rPr>
          <w:lang w:val="ru-RU"/>
        </w:rPr>
        <w:t>данных</w:t>
      </w:r>
      <w:r w:rsidR="00DC2574" w:rsidRPr="008D6E9B">
        <w:rPr>
          <w:lang w:val="en-US"/>
        </w:rPr>
        <w:t xml:space="preserve"> </w:t>
      </w:r>
      <w:r w:rsidR="00DC2574">
        <w:rPr>
          <w:lang w:val="ru-RU"/>
        </w:rPr>
        <w:t>служит</w:t>
      </w:r>
      <w:r w:rsidR="00DC2574" w:rsidRPr="008D6E9B">
        <w:rPr>
          <w:lang w:val="en-US"/>
        </w:rPr>
        <w:t xml:space="preserve"> </w:t>
      </w:r>
      <w:r w:rsidR="00DC2574">
        <w:rPr>
          <w:lang w:val="ru-RU"/>
        </w:rPr>
        <w:t>отчет</w:t>
      </w:r>
      <w:r w:rsidR="00DC2574" w:rsidRPr="008D6E9B">
        <w:rPr>
          <w:lang w:val="en-US"/>
        </w:rPr>
        <w:t xml:space="preserve"> </w:t>
      </w:r>
      <w:r w:rsidR="00DC2574">
        <w:rPr>
          <w:lang w:val="ru-RU"/>
        </w:rPr>
        <w:t>в</w:t>
      </w:r>
      <w:r w:rsidR="00DC2574" w:rsidRPr="008D6E9B">
        <w:rPr>
          <w:lang w:val="en-US"/>
        </w:rPr>
        <w:t xml:space="preserve"> </w:t>
      </w:r>
      <w:r w:rsidR="00DC2574">
        <w:rPr>
          <w:lang w:val="ru-RU"/>
        </w:rPr>
        <w:t>электронном</w:t>
      </w:r>
      <w:r w:rsidR="00DC2574" w:rsidRPr="008D6E9B">
        <w:rPr>
          <w:lang w:val="en-US"/>
        </w:rPr>
        <w:t xml:space="preserve"> </w:t>
      </w:r>
      <w:r w:rsidR="00DC2574">
        <w:rPr>
          <w:lang w:val="ru-RU"/>
        </w:rPr>
        <w:t>виде</w:t>
      </w:r>
    </w:p>
    <w:p w14:paraId="6AB3A57F" w14:textId="77777777" w:rsidR="00282EEB" w:rsidRPr="008D6E9B" w:rsidRDefault="00282EEB" w:rsidP="00282EEB">
      <w:pPr>
        <w:pStyle w:val="InfoBlue"/>
        <w:rPr>
          <w:lang w:val="en-US"/>
        </w:rPr>
      </w:pPr>
      <w:r w:rsidRPr="008D6E9B">
        <w:rPr>
          <w:lang w:val="en-US"/>
        </w:rPr>
        <w:t>[</w:t>
      </w:r>
      <w:r w:rsidRPr="00D71CC3">
        <w:t>This</w:t>
      </w:r>
      <w:r w:rsidRPr="008D6E9B">
        <w:rPr>
          <w:lang w:val="en-US"/>
        </w:rPr>
        <w:t xml:space="preserve"> </w:t>
      </w:r>
      <w:r w:rsidRPr="00D71CC3">
        <w:t>section</w:t>
      </w:r>
      <w:r w:rsidRPr="008D6E9B">
        <w:rPr>
          <w:lang w:val="en-US"/>
        </w:rPr>
        <w:t xml:space="preserve"> </w:t>
      </w:r>
      <w:r w:rsidRPr="00D71CC3">
        <w:t>of</w:t>
      </w:r>
      <w:r w:rsidRPr="008D6E9B">
        <w:rPr>
          <w:lang w:val="en-US"/>
        </w:rPr>
        <w:t xml:space="preserve"> </w:t>
      </w:r>
      <w:r w:rsidRPr="00D71CC3">
        <w:t>the</w:t>
      </w:r>
      <w:r w:rsidRPr="008D6E9B">
        <w:rPr>
          <w:lang w:val="en-US"/>
        </w:rPr>
        <w:t xml:space="preserve"> </w:t>
      </w:r>
      <w:r w:rsidRPr="00D71CC3">
        <w:rPr>
          <w:b/>
        </w:rPr>
        <w:t>SRS</w:t>
      </w:r>
      <w:r w:rsidRPr="008D6E9B">
        <w:rPr>
          <w:lang w:val="en-US"/>
        </w:rPr>
        <w:t xml:space="preserve"> </w:t>
      </w:r>
      <w:r w:rsidRPr="00D71CC3">
        <w:t>should</w:t>
      </w:r>
      <w:r w:rsidRPr="008D6E9B">
        <w:rPr>
          <w:lang w:val="en-US"/>
        </w:rPr>
        <w:t xml:space="preserve"> </w:t>
      </w:r>
      <w:r w:rsidRPr="00D71CC3">
        <w:t>describe</w:t>
      </w:r>
      <w:r w:rsidRPr="008D6E9B">
        <w:rPr>
          <w:lang w:val="en-US"/>
        </w:rPr>
        <w:t xml:space="preserve"> </w:t>
      </w:r>
      <w:r w:rsidRPr="00D71CC3">
        <w:t>the</w:t>
      </w:r>
      <w:r w:rsidRPr="008D6E9B">
        <w:rPr>
          <w:lang w:val="en-US"/>
        </w:rPr>
        <w:t xml:space="preserve"> </w:t>
      </w:r>
      <w:r w:rsidRPr="00D71CC3">
        <w:t>general</w:t>
      </w:r>
      <w:r w:rsidRPr="008D6E9B">
        <w:rPr>
          <w:lang w:val="en-US"/>
        </w:rPr>
        <w:t xml:space="preserve"> </w:t>
      </w:r>
      <w:r w:rsidRPr="00D71CC3">
        <w:t>factors</w:t>
      </w:r>
      <w:r w:rsidRPr="008D6E9B">
        <w:rPr>
          <w:lang w:val="en-US"/>
        </w:rPr>
        <w:t xml:space="preserve"> </w:t>
      </w:r>
      <w:r w:rsidRPr="00D71CC3">
        <w:t>that</w:t>
      </w:r>
      <w:r w:rsidRPr="008D6E9B">
        <w:rPr>
          <w:lang w:val="en-US"/>
        </w:rPr>
        <w:t xml:space="preserve"> </w:t>
      </w:r>
      <w:r w:rsidRPr="00D71CC3">
        <w:t>affect</w:t>
      </w:r>
      <w:r w:rsidRPr="008D6E9B">
        <w:rPr>
          <w:lang w:val="en-US"/>
        </w:rPr>
        <w:t xml:space="preserve"> </w:t>
      </w:r>
      <w:r w:rsidRPr="00D71CC3">
        <w:t>the</w:t>
      </w:r>
      <w:r w:rsidRPr="008D6E9B">
        <w:rPr>
          <w:lang w:val="en-US"/>
        </w:rPr>
        <w:t xml:space="preserve"> </w:t>
      </w:r>
      <w:r w:rsidRPr="00D71CC3">
        <w:t>product</w:t>
      </w:r>
      <w:r w:rsidRPr="008D6E9B">
        <w:rPr>
          <w:lang w:val="en-US"/>
        </w:rPr>
        <w:t xml:space="preserve"> </w:t>
      </w:r>
      <w:r w:rsidRPr="00D71CC3">
        <w:t>and</w:t>
      </w:r>
      <w:r w:rsidRPr="008D6E9B">
        <w:rPr>
          <w:lang w:val="en-US"/>
        </w:rPr>
        <w:t xml:space="preserve"> </w:t>
      </w:r>
      <w:r w:rsidRPr="00D71CC3">
        <w:t>its</w:t>
      </w:r>
      <w:r w:rsidRPr="008D6E9B">
        <w:rPr>
          <w:lang w:val="en-US"/>
        </w:rPr>
        <w:t xml:space="preserve"> </w:t>
      </w:r>
      <w:r w:rsidRPr="00D71CC3">
        <w:t>requirements</w:t>
      </w:r>
      <w:r w:rsidRPr="008D6E9B">
        <w:rPr>
          <w:lang w:val="en-US"/>
        </w:rPr>
        <w:t xml:space="preserve">.  </w:t>
      </w:r>
      <w:r w:rsidRPr="00D71CC3">
        <w:t>This</w:t>
      </w:r>
      <w:r w:rsidRPr="008D6E9B">
        <w:rPr>
          <w:lang w:val="en-US"/>
        </w:rPr>
        <w:t xml:space="preserve"> </w:t>
      </w:r>
      <w:r w:rsidRPr="00D71CC3">
        <w:t>section</w:t>
      </w:r>
      <w:r w:rsidRPr="008D6E9B">
        <w:rPr>
          <w:lang w:val="en-US"/>
        </w:rPr>
        <w:t xml:space="preserve"> </w:t>
      </w:r>
      <w:r w:rsidRPr="00D71CC3">
        <w:t>does</w:t>
      </w:r>
      <w:r w:rsidRPr="008D6E9B">
        <w:rPr>
          <w:lang w:val="en-US"/>
        </w:rPr>
        <w:t xml:space="preserve"> </w:t>
      </w:r>
      <w:r w:rsidRPr="00D71CC3">
        <w:t>not</w:t>
      </w:r>
      <w:r w:rsidRPr="008D6E9B">
        <w:rPr>
          <w:lang w:val="en-US"/>
        </w:rPr>
        <w:t xml:space="preserve"> </w:t>
      </w:r>
      <w:r w:rsidRPr="00D71CC3">
        <w:t>state</w:t>
      </w:r>
      <w:r w:rsidRPr="008D6E9B">
        <w:rPr>
          <w:lang w:val="en-US"/>
        </w:rPr>
        <w:t xml:space="preserve"> </w:t>
      </w:r>
      <w:r w:rsidRPr="00D71CC3">
        <w:t>specific</w:t>
      </w:r>
      <w:r w:rsidRPr="008D6E9B">
        <w:rPr>
          <w:lang w:val="en-US"/>
        </w:rPr>
        <w:t xml:space="preserve"> </w:t>
      </w:r>
      <w:r w:rsidRPr="00D71CC3">
        <w:t>requirements</w:t>
      </w:r>
      <w:r w:rsidRPr="008D6E9B">
        <w:rPr>
          <w:lang w:val="en-US"/>
        </w:rPr>
        <w:t xml:space="preserve">.  </w:t>
      </w:r>
      <w:r w:rsidRPr="00D71CC3">
        <w:t>Instead</w:t>
      </w:r>
      <w:r w:rsidRPr="008D6E9B">
        <w:rPr>
          <w:lang w:val="en-US"/>
        </w:rPr>
        <w:t xml:space="preserve">, </w:t>
      </w:r>
      <w:r w:rsidRPr="00D71CC3">
        <w:t>it</w:t>
      </w:r>
      <w:r w:rsidRPr="008D6E9B">
        <w:rPr>
          <w:lang w:val="en-US"/>
        </w:rPr>
        <w:t xml:space="preserve"> </w:t>
      </w:r>
      <w:r w:rsidRPr="00D71CC3">
        <w:t>provides</w:t>
      </w:r>
      <w:r w:rsidRPr="008D6E9B">
        <w:rPr>
          <w:lang w:val="en-US"/>
        </w:rPr>
        <w:t xml:space="preserve"> </w:t>
      </w:r>
      <w:r w:rsidRPr="00D71CC3">
        <w:t>a</w:t>
      </w:r>
      <w:r w:rsidRPr="008D6E9B">
        <w:rPr>
          <w:lang w:val="en-US"/>
        </w:rPr>
        <w:t xml:space="preserve"> </w:t>
      </w:r>
      <w:r w:rsidRPr="00D71CC3">
        <w:t>background</w:t>
      </w:r>
      <w:r w:rsidRPr="008D6E9B">
        <w:rPr>
          <w:lang w:val="en-US"/>
        </w:rPr>
        <w:t xml:space="preserve"> </w:t>
      </w:r>
      <w:r w:rsidRPr="00D71CC3">
        <w:t>for</w:t>
      </w:r>
      <w:r w:rsidRPr="008D6E9B">
        <w:rPr>
          <w:lang w:val="en-US"/>
        </w:rPr>
        <w:t xml:space="preserve"> </w:t>
      </w:r>
      <w:r w:rsidRPr="00D71CC3">
        <w:t>those</w:t>
      </w:r>
      <w:r w:rsidRPr="008D6E9B">
        <w:rPr>
          <w:lang w:val="en-US"/>
        </w:rPr>
        <w:t xml:space="preserve"> </w:t>
      </w:r>
      <w:r w:rsidRPr="00D71CC3">
        <w:t>requirements</w:t>
      </w:r>
      <w:r w:rsidRPr="008D6E9B">
        <w:rPr>
          <w:lang w:val="en-US"/>
        </w:rPr>
        <w:t xml:space="preserve">, </w:t>
      </w:r>
      <w:r w:rsidRPr="00D71CC3">
        <w:t>which</w:t>
      </w:r>
      <w:r w:rsidRPr="008D6E9B">
        <w:rPr>
          <w:lang w:val="en-US"/>
        </w:rPr>
        <w:t xml:space="preserve"> </w:t>
      </w:r>
      <w:r w:rsidRPr="00D71CC3">
        <w:t>are</w:t>
      </w:r>
      <w:r w:rsidRPr="008D6E9B">
        <w:rPr>
          <w:lang w:val="en-US"/>
        </w:rPr>
        <w:t xml:space="preserve"> </w:t>
      </w:r>
      <w:r w:rsidRPr="00D71CC3">
        <w:t>defined</w:t>
      </w:r>
      <w:r w:rsidRPr="008D6E9B">
        <w:rPr>
          <w:lang w:val="en-US"/>
        </w:rPr>
        <w:t xml:space="preserve"> </w:t>
      </w:r>
      <w:r w:rsidRPr="00D71CC3">
        <w:t>in</w:t>
      </w:r>
      <w:r w:rsidRPr="008D6E9B">
        <w:rPr>
          <w:lang w:val="en-US"/>
        </w:rPr>
        <w:t xml:space="preserve"> </w:t>
      </w:r>
      <w:r w:rsidRPr="00D71CC3">
        <w:t>detail</w:t>
      </w:r>
      <w:r w:rsidRPr="008D6E9B">
        <w:rPr>
          <w:lang w:val="en-US"/>
        </w:rPr>
        <w:t xml:space="preserve"> </w:t>
      </w:r>
      <w:r w:rsidRPr="00D71CC3">
        <w:t>in</w:t>
      </w:r>
      <w:r w:rsidRPr="008D6E9B">
        <w:rPr>
          <w:lang w:val="en-US"/>
        </w:rPr>
        <w:t xml:space="preserve"> </w:t>
      </w:r>
      <w:r w:rsidRPr="00D71CC3">
        <w:t>Section</w:t>
      </w:r>
      <w:r w:rsidRPr="008D6E9B">
        <w:rPr>
          <w:lang w:val="en-US"/>
        </w:rPr>
        <w:t xml:space="preserve"> 3, </w:t>
      </w:r>
      <w:r w:rsidRPr="00D71CC3">
        <w:t>and</w:t>
      </w:r>
      <w:r w:rsidRPr="008D6E9B">
        <w:rPr>
          <w:lang w:val="en-US"/>
        </w:rPr>
        <w:t xml:space="preserve"> </w:t>
      </w:r>
      <w:r w:rsidRPr="00D71CC3">
        <w:t>makes</w:t>
      </w:r>
      <w:r w:rsidRPr="008D6E9B">
        <w:rPr>
          <w:lang w:val="en-US"/>
        </w:rPr>
        <w:t xml:space="preserve"> </w:t>
      </w:r>
      <w:r w:rsidRPr="00D71CC3">
        <w:t>them</w:t>
      </w:r>
      <w:r w:rsidRPr="008D6E9B">
        <w:rPr>
          <w:lang w:val="en-US"/>
        </w:rPr>
        <w:t xml:space="preserve"> </w:t>
      </w:r>
      <w:r w:rsidRPr="00D71CC3">
        <w:t>easier</w:t>
      </w:r>
      <w:r w:rsidRPr="008D6E9B">
        <w:rPr>
          <w:lang w:val="en-US"/>
        </w:rPr>
        <w:t xml:space="preserve"> </w:t>
      </w:r>
      <w:r w:rsidRPr="00D71CC3">
        <w:t>to</w:t>
      </w:r>
      <w:r w:rsidRPr="008D6E9B">
        <w:rPr>
          <w:lang w:val="en-US"/>
        </w:rPr>
        <w:t xml:space="preserve"> </w:t>
      </w:r>
      <w:r w:rsidRPr="00D71CC3">
        <w:t>understand</w:t>
      </w:r>
      <w:r w:rsidRPr="008D6E9B">
        <w:rPr>
          <w:lang w:val="en-US"/>
        </w:rPr>
        <w:t xml:space="preserve">. </w:t>
      </w:r>
      <w:r w:rsidRPr="00D71CC3">
        <w:t>Include</w:t>
      </w:r>
      <w:r w:rsidRPr="008D6E9B">
        <w:rPr>
          <w:lang w:val="en-US"/>
        </w:rPr>
        <w:t xml:space="preserve"> </w:t>
      </w:r>
      <w:r w:rsidRPr="00D71CC3">
        <w:t>such</w:t>
      </w:r>
      <w:r w:rsidRPr="008D6E9B">
        <w:rPr>
          <w:lang w:val="en-US"/>
        </w:rPr>
        <w:t xml:space="preserve"> </w:t>
      </w:r>
      <w:r w:rsidRPr="00D71CC3">
        <w:t>items</w:t>
      </w:r>
      <w:r w:rsidRPr="008D6E9B">
        <w:rPr>
          <w:lang w:val="en-US"/>
        </w:rPr>
        <w:t xml:space="preserve"> </w:t>
      </w:r>
      <w:r w:rsidRPr="00D71CC3">
        <w:t>as</w:t>
      </w:r>
      <w:r w:rsidRPr="008D6E9B">
        <w:rPr>
          <w:lang w:val="en-US"/>
        </w:rPr>
        <w:t xml:space="preserve">: </w:t>
      </w:r>
    </w:p>
    <w:p w14:paraId="08E0FA3E" w14:textId="77777777" w:rsidR="00282EEB" w:rsidRPr="008D6E9B" w:rsidRDefault="00282EEB" w:rsidP="00282EEB">
      <w:pPr>
        <w:pStyle w:val="InfoBlue"/>
        <w:rPr>
          <w:lang w:val="en-US"/>
        </w:rPr>
      </w:pPr>
      <w:r w:rsidRPr="008D6E9B">
        <w:rPr>
          <w:lang w:val="en-US"/>
        </w:rPr>
        <w:t>•</w:t>
      </w:r>
      <w:r w:rsidRPr="008D6E9B">
        <w:rPr>
          <w:lang w:val="en-US"/>
        </w:rPr>
        <w:tab/>
      </w:r>
      <w:r w:rsidRPr="00D71CC3">
        <w:t>product</w:t>
      </w:r>
      <w:r w:rsidRPr="008D6E9B">
        <w:rPr>
          <w:lang w:val="en-US"/>
        </w:rPr>
        <w:t xml:space="preserve"> </w:t>
      </w:r>
      <w:r w:rsidRPr="00D71CC3">
        <w:t>perspective</w:t>
      </w:r>
    </w:p>
    <w:p w14:paraId="39ECCEBA" w14:textId="77777777" w:rsidR="00282EEB" w:rsidRPr="008D6E9B" w:rsidRDefault="00282EEB" w:rsidP="00282EEB">
      <w:pPr>
        <w:pStyle w:val="InfoBlue"/>
        <w:rPr>
          <w:lang w:val="en-US"/>
        </w:rPr>
      </w:pPr>
      <w:r w:rsidRPr="008D6E9B">
        <w:rPr>
          <w:lang w:val="en-US"/>
        </w:rPr>
        <w:t>•</w:t>
      </w:r>
      <w:r w:rsidRPr="008D6E9B">
        <w:rPr>
          <w:lang w:val="en-US"/>
        </w:rPr>
        <w:tab/>
      </w:r>
      <w:r w:rsidRPr="00D71CC3">
        <w:t>product</w:t>
      </w:r>
      <w:r w:rsidRPr="008D6E9B">
        <w:rPr>
          <w:lang w:val="en-US"/>
        </w:rPr>
        <w:t xml:space="preserve"> </w:t>
      </w:r>
      <w:r w:rsidRPr="00D71CC3">
        <w:t>functions</w:t>
      </w:r>
    </w:p>
    <w:p w14:paraId="4CC383DF" w14:textId="77777777" w:rsidR="00282EEB" w:rsidRPr="008D6E9B" w:rsidRDefault="00282EEB" w:rsidP="00282EEB">
      <w:pPr>
        <w:pStyle w:val="InfoBlue"/>
        <w:rPr>
          <w:lang w:val="en-US"/>
        </w:rPr>
      </w:pPr>
      <w:r w:rsidRPr="008D6E9B">
        <w:rPr>
          <w:lang w:val="en-US"/>
        </w:rPr>
        <w:t>•</w:t>
      </w:r>
      <w:r w:rsidRPr="008D6E9B">
        <w:rPr>
          <w:lang w:val="en-US"/>
        </w:rPr>
        <w:tab/>
        <w:t xml:space="preserve"> </w:t>
      </w:r>
      <w:r w:rsidRPr="00D71CC3">
        <w:t>user</w:t>
      </w:r>
      <w:r w:rsidRPr="008D6E9B">
        <w:rPr>
          <w:lang w:val="en-US"/>
        </w:rPr>
        <w:t xml:space="preserve"> </w:t>
      </w:r>
      <w:r w:rsidRPr="00D71CC3">
        <w:t>characteristics</w:t>
      </w:r>
    </w:p>
    <w:p w14:paraId="03A6D4BD" w14:textId="77777777" w:rsidR="00282EEB" w:rsidRPr="008D6E9B" w:rsidRDefault="00282EEB" w:rsidP="00282EEB">
      <w:pPr>
        <w:pStyle w:val="InfoBlue"/>
        <w:rPr>
          <w:lang w:val="en-US"/>
        </w:rPr>
      </w:pPr>
      <w:r w:rsidRPr="008D6E9B">
        <w:rPr>
          <w:lang w:val="en-US"/>
        </w:rPr>
        <w:t>•</w:t>
      </w:r>
      <w:r w:rsidRPr="008D6E9B">
        <w:rPr>
          <w:lang w:val="en-US"/>
        </w:rPr>
        <w:tab/>
      </w:r>
      <w:r w:rsidRPr="00D71CC3">
        <w:t>constraints</w:t>
      </w:r>
    </w:p>
    <w:p w14:paraId="323BF827" w14:textId="77777777" w:rsidR="00282EEB" w:rsidRPr="008D6E9B" w:rsidRDefault="00282EEB" w:rsidP="00282EEB">
      <w:pPr>
        <w:pStyle w:val="InfoBlue"/>
        <w:rPr>
          <w:lang w:val="en-US"/>
        </w:rPr>
      </w:pPr>
      <w:r w:rsidRPr="008D6E9B">
        <w:rPr>
          <w:lang w:val="en-US"/>
        </w:rPr>
        <w:t>•</w:t>
      </w:r>
      <w:r w:rsidRPr="008D6E9B">
        <w:rPr>
          <w:lang w:val="en-US"/>
        </w:rPr>
        <w:tab/>
      </w:r>
      <w:r w:rsidRPr="00D71CC3">
        <w:t>assumptions</w:t>
      </w:r>
      <w:r w:rsidRPr="008D6E9B">
        <w:rPr>
          <w:lang w:val="en-US"/>
        </w:rPr>
        <w:t xml:space="preserve"> </w:t>
      </w:r>
      <w:r w:rsidRPr="00D71CC3">
        <w:t>and</w:t>
      </w:r>
      <w:r w:rsidRPr="008D6E9B">
        <w:rPr>
          <w:lang w:val="en-US"/>
        </w:rPr>
        <w:t xml:space="preserve"> </w:t>
      </w:r>
      <w:r w:rsidRPr="00D71CC3">
        <w:t>dependencies</w:t>
      </w:r>
    </w:p>
    <w:p w14:paraId="41ABD16D" w14:textId="77777777" w:rsidR="00282EEB" w:rsidRPr="008D6E9B" w:rsidRDefault="00282EEB" w:rsidP="00282EEB">
      <w:pPr>
        <w:pStyle w:val="InfoBlue"/>
        <w:rPr>
          <w:lang w:val="en-US"/>
        </w:rPr>
      </w:pPr>
      <w:r w:rsidRPr="008D6E9B">
        <w:rPr>
          <w:lang w:val="en-US"/>
        </w:rPr>
        <w:t>•</w:t>
      </w:r>
      <w:r w:rsidRPr="008D6E9B">
        <w:rPr>
          <w:lang w:val="en-US"/>
        </w:rPr>
        <w:tab/>
      </w:r>
      <w:r w:rsidRPr="00D71CC3">
        <w:t>requirements</w:t>
      </w:r>
      <w:r w:rsidRPr="008D6E9B">
        <w:rPr>
          <w:lang w:val="en-US"/>
        </w:rPr>
        <w:t xml:space="preserve"> </w:t>
      </w:r>
      <w:r w:rsidRPr="00D71CC3">
        <w:t>subsets</w:t>
      </w:r>
      <w:r w:rsidRPr="008D6E9B">
        <w:rPr>
          <w:lang w:val="en-US"/>
        </w:rPr>
        <w:t>]</w:t>
      </w:r>
    </w:p>
    <w:p w14:paraId="21CDAEB2" w14:textId="77777777" w:rsidR="00282EEB" w:rsidRPr="008D6E9B" w:rsidRDefault="00282EEB" w:rsidP="00282EEB">
      <w:pPr>
        <w:pStyle w:val="1Einrckung"/>
        <w:rPr>
          <w:lang w:val="en-US"/>
        </w:rPr>
      </w:pPr>
    </w:p>
    <w:p w14:paraId="5E82CB9D" w14:textId="68095CFE" w:rsidR="00E13A7C" w:rsidRPr="00D52D6E" w:rsidRDefault="00E269AD" w:rsidP="00D52D6E">
      <w:pPr>
        <w:pStyle w:val="2"/>
        <w:rPr>
          <w:lang w:val="ru-RU"/>
        </w:rPr>
      </w:pPr>
      <w:bookmarkStart w:id="14" w:name="_Toc115853727"/>
      <w:r>
        <w:rPr>
          <w:lang w:val="ru-RU"/>
        </w:rPr>
        <w:t>Описание издели</w:t>
      </w:r>
      <w:bookmarkEnd w:id="14"/>
      <w:r w:rsidR="002245E2">
        <w:rPr>
          <w:lang w:val="ru-RU"/>
        </w:rPr>
        <w:t>я</w:t>
      </w:r>
    </w:p>
    <w:p w14:paraId="5ACA215F" w14:textId="558198EF" w:rsidR="00E269AD" w:rsidRDefault="00E269AD" w:rsidP="00E269AD">
      <w:pPr>
        <w:pStyle w:val="3"/>
        <w:rPr>
          <w:lang w:val="ru-RU"/>
        </w:rPr>
      </w:pPr>
      <w:bookmarkStart w:id="15" w:name="_Toc115853729"/>
      <w:r>
        <w:rPr>
          <w:lang w:val="ru-RU"/>
        </w:rPr>
        <w:t>Интерфейсы пользователя</w:t>
      </w:r>
      <w:bookmarkEnd w:id="15"/>
    </w:p>
    <w:p w14:paraId="778141D5" w14:textId="0D57C9C0" w:rsidR="005812BD" w:rsidRPr="005812BD" w:rsidRDefault="002245E2" w:rsidP="005812BD">
      <w:pPr>
        <w:rPr>
          <w:lang w:val="ru-RU"/>
        </w:rPr>
      </w:pPr>
      <w:r>
        <w:rPr>
          <w:lang w:val="ru-RU"/>
        </w:rPr>
        <w:t xml:space="preserve">Основным пользовательским интерфейсом должен быть веб-браузер, в котором доступен полный </w:t>
      </w:r>
      <w:r w:rsidR="00DB41C9">
        <w:rPr>
          <w:lang w:val="ru-RU"/>
        </w:rPr>
        <w:t xml:space="preserve">функционал продукта. </w:t>
      </w:r>
      <w:r w:rsidR="004C46F6">
        <w:rPr>
          <w:lang w:val="ru-RU"/>
        </w:rPr>
        <w:t>Каждому оператору предоставляются данные об отслеживаемых водителях в виде таблицы</w:t>
      </w:r>
      <w:r w:rsidR="005812BD">
        <w:rPr>
          <w:lang w:val="ru-RU"/>
        </w:rPr>
        <w:t>.</w:t>
      </w:r>
      <w:r w:rsidR="00E242ED">
        <w:rPr>
          <w:lang w:val="ru-RU"/>
        </w:rPr>
        <w:t xml:space="preserve"> Имеется возможность отправлять сообщения конкретному водителю в чате.</w:t>
      </w:r>
    </w:p>
    <w:p w14:paraId="02BC47F5" w14:textId="77777777" w:rsidR="00E269AD" w:rsidRDefault="00E269AD" w:rsidP="00E269AD">
      <w:pPr>
        <w:pStyle w:val="3"/>
        <w:rPr>
          <w:lang w:val="ru-RU"/>
        </w:rPr>
      </w:pPr>
      <w:bookmarkStart w:id="16" w:name="_Toc115853731"/>
      <w:r>
        <w:rPr>
          <w:lang w:val="ru-RU"/>
        </w:rPr>
        <w:lastRenderedPageBreak/>
        <w:t>Интерфейсы программного обеспечения</w:t>
      </w:r>
      <w:bookmarkEnd w:id="16"/>
    </w:p>
    <w:p w14:paraId="0C213183" w14:textId="2A0F24D5" w:rsidR="00F60032" w:rsidRPr="00F60032" w:rsidRDefault="005D23DE" w:rsidP="00F60032">
      <w:pPr>
        <w:rPr>
          <w:lang w:val="ru-RU"/>
        </w:rPr>
      </w:pPr>
      <w:r>
        <w:rPr>
          <w:lang w:val="ru-RU"/>
        </w:rPr>
        <w:t>Интерфейс программного обеспечения выражен таблицей. В таблице присутствуют поля</w:t>
      </w:r>
      <w:r w:rsidRPr="005D23DE">
        <w:rPr>
          <w:lang w:val="ru-RU"/>
        </w:rPr>
        <w:t xml:space="preserve">: </w:t>
      </w:r>
      <w:r>
        <w:rPr>
          <w:lang w:val="ru-RU"/>
        </w:rPr>
        <w:t xml:space="preserve">идентификатора датчика, инициалы </w:t>
      </w:r>
      <w:r w:rsidR="008D567B">
        <w:rPr>
          <w:lang w:val="ru-RU"/>
        </w:rPr>
        <w:t>водителя</w:t>
      </w:r>
      <w:r>
        <w:rPr>
          <w:lang w:val="ru-RU"/>
        </w:rPr>
        <w:t xml:space="preserve"> за котором закреплен датчик, количество участков с превышением скорости и отклонения от маршрута.</w:t>
      </w:r>
    </w:p>
    <w:p w14:paraId="70752836" w14:textId="77777777" w:rsidR="00E269AD" w:rsidRDefault="00227A56" w:rsidP="00E269AD">
      <w:pPr>
        <w:pStyle w:val="3"/>
        <w:rPr>
          <w:lang w:val="ru-RU"/>
        </w:rPr>
      </w:pPr>
      <w:bookmarkStart w:id="17" w:name="_Toc115853732"/>
      <w:r>
        <w:rPr>
          <w:lang w:val="ru-RU"/>
        </w:rPr>
        <w:t>Интерфейсы коммуникаций</w:t>
      </w:r>
      <w:bookmarkEnd w:id="17"/>
    </w:p>
    <w:p w14:paraId="5994843C" w14:textId="191A9E4C" w:rsidR="00F60032" w:rsidRPr="00F60032" w:rsidRDefault="00252DC5" w:rsidP="00F60032">
      <w:pPr>
        <w:rPr>
          <w:lang w:val="ru-RU"/>
        </w:rPr>
      </w:pPr>
      <w:r>
        <w:rPr>
          <w:lang w:val="ru-RU"/>
        </w:rPr>
        <w:t>Мобильная связь.</w:t>
      </w:r>
    </w:p>
    <w:p w14:paraId="31A1E09E" w14:textId="77777777" w:rsidR="00227A56" w:rsidRDefault="00227A56" w:rsidP="00227A56">
      <w:pPr>
        <w:pStyle w:val="3"/>
        <w:rPr>
          <w:lang w:val="ru-RU"/>
        </w:rPr>
      </w:pPr>
      <w:bookmarkStart w:id="18" w:name="_Toc115853733"/>
      <w:r>
        <w:rPr>
          <w:lang w:val="ru-RU"/>
        </w:rPr>
        <w:t>Ограничения памяти</w:t>
      </w:r>
      <w:bookmarkEnd w:id="18"/>
    </w:p>
    <w:p w14:paraId="2A32D9AD" w14:textId="5C716B96" w:rsidR="00F60032" w:rsidRPr="00063ACF" w:rsidRDefault="00063ACF" w:rsidP="00F60032">
      <w:pPr>
        <w:rPr>
          <w:lang w:val="ru-RU"/>
        </w:rPr>
      </w:pPr>
      <w:r w:rsidRPr="00063ACF">
        <w:rPr>
          <w:lang w:val="ru-RU"/>
        </w:rPr>
        <w:t xml:space="preserve">Продукт будет работать на ПК с процессором выше </w:t>
      </w:r>
      <w:r w:rsidRPr="00063ACF">
        <w:rPr>
          <w:lang w:val="en-US"/>
        </w:rPr>
        <w:t>Intel</w:t>
      </w:r>
      <w:r w:rsidRPr="00063ACF">
        <w:rPr>
          <w:lang w:val="ru-RU"/>
        </w:rPr>
        <w:t xml:space="preserve"> </w:t>
      </w:r>
      <w:r w:rsidRPr="00063ACF">
        <w:rPr>
          <w:lang w:val="en-US"/>
        </w:rPr>
        <w:t>Pentium</w:t>
      </w:r>
      <w:r w:rsidRPr="00063ACF">
        <w:rPr>
          <w:lang w:val="ru-RU"/>
        </w:rPr>
        <w:t xml:space="preserve"> или совместимым, </w:t>
      </w:r>
      <w:r w:rsidR="00EA7857">
        <w:rPr>
          <w:lang w:val="ru-RU"/>
        </w:rPr>
        <w:t>4 ГБ</w:t>
      </w:r>
      <w:r w:rsidRPr="00063ACF">
        <w:rPr>
          <w:lang w:val="ru-RU"/>
        </w:rPr>
        <w:t xml:space="preserve"> оперативной памяти, разрешением экрана </w:t>
      </w:r>
      <w:r w:rsidR="00EA7857">
        <w:rPr>
          <w:lang w:val="ru-RU"/>
        </w:rPr>
        <w:t>1920х1080</w:t>
      </w:r>
      <w:r w:rsidRPr="00063ACF">
        <w:rPr>
          <w:lang w:val="ru-RU"/>
        </w:rPr>
        <w:t xml:space="preserve"> и </w:t>
      </w:r>
      <w:r w:rsidR="0010232A">
        <w:rPr>
          <w:lang w:val="ru-RU"/>
        </w:rPr>
        <w:t>32</w:t>
      </w:r>
      <w:r w:rsidR="00EA7857">
        <w:rPr>
          <w:lang w:val="ru-RU"/>
        </w:rPr>
        <w:t xml:space="preserve"> ГБ </w:t>
      </w:r>
      <w:r w:rsidRPr="00063ACF">
        <w:rPr>
          <w:lang w:val="ru-RU"/>
        </w:rPr>
        <w:t>свободного места на жестком диске</w:t>
      </w:r>
      <w:r w:rsidR="0010232A" w:rsidRPr="0010232A">
        <w:rPr>
          <w:lang w:val="ru-RU"/>
        </w:rPr>
        <w:t xml:space="preserve">, </w:t>
      </w:r>
      <w:r w:rsidR="0010232A">
        <w:rPr>
          <w:lang w:val="en-US"/>
        </w:rPr>
        <w:t>OC</w:t>
      </w:r>
      <w:r w:rsidR="0010232A" w:rsidRPr="0010232A">
        <w:rPr>
          <w:lang w:val="ru-RU"/>
        </w:rPr>
        <w:t xml:space="preserve"> </w:t>
      </w:r>
      <w:r w:rsidR="0010232A">
        <w:rPr>
          <w:lang w:val="en-US"/>
        </w:rPr>
        <w:t>Windows</w:t>
      </w:r>
      <w:r w:rsidR="0010232A" w:rsidRPr="0010232A">
        <w:rPr>
          <w:lang w:val="ru-RU"/>
        </w:rPr>
        <w:t xml:space="preserve"> 10</w:t>
      </w:r>
      <w:r w:rsidR="0010232A">
        <w:rPr>
          <w:lang w:val="ru-RU"/>
        </w:rPr>
        <w:t xml:space="preserve"> </w:t>
      </w:r>
      <w:r w:rsidR="00114A27">
        <w:rPr>
          <w:lang w:val="en-US"/>
        </w:rPr>
        <w:t>Enterpri</w:t>
      </w:r>
      <w:r w:rsidR="004F2C5F">
        <w:rPr>
          <w:lang w:val="en-US"/>
        </w:rPr>
        <w:t>s</w:t>
      </w:r>
      <w:r w:rsidR="00114A27">
        <w:rPr>
          <w:lang w:val="en-US"/>
        </w:rPr>
        <w:t>e</w:t>
      </w:r>
      <w:r>
        <w:rPr>
          <w:lang w:val="ru-RU"/>
        </w:rPr>
        <w:t xml:space="preserve">. </w:t>
      </w:r>
      <w:r w:rsidRPr="00063ACF">
        <w:rPr>
          <w:lang w:val="ru-RU"/>
        </w:rPr>
        <w:t>Системы также должны иметь устройства ввода с клавиатурой и мышью.</w:t>
      </w:r>
    </w:p>
    <w:p w14:paraId="6E932AA5" w14:textId="3C15150B" w:rsidR="00E76C18" w:rsidRPr="00044A44" w:rsidRDefault="00227A56" w:rsidP="00E76C18">
      <w:pPr>
        <w:pStyle w:val="3"/>
        <w:rPr>
          <w:lang w:val="ru-RU"/>
        </w:rPr>
      </w:pPr>
      <w:bookmarkStart w:id="19" w:name="_Toc115853735"/>
      <w:r>
        <w:rPr>
          <w:lang w:val="ru-RU"/>
        </w:rPr>
        <w:t>Требования настройки рабочих мест</w:t>
      </w:r>
      <w:bookmarkEnd w:id="19"/>
    </w:p>
    <w:p w14:paraId="5F3E85C5" w14:textId="2DDE0D23" w:rsidR="00E76C18" w:rsidRPr="00E76C18" w:rsidRDefault="00E76C18" w:rsidP="00E76C18">
      <w:pPr>
        <w:rPr>
          <w:lang w:val="ru-RU"/>
        </w:rPr>
      </w:pPr>
      <w:r>
        <w:rPr>
          <w:lang w:val="ru-RU"/>
        </w:rPr>
        <w:t>Устройство ввода</w:t>
      </w:r>
      <w:r>
        <w:rPr>
          <w:lang w:val="en-US"/>
        </w:rPr>
        <w:t>/</w:t>
      </w:r>
      <w:r>
        <w:rPr>
          <w:lang w:val="ru-RU"/>
        </w:rPr>
        <w:t>вывода</w:t>
      </w:r>
      <w:r>
        <w:rPr>
          <w:lang w:val="en-US"/>
        </w:rPr>
        <w:t xml:space="preserve">, </w:t>
      </w:r>
      <w:r>
        <w:rPr>
          <w:lang w:val="ru-RU"/>
        </w:rPr>
        <w:t>ПК</w:t>
      </w:r>
    </w:p>
    <w:p w14:paraId="2233D266" w14:textId="6609F9AF" w:rsidR="005D23DE" w:rsidRDefault="00815614" w:rsidP="005D23DE">
      <w:pPr>
        <w:pStyle w:val="2"/>
        <w:rPr>
          <w:lang w:val="ru-RU"/>
        </w:rPr>
      </w:pPr>
      <w:bookmarkStart w:id="20" w:name="_Toc115853736"/>
      <w:r>
        <w:rPr>
          <w:lang w:val="ru-RU"/>
        </w:rPr>
        <w:t>Функции изделия</w:t>
      </w:r>
      <w:bookmarkEnd w:id="20"/>
    </w:p>
    <w:p w14:paraId="27BC9048" w14:textId="06CA38A4" w:rsidR="00044A44" w:rsidRDefault="00044A44" w:rsidP="00044A44">
      <w:pPr>
        <w:pStyle w:val="1Einrckung"/>
        <w:rPr>
          <w:lang w:val="ru-RU"/>
        </w:rPr>
      </w:pPr>
      <w:r>
        <w:rPr>
          <w:lang w:val="ru-RU"/>
        </w:rPr>
        <w:t xml:space="preserve">- </w:t>
      </w:r>
      <w:r w:rsidR="00E242ED">
        <w:rPr>
          <w:lang w:val="ru-RU"/>
        </w:rPr>
        <w:t>П</w:t>
      </w:r>
      <w:r>
        <w:rPr>
          <w:lang w:val="ru-RU"/>
        </w:rPr>
        <w:t>редставление данных</w:t>
      </w:r>
    </w:p>
    <w:p w14:paraId="73FE55DE" w14:textId="6A3B96FF" w:rsidR="00044A44" w:rsidRDefault="00044A44" w:rsidP="00044A44">
      <w:pPr>
        <w:pStyle w:val="1Einrckung"/>
        <w:rPr>
          <w:lang w:val="ru-RU"/>
        </w:rPr>
      </w:pPr>
      <w:r>
        <w:rPr>
          <w:lang w:val="ru-RU"/>
        </w:rPr>
        <w:t xml:space="preserve">- </w:t>
      </w:r>
      <w:r w:rsidR="00E242ED">
        <w:rPr>
          <w:lang w:val="ru-RU"/>
        </w:rPr>
        <w:t>Ч</w:t>
      </w:r>
      <w:r>
        <w:rPr>
          <w:lang w:val="ru-RU"/>
        </w:rPr>
        <w:t>ат с водителем</w:t>
      </w:r>
    </w:p>
    <w:p w14:paraId="4C5E0B86" w14:textId="3B454E09" w:rsidR="00E242ED" w:rsidRPr="00044A44" w:rsidRDefault="00E242ED" w:rsidP="00044A44">
      <w:pPr>
        <w:pStyle w:val="1Einrckung"/>
        <w:rPr>
          <w:lang w:val="ru-RU"/>
        </w:rPr>
      </w:pPr>
      <w:r>
        <w:rPr>
          <w:lang w:val="ru-RU"/>
        </w:rPr>
        <w:t xml:space="preserve">- </w:t>
      </w:r>
      <w:r w:rsidR="00862B43">
        <w:rPr>
          <w:lang w:val="ru-RU"/>
        </w:rPr>
        <w:t>З</w:t>
      </w:r>
      <w:r>
        <w:rPr>
          <w:lang w:val="ru-RU"/>
        </w:rPr>
        <w:t>акрепление датчика за водителем</w:t>
      </w:r>
    </w:p>
    <w:p w14:paraId="0808493A" w14:textId="4698E83E" w:rsidR="00815614" w:rsidRDefault="00815614" w:rsidP="00815614">
      <w:pPr>
        <w:pStyle w:val="2"/>
        <w:rPr>
          <w:lang w:val="ru-RU"/>
        </w:rPr>
      </w:pPr>
      <w:bookmarkStart w:id="21" w:name="_Toc115853737"/>
      <w:r>
        <w:rPr>
          <w:lang w:val="ru-RU"/>
        </w:rPr>
        <w:t>Характеристики пользователей</w:t>
      </w:r>
      <w:bookmarkEnd w:id="21"/>
    </w:p>
    <w:p w14:paraId="47C2AA19" w14:textId="07A5E96D" w:rsidR="00D916B7" w:rsidRPr="00853D8A" w:rsidRDefault="00551D81" w:rsidP="00D916B7">
      <w:pPr>
        <w:rPr>
          <w:lang w:val="ru-RU"/>
        </w:rPr>
      </w:pPr>
      <w:r>
        <w:rPr>
          <w:lang w:val="ru-RU"/>
        </w:rPr>
        <w:t xml:space="preserve">Базовое владение ПК и </w:t>
      </w:r>
      <w:r>
        <w:rPr>
          <w:lang w:val="en-US"/>
        </w:rPr>
        <w:t>OC</w:t>
      </w:r>
      <w:r w:rsidRPr="00551D81">
        <w:rPr>
          <w:lang w:val="ru-RU"/>
        </w:rPr>
        <w:t xml:space="preserve"> </w:t>
      </w:r>
      <w:r>
        <w:rPr>
          <w:lang w:val="en-US"/>
        </w:rPr>
        <w:t>Windows</w:t>
      </w:r>
      <w:r w:rsidR="00853D8A" w:rsidRPr="00853D8A">
        <w:rPr>
          <w:lang w:val="ru-RU"/>
        </w:rPr>
        <w:t>.</w:t>
      </w:r>
    </w:p>
    <w:p w14:paraId="74821F73" w14:textId="788BB8FC" w:rsidR="00815614" w:rsidRDefault="00815614" w:rsidP="00815614">
      <w:pPr>
        <w:pStyle w:val="2"/>
        <w:rPr>
          <w:lang w:val="ru-RU"/>
        </w:rPr>
      </w:pPr>
      <w:bookmarkStart w:id="22" w:name="_Toc115853738"/>
      <w:r>
        <w:rPr>
          <w:lang w:val="ru-RU"/>
        </w:rPr>
        <w:t>Ограничения</w:t>
      </w:r>
      <w:bookmarkEnd w:id="22"/>
    </w:p>
    <w:p w14:paraId="23449336" w14:textId="20DE56FF" w:rsidR="002143A3" w:rsidRPr="002143A3" w:rsidRDefault="002143A3" w:rsidP="002143A3">
      <w:pPr>
        <w:pStyle w:val="1Einrckung"/>
        <w:ind w:left="0"/>
        <w:rPr>
          <w:lang w:val="ru-RU"/>
        </w:rPr>
      </w:pPr>
      <w:r>
        <w:rPr>
          <w:lang w:val="ru-RU"/>
        </w:rPr>
        <w:t xml:space="preserve">Местонахождение </w:t>
      </w:r>
      <w:commentRangeStart w:id="23"/>
      <w:r w:rsidR="001B39A9">
        <w:rPr>
          <w:lang w:val="ru-RU"/>
        </w:rPr>
        <w:t>водителя</w:t>
      </w:r>
      <w:commentRangeEnd w:id="23"/>
      <w:r w:rsidR="004D13E0">
        <w:rPr>
          <w:rStyle w:val="a5"/>
          <w:color w:val="auto"/>
        </w:rPr>
        <w:commentReference w:id="23"/>
      </w:r>
      <w:r>
        <w:rPr>
          <w:lang w:val="ru-RU"/>
        </w:rPr>
        <w:t xml:space="preserve"> и </w:t>
      </w:r>
      <w:r w:rsidR="00201E4A">
        <w:rPr>
          <w:lang w:val="ru-RU"/>
        </w:rPr>
        <w:t>состояние связи у датчика</w:t>
      </w:r>
      <w:r>
        <w:rPr>
          <w:lang w:val="ru-RU"/>
        </w:rPr>
        <w:t>.</w:t>
      </w:r>
    </w:p>
    <w:p w14:paraId="1BC12E98" w14:textId="6C1323C3" w:rsidR="00815614" w:rsidRDefault="00815614" w:rsidP="00815614">
      <w:pPr>
        <w:pStyle w:val="2"/>
        <w:rPr>
          <w:lang w:val="ru-RU"/>
        </w:rPr>
      </w:pPr>
      <w:bookmarkStart w:id="24" w:name="_Toc115853739"/>
      <w:r>
        <w:rPr>
          <w:lang w:val="ru-RU"/>
        </w:rPr>
        <w:t>Предположения и зависимости</w:t>
      </w:r>
      <w:bookmarkEnd w:id="24"/>
    </w:p>
    <w:p w14:paraId="354FDCDD" w14:textId="31748CCC" w:rsidR="001B39A9" w:rsidRPr="001B39A9" w:rsidRDefault="001B39A9" w:rsidP="001B39A9">
      <w:pPr>
        <w:pStyle w:val="1Einrckung"/>
        <w:ind w:left="0"/>
        <w:rPr>
          <w:lang w:val="ru-RU"/>
        </w:rPr>
      </w:pPr>
      <w:r>
        <w:rPr>
          <w:lang w:val="ru-RU"/>
        </w:rPr>
        <w:t xml:space="preserve">Потеря соединения сотовой </w:t>
      </w:r>
      <w:commentRangeStart w:id="25"/>
      <w:r>
        <w:rPr>
          <w:lang w:val="ru-RU"/>
        </w:rPr>
        <w:t>связи</w:t>
      </w:r>
      <w:commentRangeEnd w:id="25"/>
      <w:r w:rsidR="004D13E0">
        <w:rPr>
          <w:rStyle w:val="a5"/>
          <w:color w:val="auto"/>
        </w:rPr>
        <w:commentReference w:id="25"/>
      </w:r>
      <w:r>
        <w:rPr>
          <w:lang w:val="ru-RU"/>
        </w:rPr>
        <w:t>.</w:t>
      </w:r>
    </w:p>
    <w:p w14:paraId="284F3DFF" w14:textId="098A3625" w:rsidR="007823B5" w:rsidRDefault="005B09DE" w:rsidP="007823B5">
      <w:pPr>
        <w:pStyle w:val="1"/>
        <w:keepNext/>
        <w:tabs>
          <w:tab w:val="num" w:pos="709"/>
        </w:tabs>
        <w:ind w:left="709" w:hanging="709"/>
        <w:rPr>
          <w:lang w:val="en-GB"/>
        </w:rPr>
      </w:pPr>
      <w:bookmarkStart w:id="26" w:name="_Toc115853741"/>
      <w:r>
        <w:rPr>
          <w:lang w:val="ru-RU"/>
        </w:rPr>
        <w:t xml:space="preserve">Детальные </w:t>
      </w:r>
      <w:commentRangeStart w:id="27"/>
      <w:r>
        <w:rPr>
          <w:lang w:val="ru-RU"/>
        </w:rPr>
        <w:t>требования</w:t>
      </w:r>
      <w:bookmarkEnd w:id="26"/>
      <w:r w:rsidR="007823B5" w:rsidRPr="00D71CC3">
        <w:rPr>
          <w:lang w:val="en-GB"/>
        </w:rPr>
        <w:t xml:space="preserve"> </w:t>
      </w:r>
      <w:commentRangeEnd w:id="27"/>
      <w:r w:rsidR="004D13E0">
        <w:rPr>
          <w:rStyle w:val="a5"/>
          <w:b w:val="0"/>
          <w:color w:val="auto"/>
          <w:kern w:val="0"/>
        </w:rPr>
        <w:commentReference w:id="27"/>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0FCA404E" w:rsidR="005D5FBD" w:rsidRDefault="005D5FBD" w:rsidP="005D5FBD">
      <w:pPr>
        <w:pStyle w:val="2"/>
        <w:rPr>
          <w:lang w:val="ru-RU"/>
        </w:rPr>
      </w:pPr>
      <w:bookmarkStart w:id="28" w:name="_Toc115853742"/>
      <w:r>
        <w:rPr>
          <w:lang w:val="ru-RU"/>
        </w:rPr>
        <w:t>Функциональные требования</w:t>
      </w:r>
      <w:bookmarkEnd w:id="28"/>
    </w:p>
    <w:p w14:paraId="5E4DE9BF" w14:textId="77777777" w:rsidR="00BB4573" w:rsidRPr="00BB4573" w:rsidRDefault="00BB4573" w:rsidP="00BB4573">
      <w:pPr>
        <w:pStyle w:val="1Einrckung"/>
        <w:ind w:left="0"/>
        <w:rPr>
          <w:lang w:val="en-US"/>
        </w:rPr>
      </w:pP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lastRenderedPageBreak/>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 xml:space="preserve">Availability—specify the percentage of time available </w:t>
      </w:r>
      <w:proofErr w:type="gramStart"/>
      <w:r w:rsidRPr="00D71CC3">
        <w:t>( xx.xx</w:t>
      </w:r>
      <w:proofErr w:type="gramEnd"/>
      <w:r w:rsidRPr="00D71CC3">
        <w:t>%), hours of use, maintenance access, degraded mode operations, etc.</w:t>
      </w:r>
    </w:p>
    <w:p w14:paraId="2511E62F" w14:textId="77777777" w:rsidR="00FF55D8" w:rsidRPr="00D71CC3" w:rsidRDefault="00FF55D8" w:rsidP="00FF55D8">
      <w:pPr>
        <w:pStyle w:val="InfoBlue"/>
      </w:pPr>
      <w:r w:rsidRPr="00D71CC3">
        <w:t>•</w:t>
      </w:r>
      <w:r w:rsidRPr="00D71CC3">
        <w:tab/>
        <w:t xml:space="preserve">Mean Time Between Failures (MTBF) — this is usually specified in hours, but it could also be specified in terms of days, </w:t>
      </w:r>
      <w:proofErr w:type="gramStart"/>
      <w:r w:rsidRPr="00D71CC3">
        <w:t>months</w:t>
      </w:r>
      <w:proofErr w:type="gramEnd"/>
      <w:r w:rsidRPr="00D71CC3">
        <w:t xml:space="preserve"> or years.</w:t>
      </w:r>
    </w:p>
    <w:p w14:paraId="3AB84E59" w14:textId="77777777" w:rsidR="00FF55D8" w:rsidRPr="00D71CC3" w:rsidRDefault="00FF55D8" w:rsidP="00FF55D8">
      <w:pPr>
        <w:pStyle w:val="InfoBlue"/>
      </w:pPr>
      <w:r w:rsidRPr="00D71CC3">
        <w:t>•</w:t>
      </w:r>
      <w:r w:rsidRPr="00D71CC3">
        <w:tab/>
        <w:t xml:space="preserve">Mean Time </w:t>
      </w:r>
      <w:proofErr w:type="gramStart"/>
      <w:r w:rsidRPr="00D71CC3">
        <w:t>To</w:t>
      </w:r>
      <w:proofErr w:type="gramEnd"/>
      <w:r w:rsidRPr="00D71CC3">
        <w:t xml:space="preserve">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w:t>
      </w:r>
      <w:proofErr w:type="gramStart"/>
      <w:r w:rsidRPr="00D71CC3">
        <w:t>point( bugs</w:t>
      </w:r>
      <w:proofErr w:type="gramEnd"/>
      <w:r w:rsidRPr="00D71CC3">
        <w:t>/function-point).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8" w:name="_Toc115853748"/>
      <w:r>
        <w:rPr>
          <w:lang w:val="ru-RU"/>
        </w:rPr>
        <w:lastRenderedPageBreak/>
        <w:t>Ремонтопригодность</w:t>
      </w:r>
      <w:bookmarkEnd w:id="58"/>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0" w:name="_Toc115853754"/>
      <w:r>
        <w:rPr>
          <w:lang w:val="ru-RU"/>
        </w:rPr>
        <w:t>Интерфейсы</w:t>
      </w:r>
      <w:bookmarkEnd w:id="80"/>
    </w:p>
    <w:p w14:paraId="77635B19" w14:textId="77777777" w:rsidR="00FF55D8" w:rsidRPr="00D71CC3" w:rsidRDefault="00FF55D8" w:rsidP="00FF55D8">
      <w:pPr>
        <w:pStyle w:val="InfoBlue"/>
      </w:pPr>
      <w:r w:rsidRPr="00D71CC3">
        <w:t xml:space="preserve">[This section defines the interfaces that must be supported by the application. It should contain adequate specificity, protocols, </w:t>
      </w:r>
      <w:proofErr w:type="gramStart"/>
      <w:r w:rsidRPr="00D71CC3">
        <w:t>ports</w:t>
      </w:r>
      <w:proofErr w:type="gramEnd"/>
      <w:r w:rsidRPr="00D71CC3">
        <w:t xml:space="preserve">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 xml:space="preserve">r, </w:t>
      </w:r>
      <w:proofErr w:type="gramStart"/>
      <w:r w:rsidRPr="00D71CC3">
        <w:t>etc. ]</w:t>
      </w:r>
      <w:proofErr w:type="gramEnd"/>
    </w:p>
    <w:p w14:paraId="3EF27774" w14:textId="4450A676" w:rsidR="00FF55D8" w:rsidRPr="00D71CC3" w:rsidRDefault="00F16741" w:rsidP="00FF55D8">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w:t>
      </w:r>
      <w:r w:rsidRPr="00D71CC3">
        <w:lastRenderedPageBreak/>
        <w:t xml:space="preserve">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w:t>
      </w:r>
      <w:proofErr w:type="gramStart"/>
      <w:r>
        <w:t xml:space="preserve">security, </w:t>
      </w:r>
      <w:r w:rsidRPr="00D71CC3">
        <w:t xml:space="preserve"> etc.</w:t>
      </w:r>
      <w:proofErr w:type="gramEnd"/>
      <w:r w:rsidRPr="00D71CC3">
        <w:t>]</w:t>
      </w:r>
    </w:p>
    <w:p w14:paraId="3A618EE8" w14:textId="77777777" w:rsidR="007823B5" w:rsidRPr="0054194C" w:rsidRDefault="0054194C" w:rsidP="0054194C">
      <w:pPr>
        <w:pStyle w:val="1"/>
        <w:keepNext/>
        <w:numPr>
          <w:ilvl w:val="0"/>
          <w:numId w:val="0"/>
        </w:numPr>
        <w:ind w:left="851" w:hanging="851"/>
        <w:rPr>
          <w:lang w:val="ru-RU"/>
        </w:rPr>
      </w:pPr>
      <w:bookmarkStart w:id="87" w:name="_Toc115853761"/>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lexey Svistunov" w:date="2022-11-12T08:37:00Z" w:initials="AS">
    <w:p w14:paraId="051D1CD6" w14:textId="77777777" w:rsidR="00E93FF9" w:rsidRDefault="00E93FF9" w:rsidP="00BB79DB">
      <w:pPr>
        <w:pStyle w:val="a6"/>
      </w:pPr>
      <w:r>
        <w:rPr>
          <w:rStyle w:val="a5"/>
        </w:rPr>
        <w:annotationRef/>
      </w:r>
      <w:r>
        <w:t xml:space="preserve">Это скорее описание системы, чем границы применения. Здесь обычно пишут бизнес-цели - для чего система предназначена </w:t>
      </w:r>
    </w:p>
  </w:comment>
  <w:comment w:id="23" w:author="Alexey Svistunov" w:date="2022-11-12T08:38:00Z" w:initials="AS">
    <w:p w14:paraId="2FDD18E4" w14:textId="77777777" w:rsidR="004D13E0" w:rsidRDefault="004D13E0" w:rsidP="006255B9">
      <w:pPr>
        <w:pStyle w:val="a6"/>
      </w:pPr>
      <w:r>
        <w:rPr>
          <w:rStyle w:val="a5"/>
        </w:rPr>
        <w:annotationRef/>
      </w:r>
      <w:r>
        <w:t>????</w:t>
      </w:r>
    </w:p>
  </w:comment>
  <w:comment w:id="25" w:author="Alexey Svistunov" w:date="2022-11-12T08:38:00Z" w:initials="AS">
    <w:p w14:paraId="7B67EFAD" w14:textId="77777777" w:rsidR="004D13E0" w:rsidRDefault="004D13E0" w:rsidP="004A2D0F">
      <w:pPr>
        <w:pStyle w:val="a6"/>
      </w:pPr>
      <w:r>
        <w:rPr>
          <w:rStyle w:val="a5"/>
        </w:rPr>
        <w:annotationRef/>
      </w:r>
      <w:r>
        <w:t>????</w:t>
      </w:r>
    </w:p>
  </w:comment>
  <w:comment w:id="27" w:author="Alexey Svistunov" w:date="2022-11-12T08:38:00Z" w:initials="AS">
    <w:p w14:paraId="13AC2241" w14:textId="77777777" w:rsidR="004D13E0" w:rsidRDefault="004D13E0" w:rsidP="00CA3148">
      <w:pPr>
        <w:pStyle w:val="a6"/>
      </w:pPr>
      <w:r>
        <w:rPr>
          <w:rStyle w:val="a5"/>
        </w:rPr>
        <w:annotationRef/>
      </w:r>
      <w:r>
        <w:t>Где детальные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1D1CD6" w15:done="0"/>
  <w15:commentEx w15:paraId="2FDD18E4" w15:done="0"/>
  <w15:commentEx w15:paraId="7B67EFAD" w15:done="0"/>
  <w15:commentEx w15:paraId="13AC22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D9B5" w16cex:dateUtc="2022-11-12T05:37:00Z"/>
  <w16cex:commentExtensible w16cex:durableId="2719D9F7" w16cex:dateUtc="2022-11-12T05:38:00Z"/>
  <w16cex:commentExtensible w16cex:durableId="2719DA03" w16cex:dateUtc="2022-11-12T05:38:00Z"/>
  <w16cex:commentExtensible w16cex:durableId="2719DA14" w16cex:dateUtc="2022-11-12T0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1D1CD6" w16cid:durableId="2719D9B5"/>
  <w16cid:commentId w16cid:paraId="2FDD18E4" w16cid:durableId="2719D9F7"/>
  <w16cid:commentId w16cid:paraId="7B67EFAD" w16cid:durableId="2719DA03"/>
  <w16cid:commentId w16cid:paraId="13AC2241" w16cid:durableId="2719DA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3090" w14:textId="77777777" w:rsidR="00735C52" w:rsidRDefault="00735C52">
      <w:r>
        <w:separator/>
      </w:r>
    </w:p>
  </w:endnote>
  <w:endnote w:type="continuationSeparator" w:id="0">
    <w:p w14:paraId="3FAA3206" w14:textId="77777777" w:rsidR="00735C52" w:rsidRDefault="0073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1DF6E181" w:rsidR="007823B5" w:rsidRDefault="00693C55">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20B6C02A">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9884D"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E753B" w14:textId="77777777" w:rsidR="00735C52" w:rsidRDefault="00735C52">
      <w:r>
        <w:separator/>
      </w:r>
    </w:p>
  </w:footnote>
  <w:footnote w:type="continuationSeparator" w:id="0">
    <w:p w14:paraId="3A163C23" w14:textId="77777777" w:rsidR="00735C52" w:rsidRDefault="00735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41B55F7B" w:rsidR="007823B5" w:rsidRPr="001C274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1C2745">
            <w:rPr>
              <w:b/>
              <w:noProof/>
              <w:lang w:val="ru-RU"/>
            </w:rPr>
            <w:t>16</w:t>
          </w:r>
        </w:p>
      </w:tc>
      <w:tc>
        <w:tcPr>
          <w:tcW w:w="2639" w:type="dxa"/>
        </w:tcPr>
        <w:p w14:paraId="4E8653BC" w14:textId="53C1803D" w:rsidR="007823B5" w:rsidRPr="00AF29FB"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AF29FB">
            <w:rPr>
              <w:caps/>
              <w:noProof/>
              <w:lang w:val="en-US"/>
            </w:rPr>
            <w:t>team</w:t>
          </w:r>
          <w:r w:rsidR="00AF29FB">
            <w:rPr>
              <w:caps/>
              <w:noProof/>
              <w:lang w:val="ru-RU"/>
            </w:rPr>
            <w:t>16</w:t>
          </w:r>
        </w:p>
        <w:p w14:paraId="12473562" w14:textId="642F7F51" w:rsidR="007823B5" w:rsidRPr="001C274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AF29FB">
            <w:rPr>
              <w:noProof/>
              <w:lang w:val="en-US"/>
            </w:rPr>
            <w:t>TEAM</w:t>
          </w:r>
          <w:r w:rsidR="001C2745" w:rsidRPr="00AF29FB">
            <w:rPr>
              <w:noProof/>
              <w:lang w:val="ru-RU"/>
            </w:rPr>
            <w:t>16</w:t>
          </w:r>
          <w:r w:rsidR="007365A0" w:rsidRPr="00AF29FB">
            <w:rPr>
              <w:noProof/>
              <w:lang w:val="ru-RU"/>
            </w:rPr>
            <w:t>-</w:t>
          </w:r>
          <w:r w:rsidR="007365A0" w:rsidRPr="00AF29FB">
            <w:rPr>
              <w:noProof/>
              <w:lang w:val="en-US"/>
            </w:rPr>
            <w:t>v</w:t>
          </w:r>
          <w:r w:rsidR="001C2745" w:rsidRPr="00AF29FB">
            <w:rPr>
              <w:noProof/>
              <w:lang w:val="ru-RU"/>
            </w:rPr>
            <w:t>1</w:t>
          </w:r>
        </w:p>
        <w:p w14:paraId="50D79B29" w14:textId="048250CD" w:rsidR="007823B5" w:rsidRPr="00AF29FB"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AF29FB">
            <w:rPr>
              <w:noProof/>
            </w:rPr>
            <w:fldChar w:fldCharType="begin"/>
          </w:r>
          <w:r w:rsidR="007823B5" w:rsidRPr="00AF29FB">
            <w:rPr>
              <w:noProof/>
            </w:rPr>
            <w:instrText xml:space="preserve"> SAVEDATE \@ "yyyy-MM-dd" \* MERGEFORMAT </w:instrText>
          </w:r>
          <w:r w:rsidR="000401D5" w:rsidRPr="00AF29FB">
            <w:rPr>
              <w:noProof/>
            </w:rPr>
            <w:fldChar w:fldCharType="separate"/>
          </w:r>
          <w:r w:rsidR="00E93FF9">
            <w:rPr>
              <w:noProof/>
            </w:rPr>
            <w:t>2022-10-25</w:t>
          </w:r>
          <w:r w:rsidR="000401D5" w:rsidRPr="00AF29FB">
            <w:rPr>
              <w:noProof/>
            </w:rPr>
            <w:fldChar w:fldCharType="end"/>
          </w:r>
          <w:r w:rsidR="00AF29FB">
            <w:rPr>
              <w:noProof/>
              <w:lang w:val="ru-RU"/>
            </w:rPr>
            <w:t>25</w:t>
          </w:r>
        </w:p>
        <w:p w14:paraId="7A685453" w14:textId="6ED0A8FF" w:rsidR="007823B5" w:rsidRPr="00AF29FB"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AF29FB">
            <w:rPr>
              <w:noProof/>
              <w:lang w:val="ru-RU"/>
            </w:rPr>
            <w:t>5</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1C2D55"/>
    <w:multiLevelType w:val="hybridMultilevel"/>
    <w:tmpl w:val="C1160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270287457">
    <w:abstractNumId w:val="0"/>
  </w:num>
  <w:num w:numId="2" w16cid:durableId="309142965">
    <w:abstractNumId w:val="7"/>
  </w:num>
  <w:num w:numId="3" w16cid:durableId="1431583526">
    <w:abstractNumId w:val="8"/>
  </w:num>
  <w:num w:numId="4" w16cid:durableId="1767530006">
    <w:abstractNumId w:val="4"/>
  </w:num>
  <w:num w:numId="5" w16cid:durableId="2002585297">
    <w:abstractNumId w:val="3"/>
  </w:num>
  <w:num w:numId="6" w16cid:durableId="176889631">
    <w:abstractNumId w:val="6"/>
  </w:num>
  <w:num w:numId="7" w16cid:durableId="1401173893">
    <w:abstractNumId w:val="2"/>
  </w:num>
  <w:num w:numId="8" w16cid:durableId="589588359">
    <w:abstractNumId w:val="0"/>
  </w:num>
  <w:num w:numId="9" w16cid:durableId="1374623064">
    <w:abstractNumId w:val="0"/>
  </w:num>
  <w:num w:numId="10" w16cid:durableId="291862534">
    <w:abstractNumId w:val="0"/>
  </w:num>
  <w:num w:numId="11" w16cid:durableId="269508247">
    <w:abstractNumId w:val="1"/>
  </w:num>
  <w:num w:numId="12" w16cid:durableId="167873086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5D29"/>
    <w:rsid w:val="000169EF"/>
    <w:rsid w:val="0002233A"/>
    <w:rsid w:val="000261B4"/>
    <w:rsid w:val="000376B4"/>
    <w:rsid w:val="000401D5"/>
    <w:rsid w:val="00044A44"/>
    <w:rsid w:val="00057E47"/>
    <w:rsid w:val="00063ACF"/>
    <w:rsid w:val="000901D3"/>
    <w:rsid w:val="000A6EEE"/>
    <w:rsid w:val="000F0E95"/>
    <w:rsid w:val="000F0F55"/>
    <w:rsid w:val="0010232A"/>
    <w:rsid w:val="00114A27"/>
    <w:rsid w:val="001343C1"/>
    <w:rsid w:val="001379A3"/>
    <w:rsid w:val="00157B34"/>
    <w:rsid w:val="0016049A"/>
    <w:rsid w:val="0016726E"/>
    <w:rsid w:val="00167F44"/>
    <w:rsid w:val="0017419E"/>
    <w:rsid w:val="00192770"/>
    <w:rsid w:val="001A6304"/>
    <w:rsid w:val="001B2C49"/>
    <w:rsid w:val="001B39A9"/>
    <w:rsid w:val="001B489C"/>
    <w:rsid w:val="001C1B9A"/>
    <w:rsid w:val="001C2745"/>
    <w:rsid w:val="001C7218"/>
    <w:rsid w:val="001E188C"/>
    <w:rsid w:val="001E5EA3"/>
    <w:rsid w:val="001F2816"/>
    <w:rsid w:val="001F623E"/>
    <w:rsid w:val="00201008"/>
    <w:rsid w:val="00201E4A"/>
    <w:rsid w:val="00206C47"/>
    <w:rsid w:val="0021158A"/>
    <w:rsid w:val="002143A3"/>
    <w:rsid w:val="00221BA7"/>
    <w:rsid w:val="002245E2"/>
    <w:rsid w:val="00227A56"/>
    <w:rsid w:val="00230576"/>
    <w:rsid w:val="00243556"/>
    <w:rsid w:val="00252DC5"/>
    <w:rsid w:val="00282302"/>
    <w:rsid w:val="00282EEB"/>
    <w:rsid w:val="00295ACE"/>
    <w:rsid w:val="002A6DB7"/>
    <w:rsid w:val="002C2C18"/>
    <w:rsid w:val="002D7F95"/>
    <w:rsid w:val="00302CDB"/>
    <w:rsid w:val="00316A8B"/>
    <w:rsid w:val="00322870"/>
    <w:rsid w:val="00327DC7"/>
    <w:rsid w:val="00354B0E"/>
    <w:rsid w:val="00395AFC"/>
    <w:rsid w:val="003A543F"/>
    <w:rsid w:val="003C2555"/>
    <w:rsid w:val="003D5E2C"/>
    <w:rsid w:val="003E4A66"/>
    <w:rsid w:val="00420AB7"/>
    <w:rsid w:val="00421E2A"/>
    <w:rsid w:val="00421EB8"/>
    <w:rsid w:val="00461519"/>
    <w:rsid w:val="00472358"/>
    <w:rsid w:val="004866DF"/>
    <w:rsid w:val="004A45C0"/>
    <w:rsid w:val="004B2CB6"/>
    <w:rsid w:val="004C46F6"/>
    <w:rsid w:val="004C49FA"/>
    <w:rsid w:val="004D13E0"/>
    <w:rsid w:val="004D54DC"/>
    <w:rsid w:val="004E4BD6"/>
    <w:rsid w:val="004F2C5F"/>
    <w:rsid w:val="004F5CDA"/>
    <w:rsid w:val="00501360"/>
    <w:rsid w:val="005263E8"/>
    <w:rsid w:val="00527E37"/>
    <w:rsid w:val="0054194C"/>
    <w:rsid w:val="00550EF8"/>
    <w:rsid w:val="00551D81"/>
    <w:rsid w:val="005754A9"/>
    <w:rsid w:val="0058035A"/>
    <w:rsid w:val="005812BD"/>
    <w:rsid w:val="005909BB"/>
    <w:rsid w:val="00596218"/>
    <w:rsid w:val="005B09DE"/>
    <w:rsid w:val="005B4545"/>
    <w:rsid w:val="005B6CDF"/>
    <w:rsid w:val="005C5E2C"/>
    <w:rsid w:val="005D0692"/>
    <w:rsid w:val="005D23DE"/>
    <w:rsid w:val="005D2D93"/>
    <w:rsid w:val="005D5FBD"/>
    <w:rsid w:val="005E3571"/>
    <w:rsid w:val="005F329F"/>
    <w:rsid w:val="00600AA5"/>
    <w:rsid w:val="0062004C"/>
    <w:rsid w:val="006268FA"/>
    <w:rsid w:val="00643AF8"/>
    <w:rsid w:val="00663731"/>
    <w:rsid w:val="00673D67"/>
    <w:rsid w:val="00686224"/>
    <w:rsid w:val="00687050"/>
    <w:rsid w:val="00693C55"/>
    <w:rsid w:val="006A583A"/>
    <w:rsid w:val="006E58B1"/>
    <w:rsid w:val="006E6F81"/>
    <w:rsid w:val="006F5E9E"/>
    <w:rsid w:val="0071098D"/>
    <w:rsid w:val="00711003"/>
    <w:rsid w:val="00730AEA"/>
    <w:rsid w:val="0073312E"/>
    <w:rsid w:val="00735C52"/>
    <w:rsid w:val="007365A0"/>
    <w:rsid w:val="007435A6"/>
    <w:rsid w:val="00777EED"/>
    <w:rsid w:val="007823B5"/>
    <w:rsid w:val="0079263F"/>
    <w:rsid w:val="00795149"/>
    <w:rsid w:val="007B19DA"/>
    <w:rsid w:val="007D30C5"/>
    <w:rsid w:val="00815614"/>
    <w:rsid w:val="008352EF"/>
    <w:rsid w:val="00835A01"/>
    <w:rsid w:val="00842301"/>
    <w:rsid w:val="00851462"/>
    <w:rsid w:val="00853D8A"/>
    <w:rsid w:val="008600BD"/>
    <w:rsid w:val="00862B43"/>
    <w:rsid w:val="00873773"/>
    <w:rsid w:val="008755F2"/>
    <w:rsid w:val="008808C9"/>
    <w:rsid w:val="008824EC"/>
    <w:rsid w:val="00893221"/>
    <w:rsid w:val="008A2651"/>
    <w:rsid w:val="008A41F8"/>
    <w:rsid w:val="008B0635"/>
    <w:rsid w:val="008B1278"/>
    <w:rsid w:val="008D567B"/>
    <w:rsid w:val="008D6321"/>
    <w:rsid w:val="008D6E9B"/>
    <w:rsid w:val="008D7103"/>
    <w:rsid w:val="00904ADD"/>
    <w:rsid w:val="009142BF"/>
    <w:rsid w:val="009309C3"/>
    <w:rsid w:val="00933074"/>
    <w:rsid w:val="00942217"/>
    <w:rsid w:val="00954870"/>
    <w:rsid w:val="0098129E"/>
    <w:rsid w:val="009F39D6"/>
    <w:rsid w:val="009F3CBB"/>
    <w:rsid w:val="00A015DE"/>
    <w:rsid w:val="00A14DE5"/>
    <w:rsid w:val="00A437E8"/>
    <w:rsid w:val="00A43ADF"/>
    <w:rsid w:val="00A62982"/>
    <w:rsid w:val="00A62FA2"/>
    <w:rsid w:val="00A96169"/>
    <w:rsid w:val="00AB2B39"/>
    <w:rsid w:val="00AD097C"/>
    <w:rsid w:val="00AD37B2"/>
    <w:rsid w:val="00AD5E39"/>
    <w:rsid w:val="00AF040C"/>
    <w:rsid w:val="00AF29FB"/>
    <w:rsid w:val="00B13769"/>
    <w:rsid w:val="00B22E70"/>
    <w:rsid w:val="00B36005"/>
    <w:rsid w:val="00B66B38"/>
    <w:rsid w:val="00B83CA5"/>
    <w:rsid w:val="00BA5DE1"/>
    <w:rsid w:val="00BA7394"/>
    <w:rsid w:val="00BB4573"/>
    <w:rsid w:val="00BC2021"/>
    <w:rsid w:val="00BC6C19"/>
    <w:rsid w:val="00BF4D12"/>
    <w:rsid w:val="00C23016"/>
    <w:rsid w:val="00C4261F"/>
    <w:rsid w:val="00C521B0"/>
    <w:rsid w:val="00C53BE9"/>
    <w:rsid w:val="00C76A85"/>
    <w:rsid w:val="00C80D37"/>
    <w:rsid w:val="00C84CC7"/>
    <w:rsid w:val="00C8732B"/>
    <w:rsid w:val="00C96246"/>
    <w:rsid w:val="00CC6B0C"/>
    <w:rsid w:val="00CD18B4"/>
    <w:rsid w:val="00CD1E4B"/>
    <w:rsid w:val="00CF12B4"/>
    <w:rsid w:val="00CF19AE"/>
    <w:rsid w:val="00CF6143"/>
    <w:rsid w:val="00D0211A"/>
    <w:rsid w:val="00D51564"/>
    <w:rsid w:val="00D528A5"/>
    <w:rsid w:val="00D52D6E"/>
    <w:rsid w:val="00D71CC3"/>
    <w:rsid w:val="00D71DB1"/>
    <w:rsid w:val="00D72ED3"/>
    <w:rsid w:val="00D916B7"/>
    <w:rsid w:val="00D9349E"/>
    <w:rsid w:val="00DB41C9"/>
    <w:rsid w:val="00DC144F"/>
    <w:rsid w:val="00DC2574"/>
    <w:rsid w:val="00DF3E48"/>
    <w:rsid w:val="00E13A7C"/>
    <w:rsid w:val="00E15E5A"/>
    <w:rsid w:val="00E242ED"/>
    <w:rsid w:val="00E269AD"/>
    <w:rsid w:val="00E47813"/>
    <w:rsid w:val="00E72ABE"/>
    <w:rsid w:val="00E76C18"/>
    <w:rsid w:val="00E92CD5"/>
    <w:rsid w:val="00E93FF9"/>
    <w:rsid w:val="00EA7857"/>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2DDD"/>
    <w:rsid w:val="00FB49B5"/>
    <w:rsid w:val="00FC2C5C"/>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annotation subject"/>
    <w:basedOn w:val="a6"/>
    <w:next w:val="a6"/>
    <w:link w:val="af1"/>
    <w:semiHidden/>
    <w:unhideWhenUsed/>
    <w:rsid w:val="00E93FF9"/>
    <w:rPr>
      <w:b/>
      <w:bCs/>
    </w:rPr>
  </w:style>
  <w:style w:type="character" w:customStyle="1" w:styleId="a7">
    <w:name w:val="Текст примечания Знак"/>
    <w:basedOn w:val="a0"/>
    <w:link w:val="a6"/>
    <w:semiHidden/>
    <w:rsid w:val="00E93FF9"/>
    <w:rPr>
      <w:rFonts w:ascii="Arial" w:hAnsi="Arial"/>
      <w:lang w:val="de-DE" w:eastAsia="de-CH"/>
    </w:rPr>
  </w:style>
  <w:style w:type="character" w:customStyle="1" w:styleId="af1">
    <w:name w:val="Тема примечания Знак"/>
    <w:basedOn w:val="a7"/>
    <w:link w:val="af0"/>
    <w:semiHidden/>
    <w:rsid w:val="00E93FF9"/>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458</TotalTime>
  <Pages>8</Pages>
  <Words>2002</Words>
  <Characters>11417</Characters>
  <Application>Microsoft Office Word</Application>
  <DocSecurity>0</DocSecurity>
  <Lines>95</Lines>
  <Paragraphs>26</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49</cp:revision>
  <cp:lastPrinted>1900-12-31T20:00:00Z</cp:lastPrinted>
  <dcterms:created xsi:type="dcterms:W3CDTF">2022-10-22T08:39:00Z</dcterms:created>
  <dcterms:modified xsi:type="dcterms:W3CDTF">2022-11-12T05:38:00Z</dcterms:modified>
</cp:coreProperties>
</file>