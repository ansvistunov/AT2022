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1A90547F" w:rsidR="007823B5" w:rsidRPr="00370C89" w:rsidRDefault="005F3C74" w:rsidP="007823B5">
            <w:pPr>
              <w:pStyle w:val="table"/>
              <w:jc w:val="center"/>
              <w:rPr>
                <w:lang w:val="ru-RU"/>
              </w:rPr>
            </w:pPr>
            <w:r>
              <w:rPr>
                <w:lang w:val="ru-RU"/>
              </w:rPr>
              <w:t>2022-26-11</w:t>
            </w:r>
          </w:p>
        </w:tc>
        <w:tc>
          <w:tcPr>
            <w:tcW w:w="1701" w:type="dxa"/>
          </w:tcPr>
          <w:p w14:paraId="02FC0989" w14:textId="1491C96E" w:rsidR="007823B5" w:rsidRPr="00370C89" w:rsidRDefault="005F3C74" w:rsidP="007823B5">
            <w:pPr>
              <w:pStyle w:val="table"/>
              <w:jc w:val="center"/>
              <w:rPr>
                <w:lang w:val="ru-RU"/>
              </w:rPr>
            </w:pPr>
            <w:r>
              <w:rPr>
                <w:lang w:val="ru-RU"/>
              </w:rPr>
              <w:t>0.3</w:t>
            </w:r>
          </w:p>
        </w:tc>
        <w:tc>
          <w:tcPr>
            <w:tcW w:w="3402" w:type="dxa"/>
          </w:tcPr>
          <w:p w14:paraId="1A0683C5" w14:textId="3357FCA6" w:rsidR="007823B5" w:rsidRPr="00B66B38" w:rsidRDefault="005F3C74" w:rsidP="00AB2B39">
            <w:pPr>
              <w:pStyle w:val="table"/>
              <w:rPr>
                <w:lang w:val="ru-RU"/>
              </w:rPr>
            </w:pPr>
            <w:r>
              <w:rPr>
                <w:lang w:val="ru-RU"/>
              </w:rPr>
              <w:t>Добавление разделов 3 – 3.4</w:t>
            </w:r>
          </w:p>
        </w:tc>
        <w:tc>
          <w:tcPr>
            <w:tcW w:w="2694" w:type="dxa"/>
          </w:tcPr>
          <w:p w14:paraId="06F9DC7D" w14:textId="244D90E0" w:rsidR="007823B5" w:rsidRPr="00B66B38" w:rsidRDefault="005F3C74" w:rsidP="007823B5">
            <w:pPr>
              <w:pStyle w:val="table"/>
              <w:jc w:val="center"/>
              <w:rPr>
                <w:lang w:val="ru-RU"/>
              </w:rPr>
            </w:pPr>
            <w:commentRangeStart w:id="6"/>
            <w:r>
              <w:rPr>
                <w:lang w:val="ru-RU"/>
              </w:rPr>
              <w:t>Асосков Михаил</w:t>
            </w:r>
            <w:commentRangeEnd w:id="6"/>
            <w:r w:rsidR="00FC7BB8">
              <w:rPr>
                <w:rStyle w:val="a5"/>
                <w:lang w:val="de-DE"/>
              </w:rPr>
              <w:commentReference w:id="6"/>
            </w:r>
          </w:p>
        </w:tc>
      </w:tr>
      <w:tr w:rsidR="00AB2B39" w:rsidRPr="00D71CC3" w14:paraId="4F0F363D" w14:textId="77777777">
        <w:tc>
          <w:tcPr>
            <w:tcW w:w="1701" w:type="dxa"/>
          </w:tcPr>
          <w:p w14:paraId="32E126A9" w14:textId="3B5ABCD9" w:rsidR="00AB2B39" w:rsidRPr="00AB2B39" w:rsidRDefault="00853E18" w:rsidP="007823B5">
            <w:pPr>
              <w:pStyle w:val="table"/>
              <w:jc w:val="center"/>
              <w:rPr>
                <w:lang w:val="ru-RU"/>
              </w:rPr>
            </w:pPr>
            <w:r>
              <w:rPr>
                <w:lang w:val="ru-RU"/>
              </w:rPr>
              <w:t>2022-26-11</w:t>
            </w:r>
          </w:p>
        </w:tc>
        <w:tc>
          <w:tcPr>
            <w:tcW w:w="1701" w:type="dxa"/>
          </w:tcPr>
          <w:p w14:paraId="0294E1E9" w14:textId="26AC24C2" w:rsidR="00AB2B39" w:rsidRPr="00AB2B39" w:rsidRDefault="00853E18" w:rsidP="007823B5">
            <w:pPr>
              <w:pStyle w:val="table"/>
              <w:jc w:val="center"/>
              <w:rPr>
                <w:lang w:val="ru-RU"/>
              </w:rPr>
            </w:pPr>
            <w:r>
              <w:rPr>
                <w:lang w:val="ru-RU"/>
              </w:rPr>
              <w:t>0.4</w:t>
            </w:r>
          </w:p>
        </w:tc>
        <w:tc>
          <w:tcPr>
            <w:tcW w:w="3402" w:type="dxa"/>
          </w:tcPr>
          <w:p w14:paraId="24AB6A2F" w14:textId="0D922346" w:rsidR="00AB2B39" w:rsidRPr="00AB2B39" w:rsidRDefault="00853E18" w:rsidP="00AB2B39">
            <w:pPr>
              <w:pStyle w:val="table"/>
              <w:rPr>
                <w:lang w:val="ru-RU"/>
              </w:rPr>
            </w:pPr>
            <w:r>
              <w:rPr>
                <w:lang w:val="ru-RU"/>
              </w:rPr>
              <w:t>Добавление разделов 3.5-3.10</w:t>
            </w:r>
          </w:p>
        </w:tc>
        <w:tc>
          <w:tcPr>
            <w:tcW w:w="2694" w:type="dxa"/>
          </w:tcPr>
          <w:p w14:paraId="5F154BF1" w14:textId="2A33F430" w:rsidR="00AB2B39" w:rsidRDefault="00853E18" w:rsidP="007823B5">
            <w:pPr>
              <w:pStyle w:val="table"/>
              <w:jc w:val="center"/>
              <w:rPr>
                <w:lang w:val="ru-RU"/>
              </w:rPr>
            </w:pPr>
            <w:r>
              <w:rPr>
                <w:lang w:val="ru-RU"/>
              </w:rPr>
              <w:t>Анциферов Дмитрий</w:t>
            </w: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414185A9" w14:textId="04F713A4" w:rsidR="00856FDE" w:rsidRPr="00856FDE" w:rsidRDefault="00BD460F" w:rsidP="00856FDE">
      <w:pPr>
        <w:pStyle w:val="1Einrckung"/>
        <w:ind w:left="0"/>
        <w:jc w:val="both"/>
        <w:rPr>
          <w:lang w:val="ru-RU"/>
        </w:rPr>
      </w:pPr>
      <w:r>
        <w:rPr>
          <w:lang w:val="ru-RU"/>
        </w:rPr>
        <w:t xml:space="preserve">Продукт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r w:rsidR="00856FDE">
        <w:t xml:space="preserve">Этот документ описывает только необходимую функциональность </w:t>
      </w:r>
      <w:r w:rsidR="00856FDE" w:rsidRPr="00F71210">
        <w:rPr>
          <w:lang w:val="ru-RU"/>
        </w:rPr>
        <w:t>системы</w:t>
      </w:r>
      <w:r w:rsidR="00856FDE">
        <w:rPr>
          <w:lang w:val="ru-RU"/>
        </w:rPr>
        <w:t xml:space="preserve"> медицинского контроля состояния пациентов</w:t>
      </w:r>
      <w:r w:rsidR="00856FDE">
        <w:t>, а не функциональность внешних систем, таких как системы хранения данных, управления изменениями или контроля версий.</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3433"/>
        <w:gridCol w:w="5741"/>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r w:rsidRPr="00BF2889">
              <w:rPr>
                <w:bCs/>
                <w:lang w:val="ru-RU"/>
              </w:rPr>
              <w:t>Лицо отвечающее за физическое состояния пациента, назначающее рекомендации для повышения здоровья пациента.</w:t>
            </w:r>
          </w:p>
        </w:tc>
      </w:tr>
      <w:tr w:rsidR="001B08B5" w:rsidRPr="00A62FA2" w14:paraId="461EC997" w14:textId="77777777" w:rsidTr="00A62FA2">
        <w:tc>
          <w:tcPr>
            <w:tcW w:w="1791" w:type="dxa"/>
          </w:tcPr>
          <w:p w14:paraId="6916F9E6" w14:textId="150FBF80" w:rsidR="001B08B5" w:rsidRPr="001B08B5" w:rsidRDefault="001B08B5" w:rsidP="00A62FA2">
            <w:pPr>
              <w:pStyle w:val="1Einrckung"/>
              <w:ind w:left="0"/>
              <w:rPr>
                <w:bCs/>
                <w:lang w:val="ru-RU"/>
              </w:rPr>
            </w:pPr>
            <w:r>
              <w:rPr>
                <w:bCs/>
                <w:lang w:val="ru-RU"/>
              </w:rPr>
              <w:t>СМКСП</w:t>
            </w:r>
          </w:p>
        </w:tc>
        <w:tc>
          <w:tcPr>
            <w:tcW w:w="7609" w:type="dxa"/>
          </w:tcPr>
          <w:p w14:paraId="317DE74A" w14:textId="140D6060" w:rsidR="001B08B5" w:rsidRPr="00BF2889" w:rsidRDefault="001B08B5" w:rsidP="00A62FA2">
            <w:pPr>
              <w:pStyle w:val="1Einrckung"/>
              <w:ind w:left="0"/>
              <w:rPr>
                <w:bCs/>
                <w:lang w:val="ru-RU"/>
              </w:rPr>
            </w:pPr>
            <w:r>
              <w:rPr>
                <w:lang w:val="ru-RU"/>
              </w:rPr>
              <w:t>С</w:t>
            </w:r>
            <w:r w:rsidRPr="00F71210">
              <w:rPr>
                <w:lang w:val="ru-RU"/>
              </w:rPr>
              <w:t>истем</w:t>
            </w:r>
            <w:r>
              <w:rPr>
                <w:lang w:val="ru-RU"/>
              </w:rPr>
              <w:t>а медицинского контроля состояния пациентов</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r w:rsidRPr="006760F7">
              <w:rPr>
                <w:lang w:val="ru-RU"/>
              </w:rPr>
              <w:t>Электрокардиография(ЭКГ)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r w:rsidRPr="006760F7">
              <w:rPr>
                <w:lang w:val="ru-RU"/>
              </w:rPr>
              <w:t>Электроэнцефалография(ЭЭГ)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r w:rsidRPr="006760F7">
              <w:rPr>
                <w:lang w:val="ru-RU"/>
              </w:rPr>
              <w:t>Импедансная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r w:rsidRPr="006760F7">
              <w:rPr>
                <w:lang w:val="ru-RU"/>
              </w:rPr>
              <w:lastRenderedPageBreak/>
              <w:t>Фотоплетизмография(PPG)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r w:rsidRPr="006760F7">
              <w:rPr>
                <w:lang w:val="ru-RU"/>
              </w:rPr>
              <w:t>Осциллометрия(ОЦО)</w:t>
            </w:r>
          </w:p>
        </w:tc>
        <w:tc>
          <w:tcPr>
            <w:tcW w:w="7609" w:type="dxa"/>
          </w:tcPr>
          <w:p w14:paraId="6A184047" w14:textId="1183F147" w:rsidR="007D30C5" w:rsidRDefault="006760F7" w:rsidP="00A62FA2">
            <w:pPr>
              <w:pStyle w:val="1Einrckung"/>
              <w:ind w:left="0"/>
              <w:rPr>
                <w:lang w:val="ru-RU"/>
              </w:rPr>
            </w:pPr>
            <w:r w:rsidRPr="006760F7">
              <w:rPr>
                <w:lang w:val="ru-RU"/>
              </w:rPr>
              <w:t>метод исследования параметров периферической гемодинамики, осуществляемый путем регистрации и анализа пульсаций давления в окклюзионной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r w:rsidRPr="006760F7">
              <w:rPr>
                <w:lang w:val="ru-RU"/>
              </w:rPr>
              <w:t>Оксиметрия и капнометрия(ОИК)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4" w:name="_Toc115853727"/>
      <w:r>
        <w:rPr>
          <w:lang w:val="ru-RU"/>
        </w:rPr>
        <w:t>Описание изделия</w:t>
      </w:r>
      <w:bookmarkEnd w:id="14"/>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r w:rsidR="00BF2889">
        <w:rPr>
          <w:rFonts w:cs="Arial"/>
          <w:szCs w:val="22"/>
        </w:rPr>
        <w:t>Данный программный продукт является отдельным приложением, основные функции которого не зависят от других продуктов.</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5" w:name="_Toc115853728"/>
      <w:r>
        <w:rPr>
          <w:lang w:val="ru-RU"/>
        </w:rPr>
        <w:t>Интерфейсы системы</w:t>
      </w:r>
      <w:bookmarkEnd w:id="15"/>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6" w:name="_Toc115853729"/>
      <w:r>
        <w:rPr>
          <w:lang w:val="ru-RU"/>
        </w:rPr>
        <w:t>Интерфейсы пользователя</w:t>
      </w:r>
      <w:bookmarkEnd w:id="16"/>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r w:rsidRPr="004A70DF">
        <w:rPr>
          <w:rFonts w:ascii="Cambria Math" w:hAnsi="Cambria Math" w:cs="Cambria Math"/>
          <w:lang w:val="ru-RU"/>
        </w:rPr>
        <w:t>⦁</w:t>
      </w:r>
      <w:r w:rsidRPr="004A70DF">
        <w:rPr>
          <w:lang w:val="ru-RU"/>
        </w:rPr>
        <w:t xml:space="preserve">  Врач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r w:rsidRPr="004A70DF">
        <w:rPr>
          <w:rFonts w:ascii="Cambria Math" w:hAnsi="Cambria Math" w:cs="Cambria Math"/>
          <w:lang w:val="ru-RU"/>
        </w:rPr>
        <w:lastRenderedPageBreak/>
        <w:t>⦁</w:t>
      </w:r>
      <w:r w:rsidRPr="004A70DF">
        <w:rPr>
          <w:lang w:val="ru-RU"/>
        </w:rPr>
        <w:t xml:space="preserve">  Пациент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732877E1" w14:textId="77777777" w:rsidR="00BF2889" w:rsidRPr="00F60032" w:rsidRDefault="00BF2889" w:rsidP="00BF2889">
      <w:pPr>
        <w:jc w:val="both"/>
        <w:rPr>
          <w:lang w:val="ru-RU"/>
        </w:rPr>
      </w:pPr>
      <w:bookmarkStart w:id="19"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9"/>
    </w:p>
    <w:p w14:paraId="5994843C" w14:textId="1DEF2519" w:rsidR="00F60032" w:rsidRPr="00F60032" w:rsidRDefault="006760F7" w:rsidP="006760F7">
      <w:pPr>
        <w:jc w:val="both"/>
        <w:rPr>
          <w:lang w:val="ru-RU"/>
        </w:rPr>
      </w:pPr>
      <w:r w:rsidRPr="00BC0E89">
        <w:rPr>
          <w:lang w:val="ru-RU"/>
        </w:rPr>
        <w:t>Для обеспечения коммуникации сетевых устройств используется семейство протоколов Wi-Fi.</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0DCE9796" w14:textId="7A7A17FB" w:rsidR="006760F7" w:rsidRDefault="004B595C" w:rsidP="006760F7">
      <w:pPr>
        <w:jc w:val="both"/>
        <w:rPr>
          <w:lang w:val="ru-RU"/>
        </w:rPr>
      </w:pPr>
      <w:bookmarkStart w:id="21" w:name="_Toc115853734"/>
      <w:r>
        <w:rPr>
          <w:lang w:val="ru-RU"/>
        </w:rPr>
        <w:t>1</w:t>
      </w:r>
      <w:r w:rsidR="006760F7" w:rsidRPr="00BC0E89">
        <w:rPr>
          <w:lang w:val="ru-RU"/>
        </w:rPr>
        <w:t xml:space="preserve"> ГБ оперативной памяти, </w:t>
      </w:r>
      <w:r>
        <w:rPr>
          <w:lang w:val="ru-RU"/>
        </w:rPr>
        <w:t>2</w:t>
      </w:r>
      <w:r w:rsidR="006760F7" w:rsidRPr="00BC0E89">
        <w:rPr>
          <w:lang w:val="ru-RU"/>
        </w:rPr>
        <w:t xml:space="preserve"> ГБ постоянной памяти.</w:t>
      </w:r>
    </w:p>
    <w:p w14:paraId="7BD5983D" w14:textId="4A55C54E" w:rsidR="00227A56" w:rsidRDefault="00227A56" w:rsidP="00227A56">
      <w:pPr>
        <w:pStyle w:val="3"/>
        <w:rPr>
          <w:lang w:val="ru-RU"/>
        </w:rPr>
      </w:pPr>
      <w:r>
        <w:rPr>
          <w:lang w:val="ru-RU"/>
        </w:rPr>
        <w:t>Действия</w:t>
      </w:r>
      <w:bookmarkEnd w:id="21"/>
    </w:p>
    <w:p w14:paraId="577F0CB6" w14:textId="0D26AD6A" w:rsidR="00D916B7" w:rsidRPr="00D916B7" w:rsidRDefault="006760F7" w:rsidP="006760F7">
      <w:pPr>
        <w:pStyle w:val="af1"/>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2" w:name="_Toc115853735"/>
      <w:r>
        <w:rPr>
          <w:lang w:val="ru-RU"/>
        </w:rPr>
        <w:t>Требования настройки рабочих мест</w:t>
      </w:r>
      <w:bookmarkEnd w:id="22"/>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Компьютер с подключением к локальной сети</w:t>
      </w:r>
    </w:p>
    <w:p w14:paraId="76F559B3"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Клавиатура</w:t>
      </w:r>
    </w:p>
    <w:p w14:paraId="3D7F1307"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Мышь</w:t>
      </w:r>
    </w:p>
    <w:p w14:paraId="4F09B5B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Монитор с разрешением не менее 800х600</w:t>
      </w:r>
    </w:p>
    <w:p w14:paraId="428CA324" w14:textId="77777777"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Подключение к сети интернет</w:t>
      </w:r>
    </w:p>
    <w:p w14:paraId="5E9205FF" w14:textId="285B735F" w:rsidR="006A45B4" w:rsidRPr="006A45B4" w:rsidRDefault="006A45B4" w:rsidP="006A45B4">
      <w:pPr>
        <w:rPr>
          <w:lang w:val="ru-RU"/>
        </w:rPr>
      </w:pPr>
      <w:r w:rsidRPr="006A45B4">
        <w:rPr>
          <w:rFonts w:ascii="Cambria Math" w:hAnsi="Cambria Math" w:cs="Cambria Math"/>
          <w:lang w:val="ru-RU"/>
        </w:rPr>
        <w:t>⦁</w:t>
      </w:r>
      <w:r w:rsidRPr="006A45B4">
        <w:rPr>
          <w:lang w:val="ru-RU"/>
        </w:rPr>
        <w:t xml:space="preserve">  Локальное подключение к медицинскому оборудованию</w:t>
      </w:r>
    </w:p>
    <w:p w14:paraId="1A3CE36A" w14:textId="436F65BA" w:rsidR="00815614" w:rsidRDefault="00815614" w:rsidP="00815614">
      <w:pPr>
        <w:pStyle w:val="2"/>
        <w:rPr>
          <w:lang w:val="ru-RU"/>
        </w:rPr>
      </w:pPr>
      <w:bookmarkStart w:id="23" w:name="_Toc115853736"/>
      <w:r>
        <w:rPr>
          <w:lang w:val="ru-RU"/>
        </w:rPr>
        <w:t>Функции изделия</w:t>
      </w:r>
      <w:bookmarkEnd w:id="23"/>
    </w:p>
    <w:p w14:paraId="2BDFD75B" w14:textId="51FAA755" w:rsidR="00287E32" w:rsidRDefault="00287E32" w:rsidP="00DA5570">
      <w:pPr>
        <w:pStyle w:val="1Einrckung"/>
        <w:ind w:left="0"/>
        <w:rPr>
          <w:lang w:val="ru-RU"/>
        </w:rPr>
      </w:pPr>
      <w:r>
        <w:rPr>
          <w:lang w:val="ru-RU"/>
        </w:rPr>
        <w:t xml:space="preserve">Рассмотрим общее описание функций </w:t>
      </w:r>
      <w:commentRangeStart w:id="24"/>
      <w:r>
        <w:rPr>
          <w:lang w:val="ru-RU"/>
        </w:rPr>
        <w:t>системы</w:t>
      </w:r>
      <w:commentRangeEnd w:id="24"/>
      <w:r w:rsidR="00FC7BB8">
        <w:rPr>
          <w:rStyle w:val="a5"/>
          <w:color w:val="auto"/>
        </w:rPr>
        <w:commentReference w:id="24"/>
      </w:r>
      <w:r>
        <w:rPr>
          <w:lang w:val="ru-RU"/>
        </w:rPr>
        <w:t>.</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Пациент имеет возможность принять или отказаться на исследование отправленное врачом.</w:t>
      </w:r>
    </w:p>
    <w:p w14:paraId="0808493A" w14:textId="77777777" w:rsidR="00815614" w:rsidRDefault="00815614" w:rsidP="00815614">
      <w:pPr>
        <w:pStyle w:val="2"/>
        <w:rPr>
          <w:lang w:val="ru-RU"/>
        </w:rPr>
      </w:pPr>
      <w:bookmarkStart w:id="25" w:name="_Toc115853737"/>
      <w:r>
        <w:rPr>
          <w:lang w:val="ru-RU"/>
        </w:rPr>
        <w:t>Характеристики пользователей</w:t>
      </w:r>
      <w:bookmarkEnd w:id="25"/>
    </w:p>
    <w:p w14:paraId="54BE90C9" w14:textId="0EE0B4F6" w:rsidR="001A44F9" w:rsidRDefault="001A44F9" w:rsidP="001A44F9">
      <w:pPr>
        <w:jc w:val="both"/>
        <w:rPr>
          <w:lang w:val="ru-RU"/>
        </w:rPr>
      </w:pPr>
      <w:bookmarkStart w:id="26"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e"/>
        <w:tblW w:w="0" w:type="auto"/>
        <w:tblLook w:val="04A0" w:firstRow="1" w:lastRow="0" w:firstColumn="1" w:lastColumn="0" w:noHBand="0" w:noVBand="1"/>
      </w:tblPr>
      <w:tblGrid>
        <w:gridCol w:w="5009"/>
        <w:gridCol w:w="501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6"/>
    </w:p>
    <w:p w14:paraId="149A5501" w14:textId="74140B32" w:rsidR="00C93CE6" w:rsidRDefault="00C93CE6" w:rsidP="00C93CE6">
      <w:pPr>
        <w:pStyle w:val="af"/>
        <w:numPr>
          <w:ilvl w:val="0"/>
          <w:numId w:val="14"/>
        </w:numPr>
        <w:jc w:val="both"/>
        <w:rPr>
          <w:lang w:val="ru-RU"/>
        </w:rPr>
      </w:pPr>
      <w:bookmarkStart w:id="27"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f"/>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f"/>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7"/>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8" w:name="_Toc115853740"/>
      <w:r>
        <w:rPr>
          <w:lang w:val="ru-RU"/>
        </w:rPr>
        <w:lastRenderedPageBreak/>
        <w:t>Распределение требований</w:t>
      </w:r>
      <w:bookmarkEnd w:id="28"/>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7452751C" w14:textId="5D6C651B" w:rsidR="006C4305" w:rsidRDefault="005B09DE" w:rsidP="006C4305">
      <w:pPr>
        <w:pStyle w:val="1"/>
        <w:keepNext/>
        <w:tabs>
          <w:tab w:val="num" w:pos="709"/>
        </w:tabs>
        <w:ind w:left="709" w:hanging="709"/>
        <w:rPr>
          <w:lang w:val="en-GB"/>
        </w:rPr>
      </w:pPr>
      <w:bookmarkStart w:id="29" w:name="_Toc115853741"/>
      <w:r>
        <w:rPr>
          <w:lang w:val="ru-RU"/>
        </w:rPr>
        <w:t>Детальные требования</w:t>
      </w:r>
      <w:bookmarkEnd w:id="29"/>
      <w:r w:rsidR="007823B5" w:rsidRPr="00D71CC3">
        <w:rPr>
          <w:lang w:val="en-GB"/>
        </w:rPr>
        <w:t xml:space="preserve"> </w:t>
      </w:r>
    </w:p>
    <w:p w14:paraId="226FB5D2" w14:textId="76F60D2B" w:rsidR="00C26D46" w:rsidRDefault="00C26D46" w:rsidP="00C26D46">
      <w:pPr>
        <w:pStyle w:val="1Einrckung"/>
        <w:rPr>
          <w:lang w:val="ru-RU"/>
        </w:rPr>
      </w:pPr>
      <w:r w:rsidRPr="00C26D46">
        <w:rPr>
          <w:lang w:val="ru-RU"/>
        </w:rPr>
        <w:t>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Требование обладает следующими свойствами:</w:t>
      </w:r>
    </w:p>
    <w:p w14:paraId="58642CEC" w14:textId="161C2EC8" w:rsidR="00C26D46" w:rsidRDefault="00C26D46" w:rsidP="00C26D46">
      <w:pPr>
        <w:pStyle w:val="1Einrckung"/>
        <w:rPr>
          <w:lang w:val="ru-RU"/>
        </w:rPr>
      </w:pPr>
    </w:p>
    <w:tbl>
      <w:tblPr>
        <w:tblStyle w:val="41"/>
        <w:tblW w:w="0" w:type="auto"/>
        <w:tblLook w:val="04A0" w:firstRow="1" w:lastRow="0" w:firstColumn="1" w:lastColumn="0" w:noHBand="0" w:noVBand="1"/>
      </w:tblPr>
      <w:tblGrid>
        <w:gridCol w:w="2087"/>
        <w:gridCol w:w="7948"/>
      </w:tblGrid>
      <w:tr w:rsidR="00C26D46" w14:paraId="41C3F394" w14:textId="77777777" w:rsidTr="001B0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A4D7A6" w14:textId="77777777" w:rsidR="00C26D46" w:rsidRDefault="00C26D46" w:rsidP="00C26D46">
            <w:pPr>
              <w:pStyle w:val="1Einrckung"/>
              <w:ind w:left="0"/>
              <w:rPr>
                <w:b w:val="0"/>
                <w:bCs w:val="0"/>
                <w:lang w:val="ru-RU"/>
              </w:rPr>
            </w:pPr>
            <w:r w:rsidRPr="00C26D46">
              <w:rPr>
                <w:lang w:val="ru-RU"/>
              </w:rPr>
              <w:t>Идентификатор требования</w:t>
            </w:r>
          </w:p>
          <w:p w14:paraId="1D8F29DC" w14:textId="48317D68" w:rsidR="00BA358C" w:rsidRDefault="00BA358C" w:rsidP="00C26D46">
            <w:pPr>
              <w:pStyle w:val="1Einrckung"/>
              <w:ind w:left="0"/>
              <w:rPr>
                <w:b w:val="0"/>
                <w:bCs w:val="0"/>
                <w:lang w:val="ru-RU"/>
              </w:rPr>
            </w:pPr>
          </w:p>
        </w:tc>
        <w:tc>
          <w:tcPr>
            <w:tcW w:w="8158" w:type="dxa"/>
          </w:tcPr>
          <w:p w14:paraId="18459DD0" w14:textId="1C66652B" w:rsidR="00C26D46" w:rsidRPr="001B08B5" w:rsidRDefault="00C26D46" w:rsidP="00C26D46">
            <w:pPr>
              <w:pStyle w:val="1Einrckung"/>
              <w:ind w:left="0"/>
              <w:cnfStyle w:val="100000000000" w:firstRow="1" w:lastRow="0" w:firstColumn="0" w:lastColumn="0" w:oddVBand="0" w:evenVBand="0" w:oddHBand="0" w:evenHBand="0" w:firstRowFirstColumn="0" w:firstRowLastColumn="0" w:lastRowFirstColumn="0" w:lastRowLastColumn="0"/>
              <w:rPr>
                <w:b w:val="0"/>
                <w:bCs w:val="0"/>
                <w:lang w:val="ru-RU"/>
              </w:rPr>
            </w:pPr>
            <w:r w:rsidRPr="001B08B5">
              <w:rPr>
                <w:b w:val="0"/>
                <w:bCs w:val="0"/>
                <w:lang w:val="ru-RU"/>
              </w:rPr>
              <w:t>Уникально идентифицирует требование во всех документах</w:t>
            </w:r>
            <w:r w:rsidR="001B08B5">
              <w:rPr>
                <w:b w:val="0"/>
                <w:bCs w:val="0"/>
                <w:lang w:val="ru-RU"/>
              </w:rPr>
              <w:t xml:space="preserve"> </w:t>
            </w:r>
            <w:r w:rsidR="001B08B5" w:rsidRPr="001B08B5">
              <w:rPr>
                <w:b w:val="0"/>
                <w:lang w:val="ru-RU"/>
              </w:rPr>
              <w:t>СМКСП</w:t>
            </w:r>
          </w:p>
        </w:tc>
      </w:tr>
      <w:tr w:rsidR="00C26D46" w14:paraId="606ED305"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15644564" w14:textId="238A240B" w:rsidR="00C26D46" w:rsidRDefault="00C26D46" w:rsidP="00C26D46">
            <w:pPr>
              <w:pStyle w:val="1Einrckung"/>
              <w:ind w:left="0"/>
              <w:rPr>
                <w:b w:val="0"/>
                <w:bCs w:val="0"/>
                <w:lang w:val="ru-RU"/>
              </w:rPr>
            </w:pPr>
            <w:r>
              <w:rPr>
                <w:color w:val="auto"/>
                <w:lang w:val="ru-RU"/>
              </w:rPr>
              <w:t>Группа</w:t>
            </w:r>
          </w:p>
        </w:tc>
        <w:tc>
          <w:tcPr>
            <w:tcW w:w="8158" w:type="dxa"/>
            <w:shd w:val="clear" w:color="auto" w:fill="auto"/>
          </w:tcPr>
          <w:p w14:paraId="42C6D1E3" w14:textId="5D51DA74"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C26D46" w14:paraId="542A6902"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31CC3201" w14:textId="77777777" w:rsidR="00C26D46" w:rsidRDefault="00C26D46" w:rsidP="00C26D46">
            <w:pPr>
              <w:pStyle w:val="1Einrckung"/>
              <w:ind w:left="0"/>
              <w:rPr>
                <w:b w:val="0"/>
                <w:bCs w:val="0"/>
                <w:color w:val="auto"/>
                <w:lang w:val="ru-RU"/>
              </w:rPr>
            </w:pPr>
            <w:r w:rsidRPr="00676FE3">
              <w:rPr>
                <w:color w:val="auto"/>
                <w:lang w:val="ru-RU"/>
              </w:rPr>
              <w:t>Описание</w:t>
            </w:r>
          </w:p>
          <w:p w14:paraId="16A253B1" w14:textId="67D35762" w:rsidR="00BA358C" w:rsidRDefault="00BA358C" w:rsidP="00C26D46">
            <w:pPr>
              <w:pStyle w:val="1Einrckung"/>
              <w:ind w:left="0"/>
              <w:rPr>
                <w:b w:val="0"/>
                <w:bCs w:val="0"/>
                <w:lang w:val="ru-RU"/>
              </w:rPr>
            </w:pPr>
          </w:p>
        </w:tc>
        <w:tc>
          <w:tcPr>
            <w:tcW w:w="8158" w:type="dxa"/>
          </w:tcPr>
          <w:p w14:paraId="6C715DDA" w14:textId="104A38F9"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Pr>
                <w:color w:val="auto"/>
                <w:lang w:val="ru-RU"/>
              </w:rPr>
              <w:t>Описание требования</w:t>
            </w:r>
          </w:p>
        </w:tc>
      </w:tr>
      <w:tr w:rsidR="00C26D46" w14:paraId="56F9FCD0" w14:textId="77777777" w:rsidTr="00BA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7A0B5275" w14:textId="3EF5986B" w:rsidR="00C26D46" w:rsidRDefault="00C26D46" w:rsidP="00C26D46">
            <w:pPr>
              <w:pStyle w:val="1Einrckung"/>
              <w:ind w:left="0"/>
              <w:rPr>
                <w:b w:val="0"/>
                <w:bCs w:val="0"/>
                <w:lang w:val="ru-RU"/>
              </w:rPr>
            </w:pPr>
            <w:r w:rsidRPr="00676FE3">
              <w:rPr>
                <w:color w:val="auto"/>
                <w:lang w:val="ru-RU"/>
              </w:rPr>
              <w:t>Приоритет</w:t>
            </w:r>
          </w:p>
        </w:tc>
        <w:tc>
          <w:tcPr>
            <w:tcW w:w="8158" w:type="dxa"/>
            <w:shd w:val="clear" w:color="auto" w:fill="auto"/>
          </w:tcPr>
          <w:p w14:paraId="7660B29C" w14:textId="77777777" w:rsidR="00C26D46" w:rsidRDefault="00C26D46" w:rsidP="00C26D46">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673F74" w14:textId="77777777" w:rsidR="00C26D46" w:rsidRDefault="00C26D46" w:rsidP="00C26D46">
            <w:pPr>
              <w:pStyle w:val="1Einrckung"/>
              <w:ind w:left="0"/>
              <w:cnfStyle w:val="000000100000" w:firstRow="0" w:lastRow="0" w:firstColumn="0" w:lastColumn="0" w:oddVBand="0" w:evenVBand="0" w:oddHBand="1" w:evenHBand="0" w:firstRowFirstColumn="0" w:firstRowLastColumn="0" w:lastRowFirstColumn="0" w:lastRowLastColumn="0"/>
              <w:rPr>
                <w:b/>
                <w:bCs/>
                <w:lang w:val="ru-RU"/>
              </w:rPr>
            </w:pPr>
          </w:p>
        </w:tc>
      </w:tr>
      <w:tr w:rsidR="00C26D46" w14:paraId="5E36120A" w14:textId="77777777" w:rsidTr="001B08B5">
        <w:tc>
          <w:tcPr>
            <w:cnfStyle w:val="001000000000" w:firstRow="0" w:lastRow="0" w:firstColumn="1" w:lastColumn="0" w:oddVBand="0" w:evenVBand="0" w:oddHBand="0" w:evenHBand="0" w:firstRowFirstColumn="0" w:firstRowLastColumn="0" w:lastRowFirstColumn="0" w:lastRowLastColumn="0"/>
            <w:tcW w:w="2093" w:type="dxa"/>
          </w:tcPr>
          <w:p w14:paraId="4F648FD4" w14:textId="0135ECA0" w:rsidR="00C26D46" w:rsidRDefault="00C26D46" w:rsidP="00C26D46">
            <w:pPr>
              <w:pStyle w:val="1Einrckung"/>
              <w:tabs>
                <w:tab w:val="clear" w:pos="1134"/>
                <w:tab w:val="clear" w:pos="3402"/>
                <w:tab w:val="clear" w:pos="5670"/>
                <w:tab w:val="clear" w:pos="7938"/>
                <w:tab w:val="left" w:pos="1245"/>
              </w:tabs>
              <w:ind w:left="0"/>
              <w:jc w:val="both"/>
              <w:rPr>
                <w:b w:val="0"/>
                <w:bCs w:val="0"/>
                <w:lang w:val="ru-RU"/>
              </w:rPr>
            </w:pPr>
            <w:r w:rsidRPr="00676FE3">
              <w:rPr>
                <w:color w:val="auto"/>
                <w:lang w:val="ru-RU"/>
              </w:rPr>
              <w:t>Риск</w:t>
            </w:r>
          </w:p>
        </w:tc>
        <w:tc>
          <w:tcPr>
            <w:tcW w:w="8158" w:type="dxa"/>
          </w:tcPr>
          <w:p w14:paraId="71FB1778" w14:textId="77777777" w:rsidR="00C26D46" w:rsidRPr="008D5C70"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Указывает риск невыполнения требования. Это показывает, насколько</w:t>
            </w:r>
          </w:p>
          <w:p w14:paraId="48C0529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конкретное требование имеет решающее значение для системы. </w:t>
            </w:r>
          </w:p>
          <w:p w14:paraId="152DA91A" w14:textId="77777777" w:rsidR="00C26D46" w:rsidRDefault="00C26D46" w:rsidP="00C26D46">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13BD050B" w14:textId="77777777" w:rsidR="00C26D46" w:rsidRPr="001E2622"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 xml:space="preserve">Критический </w:t>
            </w:r>
            <w:r>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55772C1F"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57E472C8" w14:textId="77777777" w:rsidR="00C26D46" w:rsidRDefault="00C26D46" w:rsidP="00C26D46">
            <w:pPr>
              <w:pStyle w:val="1Einrckung"/>
              <w:numPr>
                <w:ilvl w:val="0"/>
                <w:numId w:val="15"/>
              </w:numPr>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5FEE90CE" w14:textId="72145478" w:rsidR="00C26D46" w:rsidRDefault="00C26D46" w:rsidP="00C26D46">
            <w:pPr>
              <w:pStyle w:val="1Einrckung"/>
              <w:ind w:left="0"/>
              <w:cnfStyle w:val="000000000000" w:firstRow="0" w:lastRow="0" w:firstColumn="0" w:lastColumn="0" w:oddVBand="0" w:evenVBand="0" w:oddHBand="0" w:evenHBand="0" w:firstRowFirstColumn="0" w:firstRowLastColumn="0" w:lastRowFirstColumn="0" w:lastRowLastColumn="0"/>
              <w:rPr>
                <w:b/>
                <w:bCs/>
                <w:lang w:val="ru-RU"/>
              </w:rPr>
            </w:pPr>
            <w:r w:rsidRPr="00EA25EE">
              <w:rPr>
                <w:color w:val="auto"/>
                <w:lang w:val="ru-RU"/>
              </w:rPr>
              <w:t>Низкий (L) – система может использоваться без ограничений, но с некоторыми обходными путями.</w:t>
            </w:r>
          </w:p>
        </w:tc>
      </w:tr>
    </w:tbl>
    <w:p w14:paraId="523B685A" w14:textId="1D60BB82" w:rsidR="00C26D46" w:rsidRPr="00C26D46" w:rsidRDefault="00C26D46" w:rsidP="00C26D46">
      <w:pPr>
        <w:pStyle w:val="1Einrckung"/>
        <w:rPr>
          <w:b/>
          <w:bCs/>
          <w:lang w:val="ru-RU"/>
        </w:rPr>
      </w:pPr>
    </w:p>
    <w:p w14:paraId="74FFD0B7" w14:textId="77777777" w:rsidR="0021158A" w:rsidRPr="00C26D46" w:rsidRDefault="0021158A" w:rsidP="0021158A">
      <w:pPr>
        <w:pStyle w:val="InfoBlue"/>
        <w:rPr>
          <w:lang w:val="ru-RU"/>
        </w:rPr>
      </w:pPr>
      <w:r w:rsidRPr="00D71CC3">
        <w:t>This</w:t>
      </w:r>
      <w:r w:rsidRPr="00C26D46">
        <w:rPr>
          <w:lang w:val="ru-RU"/>
        </w:rPr>
        <w:t xml:space="preserve"> </w:t>
      </w:r>
      <w:r w:rsidRPr="00D71CC3">
        <w:t>section</w:t>
      </w:r>
      <w:r w:rsidRPr="00C26D46">
        <w:rPr>
          <w:lang w:val="ru-RU"/>
        </w:rPr>
        <w:t xml:space="preserve"> </w:t>
      </w:r>
      <w:r w:rsidRPr="00D71CC3">
        <w:t>of</w:t>
      </w:r>
      <w:r w:rsidRPr="00C26D46">
        <w:rPr>
          <w:lang w:val="ru-RU"/>
        </w:rPr>
        <w:t xml:space="preserve"> </w:t>
      </w:r>
      <w:r w:rsidRPr="00D71CC3">
        <w:t>the</w:t>
      </w:r>
      <w:r w:rsidRPr="00C26D46">
        <w:rPr>
          <w:lang w:val="ru-RU"/>
        </w:rPr>
        <w:t xml:space="preserve"> </w:t>
      </w:r>
      <w:r w:rsidRPr="00D71CC3">
        <w:rPr>
          <w:b/>
        </w:rPr>
        <w:t>SRS</w:t>
      </w:r>
      <w:r w:rsidRPr="00C26D46">
        <w:rPr>
          <w:lang w:val="ru-RU"/>
        </w:rPr>
        <w:t xml:space="preserve"> </w:t>
      </w:r>
      <w:r w:rsidRPr="00D71CC3">
        <w:t>should</w:t>
      </w:r>
      <w:r w:rsidRPr="00C26D46">
        <w:rPr>
          <w:lang w:val="ru-RU"/>
        </w:rPr>
        <w:t xml:space="preserve"> </w:t>
      </w:r>
      <w:r w:rsidRPr="00D71CC3">
        <w:t>contain</w:t>
      </w:r>
      <w:r w:rsidRPr="00C26D46">
        <w:rPr>
          <w:lang w:val="ru-RU"/>
        </w:rPr>
        <w:t xml:space="preserve"> </w:t>
      </w:r>
      <w:r w:rsidRPr="00D71CC3">
        <w:t>all</w:t>
      </w:r>
      <w:r w:rsidRPr="00C26D46">
        <w:rPr>
          <w:lang w:val="ru-RU"/>
        </w:rPr>
        <w:t xml:space="preserve"> </w:t>
      </w:r>
      <w:r w:rsidRPr="00D71CC3">
        <w:t>the</w:t>
      </w:r>
      <w:r w:rsidRPr="00C26D46">
        <w:rPr>
          <w:lang w:val="ru-RU"/>
        </w:rPr>
        <w:t xml:space="preserve"> </w:t>
      </w:r>
      <w:r w:rsidRPr="00D71CC3">
        <w:t>software</w:t>
      </w:r>
      <w:r w:rsidRPr="00C26D46">
        <w:rPr>
          <w:lang w:val="ru-RU"/>
        </w:rPr>
        <w:t xml:space="preserve"> </w:t>
      </w:r>
      <w:r w:rsidRPr="00D71CC3">
        <w:t>requirements</w:t>
      </w:r>
      <w:r w:rsidRPr="00C26D46">
        <w:rPr>
          <w:lang w:val="ru-RU"/>
        </w:rPr>
        <w:t xml:space="preserve"> </w:t>
      </w:r>
      <w:r w:rsidRPr="00D71CC3">
        <w:t>to</w:t>
      </w:r>
      <w:r w:rsidRPr="00C26D46">
        <w:rPr>
          <w:lang w:val="ru-RU"/>
        </w:rPr>
        <w:t xml:space="preserve"> </w:t>
      </w:r>
      <w:r w:rsidRPr="00D71CC3">
        <w:t>a</w:t>
      </w:r>
      <w:r w:rsidRPr="00C26D46">
        <w:rPr>
          <w:lang w:val="ru-RU"/>
        </w:rPr>
        <w:t xml:space="preserve"> </w:t>
      </w:r>
      <w:r w:rsidRPr="00D71CC3">
        <w:t>level</w:t>
      </w:r>
      <w:r w:rsidRPr="00C26D46">
        <w:rPr>
          <w:lang w:val="ru-RU"/>
        </w:rPr>
        <w:t xml:space="preserve"> </w:t>
      </w:r>
      <w:r w:rsidRPr="00D71CC3">
        <w:t>of</w:t>
      </w:r>
      <w:r w:rsidRPr="00C26D46">
        <w:rPr>
          <w:lang w:val="ru-RU"/>
        </w:rPr>
        <w:t xml:space="preserve"> </w:t>
      </w:r>
      <w:r w:rsidRPr="00D71CC3">
        <w:t>detail</w:t>
      </w:r>
      <w:r w:rsidRPr="00C26D46">
        <w:rPr>
          <w:lang w:val="ru-RU"/>
        </w:rPr>
        <w:t xml:space="preserve"> </w:t>
      </w:r>
      <w:r w:rsidRPr="00D71CC3">
        <w:t>sufficient</w:t>
      </w:r>
      <w:r w:rsidRPr="00C26D46">
        <w:rPr>
          <w:lang w:val="ru-RU"/>
        </w:rPr>
        <w:t xml:space="preserve"> </w:t>
      </w:r>
      <w:r w:rsidRPr="00D71CC3">
        <w:t>to</w:t>
      </w:r>
      <w:r w:rsidRPr="00C26D46">
        <w:rPr>
          <w:lang w:val="ru-RU"/>
        </w:rPr>
        <w:t xml:space="preserve"> </w:t>
      </w:r>
      <w:r w:rsidRPr="00D71CC3">
        <w:t>enable</w:t>
      </w:r>
      <w:r w:rsidRPr="00C26D46">
        <w:rPr>
          <w:lang w:val="ru-RU"/>
        </w:rPr>
        <w:t xml:space="preserve"> </w:t>
      </w:r>
      <w:r w:rsidRPr="00D71CC3">
        <w:t>designers</w:t>
      </w:r>
      <w:r w:rsidRPr="00C26D46">
        <w:rPr>
          <w:lang w:val="ru-RU"/>
        </w:rPr>
        <w:t xml:space="preserve"> </w:t>
      </w:r>
      <w:r w:rsidRPr="00D71CC3">
        <w:t>to</w:t>
      </w:r>
      <w:r w:rsidRPr="00C26D46">
        <w:rPr>
          <w:lang w:val="ru-RU"/>
        </w:rPr>
        <w:t xml:space="preserve"> </w:t>
      </w:r>
      <w:r w:rsidRPr="00D71CC3">
        <w:t>design</w:t>
      </w:r>
      <w:r w:rsidRPr="00C26D46">
        <w:rPr>
          <w:lang w:val="ru-RU"/>
        </w:rPr>
        <w:t xml:space="preserve"> </w:t>
      </w:r>
      <w:r w:rsidRPr="00D71CC3">
        <w:t>a</w:t>
      </w:r>
      <w:r w:rsidRPr="00C26D46">
        <w:rPr>
          <w:lang w:val="ru-RU"/>
        </w:rPr>
        <w:t xml:space="preserve"> </w:t>
      </w:r>
      <w:r w:rsidRPr="00D71CC3">
        <w:t>system</w:t>
      </w:r>
      <w:r w:rsidRPr="00C26D46">
        <w:rPr>
          <w:lang w:val="ru-RU"/>
        </w:rPr>
        <w:t xml:space="preserve"> </w:t>
      </w:r>
      <w:r w:rsidRPr="00D71CC3">
        <w:t>to</w:t>
      </w:r>
      <w:r w:rsidRPr="00C26D46">
        <w:rPr>
          <w:lang w:val="ru-RU"/>
        </w:rPr>
        <w:t xml:space="preserve"> </w:t>
      </w:r>
      <w:r w:rsidRPr="00D71CC3">
        <w:t>satisfy</w:t>
      </w:r>
      <w:r w:rsidRPr="00C26D46">
        <w:rPr>
          <w:lang w:val="ru-RU"/>
        </w:rPr>
        <w:t xml:space="preserve"> </w:t>
      </w:r>
      <w:r w:rsidRPr="00D71CC3">
        <w:t>those</w:t>
      </w:r>
      <w:r w:rsidRPr="00C26D46">
        <w:rPr>
          <w:lang w:val="ru-RU"/>
        </w:rPr>
        <w:t xml:space="preserve"> </w:t>
      </w:r>
      <w:r w:rsidRPr="00D71CC3">
        <w:t>requirements</w:t>
      </w:r>
      <w:r w:rsidRPr="00C26D46">
        <w:rPr>
          <w:lang w:val="ru-RU"/>
        </w:rPr>
        <w:t xml:space="preserve">, </w:t>
      </w:r>
      <w:r w:rsidRPr="00D71CC3">
        <w:t>and</w:t>
      </w:r>
      <w:r w:rsidRPr="00C26D46">
        <w:rPr>
          <w:lang w:val="ru-RU"/>
        </w:rPr>
        <w:t xml:space="preserve"> </w:t>
      </w:r>
      <w:r w:rsidRPr="00D71CC3">
        <w:t>testers</w:t>
      </w:r>
      <w:r w:rsidRPr="00C26D46">
        <w:rPr>
          <w:lang w:val="ru-RU"/>
        </w:rPr>
        <w:t xml:space="preserve"> </w:t>
      </w:r>
      <w:r w:rsidRPr="00D71CC3">
        <w:t>to</w:t>
      </w:r>
      <w:r w:rsidRPr="00C26D46">
        <w:rPr>
          <w:lang w:val="ru-RU"/>
        </w:rPr>
        <w:t xml:space="preserve"> </w:t>
      </w:r>
      <w:r w:rsidRPr="00D71CC3">
        <w:t>test</w:t>
      </w:r>
      <w:r w:rsidRPr="00C26D46">
        <w:rPr>
          <w:lang w:val="ru-RU"/>
        </w:rPr>
        <w:t xml:space="preserve"> </w:t>
      </w:r>
      <w:r w:rsidRPr="00D71CC3">
        <w:t>that</w:t>
      </w:r>
      <w:r w:rsidRPr="00C26D46">
        <w:rPr>
          <w:lang w:val="ru-RU"/>
        </w:rPr>
        <w:t xml:space="preserve"> </w:t>
      </w:r>
      <w:r w:rsidRPr="00D71CC3">
        <w:t>the</w:t>
      </w:r>
      <w:r w:rsidRPr="00C26D46">
        <w:rPr>
          <w:lang w:val="ru-RU"/>
        </w:rPr>
        <w:t xml:space="preserve"> </w:t>
      </w:r>
      <w:r w:rsidRPr="00D71CC3">
        <w:t>system</w:t>
      </w:r>
      <w:r w:rsidRPr="00C26D46">
        <w:rPr>
          <w:lang w:val="ru-RU"/>
        </w:rPr>
        <w:t xml:space="preserve"> </w:t>
      </w:r>
      <w:r>
        <w:t>satisfies</w:t>
      </w:r>
      <w:r w:rsidRPr="00C26D46">
        <w:rPr>
          <w:lang w:val="ru-RU"/>
        </w:rPr>
        <w:t xml:space="preserve"> </w:t>
      </w:r>
      <w:r>
        <w:t>those</w:t>
      </w:r>
      <w:r w:rsidRPr="00C26D46">
        <w:rPr>
          <w:lang w:val="ru-RU"/>
        </w:rPr>
        <w:t xml:space="preserve"> </w:t>
      </w:r>
      <w:r>
        <w:t>requirements</w:t>
      </w:r>
      <w:r w:rsidRPr="00C26D46">
        <w:rPr>
          <w:lang w:val="ru-RU"/>
        </w:rPr>
        <w:t xml:space="preserve">.  </w:t>
      </w:r>
      <w:r w:rsidRPr="00D71CC3">
        <w:t>When</w:t>
      </w:r>
      <w:r w:rsidRPr="00C26D46">
        <w:rPr>
          <w:lang w:val="ru-RU"/>
        </w:rPr>
        <w:t xml:space="preserve"> </w:t>
      </w:r>
      <w:r w:rsidRPr="00D71CC3">
        <w:t>using</w:t>
      </w:r>
      <w:r w:rsidRPr="00C26D46">
        <w:rPr>
          <w:lang w:val="ru-RU"/>
        </w:rPr>
        <w:t xml:space="preserve"> </w:t>
      </w:r>
      <w:r w:rsidRPr="00D71CC3">
        <w:t>use</w:t>
      </w:r>
      <w:r w:rsidRPr="00C26D46">
        <w:rPr>
          <w:lang w:val="ru-RU"/>
        </w:rPr>
        <w:t>-</w:t>
      </w:r>
      <w:r w:rsidRPr="00D71CC3">
        <w:t>case</w:t>
      </w:r>
      <w:r w:rsidRPr="00C26D46">
        <w:rPr>
          <w:lang w:val="ru-RU"/>
        </w:rPr>
        <w:t xml:space="preserve"> </w:t>
      </w:r>
      <w:r w:rsidRPr="00D71CC3">
        <w:t>mode</w:t>
      </w:r>
      <w:r>
        <w:t>l</w:t>
      </w:r>
      <w:r w:rsidRPr="00D71CC3">
        <w:t>ling</w:t>
      </w:r>
      <w:r w:rsidRPr="00C26D46">
        <w:rPr>
          <w:lang w:val="ru-RU"/>
        </w:rPr>
        <w:t xml:space="preserve">, </w:t>
      </w:r>
      <w:r w:rsidRPr="00D71CC3">
        <w:t>these</w:t>
      </w:r>
      <w:r w:rsidRPr="00C26D46">
        <w:rPr>
          <w:lang w:val="ru-RU"/>
        </w:rPr>
        <w:t xml:space="preserve"> </w:t>
      </w:r>
      <w:r w:rsidRPr="00D71CC3">
        <w:t>requirements</w:t>
      </w:r>
      <w:r w:rsidRPr="00C26D46">
        <w:rPr>
          <w:lang w:val="ru-RU"/>
        </w:rPr>
        <w:t xml:space="preserve"> </w:t>
      </w:r>
      <w:r w:rsidRPr="00D71CC3">
        <w:t>are</w:t>
      </w:r>
      <w:r w:rsidRPr="00C26D46">
        <w:rPr>
          <w:lang w:val="ru-RU"/>
        </w:rPr>
        <w:t xml:space="preserve"> </w:t>
      </w:r>
      <w:r w:rsidRPr="00D71CC3">
        <w:t>captured</w:t>
      </w:r>
      <w:r w:rsidRPr="00C26D46">
        <w:rPr>
          <w:lang w:val="ru-RU"/>
        </w:rPr>
        <w:t xml:space="preserve"> </w:t>
      </w:r>
      <w:r w:rsidRPr="00D71CC3">
        <w:t>in</w:t>
      </w:r>
      <w:r w:rsidRPr="00C26D46">
        <w:rPr>
          <w:lang w:val="ru-RU"/>
        </w:rPr>
        <w:t xml:space="preserve"> </w:t>
      </w:r>
      <w:r w:rsidRPr="00D71CC3">
        <w:t>the</w:t>
      </w:r>
      <w:r w:rsidRPr="00C26D46">
        <w:rPr>
          <w:lang w:val="ru-RU"/>
        </w:rPr>
        <w:t xml:space="preserve"> </w:t>
      </w:r>
      <w:r w:rsidRPr="00D71CC3">
        <w:t>Use</w:t>
      </w:r>
      <w:r w:rsidRPr="00C26D46">
        <w:rPr>
          <w:lang w:val="ru-RU"/>
        </w:rPr>
        <w:t>-</w:t>
      </w:r>
      <w:r w:rsidRPr="00D71CC3">
        <w:t>Cases</w:t>
      </w:r>
      <w:r w:rsidRPr="00C26D46">
        <w:rPr>
          <w:lang w:val="ru-RU"/>
        </w:rPr>
        <w:t xml:space="preserve"> </w:t>
      </w:r>
      <w:r w:rsidRPr="00D71CC3">
        <w:t>and</w:t>
      </w:r>
      <w:r w:rsidRPr="00C26D46">
        <w:rPr>
          <w:lang w:val="ru-RU"/>
        </w:rPr>
        <w:t xml:space="preserve"> </w:t>
      </w:r>
      <w:r w:rsidRPr="00D71CC3">
        <w:t>the</w:t>
      </w:r>
      <w:r w:rsidRPr="00C26D46">
        <w:rPr>
          <w:lang w:val="ru-RU"/>
        </w:rPr>
        <w:t xml:space="preserve"> </w:t>
      </w:r>
      <w:r w:rsidRPr="00D71CC3">
        <w:t>applicable</w:t>
      </w:r>
      <w:r w:rsidRPr="00C26D46">
        <w:rPr>
          <w:lang w:val="ru-RU"/>
        </w:rPr>
        <w:t xml:space="preserve"> </w:t>
      </w:r>
      <w:r>
        <w:t>supplementary</w:t>
      </w:r>
      <w:r w:rsidRPr="00C26D46">
        <w:rPr>
          <w:lang w:val="ru-RU"/>
        </w:rPr>
        <w:t xml:space="preserve"> </w:t>
      </w:r>
      <w:r>
        <w:t>specifications</w:t>
      </w:r>
      <w:r w:rsidRPr="00C26D46">
        <w:rPr>
          <w:lang w:val="ru-RU"/>
        </w:rPr>
        <w:t>.]</w:t>
      </w:r>
    </w:p>
    <w:p w14:paraId="164BCCE3" w14:textId="77777777" w:rsidR="0021158A" w:rsidRPr="00C26D46" w:rsidRDefault="0021158A" w:rsidP="0021158A">
      <w:pPr>
        <w:pStyle w:val="1Einrckung"/>
        <w:rPr>
          <w:lang w:val="ru-RU"/>
        </w:rPr>
      </w:pPr>
    </w:p>
    <w:p w14:paraId="4324FF3D" w14:textId="0E58045E" w:rsidR="005D5FBD" w:rsidRDefault="005D5FBD" w:rsidP="005D5FBD">
      <w:pPr>
        <w:pStyle w:val="2"/>
        <w:rPr>
          <w:lang w:val="ru-RU"/>
        </w:rPr>
      </w:pPr>
      <w:bookmarkStart w:id="30" w:name="_Toc115853742"/>
      <w:r>
        <w:rPr>
          <w:lang w:val="ru-RU"/>
        </w:rPr>
        <w:t>Функциональные требования</w:t>
      </w:r>
      <w:bookmarkEnd w:id="30"/>
    </w:p>
    <w:p w14:paraId="61AC4078" w14:textId="08C51435" w:rsidR="001B08B5" w:rsidRPr="001B08B5" w:rsidRDefault="00106CEC" w:rsidP="00106CEC">
      <w:pPr>
        <w:pStyle w:val="1Einrckung"/>
        <w:jc w:val="both"/>
        <w:rPr>
          <w:lang w:val="ru-RU"/>
        </w:rPr>
      </w:pPr>
      <w:r w:rsidRPr="00106CEC">
        <w:rPr>
          <w:lang w:val="ru-RU"/>
        </w:rPr>
        <w:t>В этом разделе описаны основные функциональные требования к системе</w:t>
      </w:r>
      <w:r>
        <w:rPr>
          <w:lang w:val="ru-RU"/>
        </w:rPr>
        <w:t xml:space="preserve"> медицинского контроля состояния пациентов</w:t>
      </w:r>
      <w:r w:rsidRPr="00106CEC">
        <w:rPr>
          <w:lang w:val="ru-RU"/>
        </w:rPr>
        <w:t>.</w:t>
      </w:r>
      <w:r>
        <w:rPr>
          <w:lang w:val="ru-RU"/>
        </w:rPr>
        <w:t xml:space="preserve"> </w:t>
      </w:r>
      <w:r w:rsidRPr="00106CEC">
        <w:rPr>
          <w:lang w:val="ru-RU"/>
        </w:rPr>
        <w:t>Каждое требование, если применимо, имеет ссылку на эквивалентный вариант использования.</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03CF162" w14:textId="01FB92B8" w:rsidR="00BA358C" w:rsidRDefault="00BA358C" w:rsidP="00BA358C">
      <w:pPr>
        <w:pStyle w:val="3"/>
        <w:tabs>
          <w:tab w:val="num" w:pos="709"/>
        </w:tabs>
        <w:spacing w:before="300" w:after="120"/>
        <w:ind w:left="709" w:hanging="709"/>
        <w:jc w:val="both"/>
        <w:rPr>
          <w:lang w:val="ru-RU"/>
        </w:rPr>
      </w:pPr>
      <w:bookmarkStart w:id="31" w:name="_Toc119620642"/>
      <w:r>
        <w:rPr>
          <w:lang w:val="ru-RU"/>
        </w:rPr>
        <w:t>Объект 1 (Справочник «Пользователи»)</w:t>
      </w:r>
      <w:bookmarkEnd w:id="31"/>
    </w:p>
    <w:p w14:paraId="2B3844B5" w14:textId="75E6860C" w:rsidR="00BA358C" w:rsidRDefault="00BA358C" w:rsidP="00BA358C">
      <w:pPr>
        <w:pStyle w:val="4"/>
        <w:rPr>
          <w:lang w:val="ru-RU"/>
        </w:rPr>
      </w:pPr>
      <w:r>
        <w:rPr>
          <w:lang w:val="ru-RU"/>
        </w:rPr>
        <w:t>Атрибуты</w:t>
      </w:r>
    </w:p>
    <w:p w14:paraId="27B17312" w14:textId="5D9844FE" w:rsidR="00CE342F" w:rsidRDefault="00CE342F" w:rsidP="00CE342F">
      <w:pPr>
        <w:rPr>
          <w:lang w:val="ru-RU"/>
        </w:rPr>
      </w:pPr>
    </w:p>
    <w:p w14:paraId="359B9ABE" w14:textId="77777777" w:rsidR="00CE342F" w:rsidRPr="00CE342F" w:rsidRDefault="00CE342F" w:rsidP="00CE342F">
      <w:pPr>
        <w:rPr>
          <w:lang w:val="ru-RU"/>
        </w:rPr>
      </w:pPr>
    </w:p>
    <w:tbl>
      <w:tblPr>
        <w:tblStyle w:val="ae"/>
        <w:tblW w:w="0" w:type="auto"/>
        <w:tblLook w:val="04A0" w:firstRow="1" w:lastRow="0" w:firstColumn="1" w:lastColumn="0" w:noHBand="0" w:noVBand="1"/>
      </w:tblPr>
      <w:tblGrid>
        <w:gridCol w:w="2620"/>
        <w:gridCol w:w="7405"/>
      </w:tblGrid>
      <w:tr w:rsidR="00BA358C" w14:paraId="778EE3C4" w14:textId="77777777" w:rsidTr="00BA358C">
        <w:tc>
          <w:tcPr>
            <w:tcW w:w="2660" w:type="dxa"/>
          </w:tcPr>
          <w:p w14:paraId="670BC5CA" w14:textId="5B30587A" w:rsidR="00BA358C" w:rsidRPr="00BA358C" w:rsidRDefault="00BA358C" w:rsidP="00BA358C">
            <w:pPr>
              <w:jc w:val="center"/>
              <w:rPr>
                <w:b/>
                <w:bCs/>
                <w:lang w:val="ru-RU"/>
              </w:rPr>
            </w:pPr>
            <w:r w:rsidRPr="00BA358C">
              <w:rPr>
                <w:b/>
                <w:bCs/>
                <w:lang w:val="ru-RU"/>
              </w:rPr>
              <w:lastRenderedPageBreak/>
              <w:t>Название атрибута</w:t>
            </w:r>
          </w:p>
        </w:tc>
        <w:tc>
          <w:tcPr>
            <w:tcW w:w="7591" w:type="dxa"/>
          </w:tcPr>
          <w:p w14:paraId="49AFC7C0" w14:textId="64DDCE77" w:rsidR="00BA358C" w:rsidRPr="00BA358C" w:rsidRDefault="00BA358C" w:rsidP="00BA358C">
            <w:pPr>
              <w:jc w:val="center"/>
              <w:rPr>
                <w:b/>
                <w:bCs/>
                <w:lang w:val="ru-RU"/>
              </w:rPr>
            </w:pPr>
            <w:r w:rsidRPr="00BA358C">
              <w:rPr>
                <w:b/>
                <w:bCs/>
                <w:lang w:val="ru-RU"/>
              </w:rPr>
              <w:t>Описание</w:t>
            </w:r>
          </w:p>
        </w:tc>
      </w:tr>
      <w:tr w:rsidR="00BA358C" w14:paraId="159525F9" w14:textId="77777777" w:rsidTr="00BA358C">
        <w:tc>
          <w:tcPr>
            <w:tcW w:w="2660" w:type="dxa"/>
          </w:tcPr>
          <w:p w14:paraId="3FC4E04C" w14:textId="5F6DFF75" w:rsidR="00BA358C" w:rsidRDefault="00BA358C" w:rsidP="00BA358C">
            <w:pPr>
              <w:rPr>
                <w:lang w:val="ru-RU"/>
              </w:rPr>
            </w:pPr>
            <w:r>
              <w:rPr>
                <w:lang w:val="ru-RU"/>
              </w:rPr>
              <w:t>ФИО</w:t>
            </w:r>
          </w:p>
        </w:tc>
        <w:tc>
          <w:tcPr>
            <w:tcW w:w="7591" w:type="dxa"/>
          </w:tcPr>
          <w:p w14:paraId="7EDD9474" w14:textId="191743DC" w:rsidR="00BA358C" w:rsidRDefault="00BA358C" w:rsidP="00BA358C">
            <w:pPr>
              <w:rPr>
                <w:lang w:val="ru-RU"/>
              </w:rPr>
            </w:pPr>
            <w:r>
              <w:rPr>
                <w:lang w:val="ru-RU"/>
              </w:rPr>
              <w:t>Фамилия, имя и отчество пользователя. Обязательное поле для заполнения.</w:t>
            </w:r>
          </w:p>
        </w:tc>
      </w:tr>
      <w:tr w:rsidR="00BA358C" w14:paraId="6424D989" w14:textId="77777777" w:rsidTr="00BA358C">
        <w:tc>
          <w:tcPr>
            <w:tcW w:w="2660" w:type="dxa"/>
          </w:tcPr>
          <w:p w14:paraId="3E9E5B73" w14:textId="1E48BACF" w:rsidR="00BA358C" w:rsidRDefault="00BA358C" w:rsidP="00BA358C">
            <w:pPr>
              <w:rPr>
                <w:lang w:val="ru-RU"/>
              </w:rPr>
            </w:pPr>
            <w:r>
              <w:rPr>
                <w:lang w:val="ru-RU"/>
              </w:rPr>
              <w:t>Почта</w:t>
            </w:r>
          </w:p>
        </w:tc>
        <w:tc>
          <w:tcPr>
            <w:tcW w:w="7591" w:type="dxa"/>
          </w:tcPr>
          <w:p w14:paraId="5C2720DE" w14:textId="0288C3A2" w:rsidR="00BA358C" w:rsidRDefault="00BA358C" w:rsidP="00BA358C">
            <w:pPr>
              <w:rPr>
                <w:lang w:val="ru-RU"/>
              </w:rPr>
            </w:pPr>
            <w:r>
              <w:rPr>
                <w:lang w:val="ru-RU"/>
              </w:rPr>
              <w:t>Электронная почта пользователя.</w:t>
            </w:r>
          </w:p>
        </w:tc>
      </w:tr>
      <w:tr w:rsidR="00BA358C" w14:paraId="4368921D" w14:textId="77777777" w:rsidTr="00BA358C">
        <w:tc>
          <w:tcPr>
            <w:tcW w:w="2660" w:type="dxa"/>
          </w:tcPr>
          <w:p w14:paraId="6518A658" w14:textId="7BA7727F" w:rsidR="00BA358C" w:rsidRDefault="00BA358C" w:rsidP="00BA358C">
            <w:pPr>
              <w:rPr>
                <w:lang w:val="ru-RU"/>
              </w:rPr>
            </w:pPr>
            <w:r>
              <w:rPr>
                <w:lang w:val="ru-RU"/>
              </w:rPr>
              <w:t>Контактный телефон</w:t>
            </w:r>
          </w:p>
        </w:tc>
        <w:tc>
          <w:tcPr>
            <w:tcW w:w="7591" w:type="dxa"/>
          </w:tcPr>
          <w:p w14:paraId="7DB27CBE" w14:textId="65008784" w:rsidR="00BA358C" w:rsidRDefault="00BA358C" w:rsidP="00BA358C">
            <w:pPr>
              <w:rPr>
                <w:lang w:val="ru-RU"/>
              </w:rPr>
            </w:pPr>
            <w:r>
              <w:rPr>
                <w:lang w:val="ru-RU"/>
              </w:rPr>
              <w:t xml:space="preserve">Контактный телефон пользователя. </w:t>
            </w:r>
          </w:p>
        </w:tc>
      </w:tr>
      <w:tr w:rsidR="00BA358C" w14:paraId="2393C7CD" w14:textId="77777777" w:rsidTr="00BA358C">
        <w:tc>
          <w:tcPr>
            <w:tcW w:w="2660" w:type="dxa"/>
          </w:tcPr>
          <w:p w14:paraId="21AB2112" w14:textId="50D89883" w:rsidR="00BA358C" w:rsidRDefault="00BA358C" w:rsidP="00BA358C">
            <w:pPr>
              <w:rPr>
                <w:lang w:val="ru-RU"/>
              </w:rPr>
            </w:pPr>
            <w:r>
              <w:rPr>
                <w:lang w:val="ru-RU"/>
              </w:rPr>
              <w:t>Логин</w:t>
            </w:r>
          </w:p>
        </w:tc>
        <w:tc>
          <w:tcPr>
            <w:tcW w:w="7591" w:type="dxa"/>
          </w:tcPr>
          <w:p w14:paraId="3D2084CF" w14:textId="35E22A89" w:rsidR="00BA358C" w:rsidRDefault="00BA358C" w:rsidP="00BA358C">
            <w:pPr>
              <w:rPr>
                <w:lang w:val="ru-RU"/>
              </w:rPr>
            </w:pPr>
            <w:r>
              <w:rPr>
                <w:lang w:val="ru-RU"/>
              </w:rPr>
              <w:t>Логин пользователя для входа в систему. Является уникальным. Обязательное поле для заполнения.</w:t>
            </w:r>
          </w:p>
        </w:tc>
      </w:tr>
      <w:tr w:rsidR="00BA358C" w14:paraId="341AF169" w14:textId="77777777" w:rsidTr="00BA358C">
        <w:tc>
          <w:tcPr>
            <w:tcW w:w="2660" w:type="dxa"/>
          </w:tcPr>
          <w:p w14:paraId="34CFAF70" w14:textId="401FE8B3" w:rsidR="00BA358C" w:rsidRDefault="00BA358C" w:rsidP="00BA358C">
            <w:pPr>
              <w:rPr>
                <w:lang w:val="ru-RU"/>
              </w:rPr>
            </w:pPr>
            <w:r>
              <w:rPr>
                <w:lang w:val="ru-RU"/>
              </w:rPr>
              <w:t>Пароль</w:t>
            </w:r>
          </w:p>
        </w:tc>
        <w:tc>
          <w:tcPr>
            <w:tcW w:w="7591" w:type="dxa"/>
          </w:tcPr>
          <w:p w14:paraId="1E8A20D9" w14:textId="084F38AC" w:rsidR="00BA358C" w:rsidRDefault="00BA358C" w:rsidP="00BA358C">
            <w:pPr>
              <w:rPr>
                <w:lang w:val="ru-RU"/>
              </w:rPr>
            </w:pPr>
            <w:r>
              <w:rPr>
                <w:lang w:val="ru-RU"/>
              </w:rPr>
              <w:t>Роль пользователя. Влияет на доступные ему функции. Обязательное поле для заполнения.</w:t>
            </w:r>
          </w:p>
        </w:tc>
      </w:tr>
    </w:tbl>
    <w:p w14:paraId="7A7FB18B" w14:textId="01A71D52" w:rsidR="00BA358C" w:rsidRDefault="00BA358C" w:rsidP="00BA358C">
      <w:pPr>
        <w:pStyle w:val="4"/>
        <w:rPr>
          <w:lang w:val="ru-RU"/>
        </w:rPr>
      </w:pPr>
      <w:r>
        <w:rPr>
          <w:lang w:val="ru-RU"/>
        </w:rPr>
        <w:t>Функции</w:t>
      </w:r>
    </w:p>
    <w:tbl>
      <w:tblPr>
        <w:tblStyle w:val="41"/>
        <w:tblW w:w="0" w:type="auto"/>
        <w:tblLook w:val="04A0" w:firstRow="1" w:lastRow="0" w:firstColumn="1" w:lastColumn="0" w:noHBand="0" w:noVBand="1"/>
      </w:tblPr>
      <w:tblGrid>
        <w:gridCol w:w="3311"/>
        <w:gridCol w:w="6724"/>
      </w:tblGrid>
      <w:tr w:rsidR="00BA358C" w14:paraId="5AFC6CF3"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CB42C" w14:textId="77777777" w:rsidR="00BA358C" w:rsidRDefault="00BA358C" w:rsidP="00BA358C">
            <w:pPr>
              <w:pStyle w:val="1Einrckung"/>
              <w:ind w:left="0"/>
              <w:rPr>
                <w:b w:val="0"/>
                <w:bCs w:val="0"/>
                <w:lang w:val="ru-RU"/>
              </w:rPr>
            </w:pPr>
            <w:r w:rsidRPr="00C26D46">
              <w:rPr>
                <w:lang w:val="ru-RU"/>
              </w:rPr>
              <w:t>Идентификатор требования</w:t>
            </w:r>
          </w:p>
          <w:p w14:paraId="461F5128" w14:textId="6D87401E" w:rsidR="00BA358C" w:rsidRDefault="00BA358C" w:rsidP="00BA358C">
            <w:pPr>
              <w:rPr>
                <w:lang w:val="ru-RU"/>
              </w:rPr>
            </w:pPr>
          </w:p>
        </w:tc>
        <w:tc>
          <w:tcPr>
            <w:tcW w:w="6882" w:type="dxa"/>
          </w:tcPr>
          <w:p w14:paraId="3A794FF0" w14:textId="37085907" w:rsidR="00BA358C" w:rsidRPr="00CE342F" w:rsidRDefault="00BA358C" w:rsidP="00BA358C">
            <w:pPr>
              <w:cnfStyle w:val="100000000000" w:firstRow="1" w:lastRow="0" w:firstColumn="0" w:lastColumn="0" w:oddVBand="0" w:evenVBand="0" w:oddHBand="0" w:evenHBand="0" w:firstRowFirstColumn="0" w:firstRowLastColumn="0" w:lastRowFirstColumn="0" w:lastRowLastColumn="0"/>
              <w:rPr>
                <w:b w:val="0"/>
                <w:bCs w:val="0"/>
                <w:lang w:val="ru-RU"/>
              </w:rPr>
            </w:pPr>
            <w:r w:rsidRPr="00CE342F">
              <w:rPr>
                <w:b w:val="0"/>
                <w:bCs w:val="0"/>
                <w:lang w:val="ru-RU"/>
              </w:rPr>
              <w:t>Т1.01.01</w:t>
            </w:r>
          </w:p>
        </w:tc>
      </w:tr>
      <w:tr w:rsidR="00BA358C" w14:paraId="1235C94A"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57D2378C" w14:textId="77777777" w:rsidR="00BA358C" w:rsidRDefault="00BA358C" w:rsidP="00BA358C">
            <w:pPr>
              <w:rPr>
                <w:b w:val="0"/>
                <w:bCs w:val="0"/>
                <w:lang w:val="ru-RU"/>
              </w:rPr>
            </w:pPr>
            <w:r>
              <w:rPr>
                <w:lang w:val="ru-RU"/>
              </w:rPr>
              <w:t>Группа</w:t>
            </w:r>
          </w:p>
          <w:p w14:paraId="20EC7A0D" w14:textId="49BFA2B8" w:rsidR="000E6887" w:rsidRDefault="000E6887" w:rsidP="00BA358C">
            <w:pPr>
              <w:rPr>
                <w:lang w:val="ru-RU"/>
              </w:rPr>
            </w:pPr>
          </w:p>
        </w:tc>
        <w:tc>
          <w:tcPr>
            <w:tcW w:w="6882" w:type="dxa"/>
            <w:shd w:val="clear" w:color="auto" w:fill="auto"/>
          </w:tcPr>
          <w:p w14:paraId="2B12FB0C" w14:textId="2E7FC143" w:rsidR="00BA358C" w:rsidRDefault="00BA358C"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p>
        </w:tc>
      </w:tr>
      <w:tr w:rsidR="00BA358C" w14:paraId="506D6D5B"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7773917" w14:textId="27E97A63" w:rsidR="00BA358C" w:rsidRDefault="00BA358C" w:rsidP="00BA358C">
            <w:pPr>
              <w:pStyle w:val="1Einrckung"/>
              <w:ind w:left="0"/>
              <w:rPr>
                <w:b w:val="0"/>
                <w:bCs w:val="0"/>
                <w:color w:val="auto"/>
                <w:lang w:val="ru-RU"/>
              </w:rPr>
            </w:pPr>
            <w:r w:rsidRPr="00676FE3">
              <w:rPr>
                <w:color w:val="auto"/>
                <w:lang w:val="ru-RU"/>
              </w:rPr>
              <w:t>Описание</w:t>
            </w:r>
          </w:p>
          <w:p w14:paraId="4308F584" w14:textId="77777777" w:rsidR="000E6887" w:rsidRDefault="000E6887" w:rsidP="00BA358C">
            <w:pPr>
              <w:pStyle w:val="1Einrckung"/>
              <w:ind w:left="0"/>
              <w:rPr>
                <w:b w:val="0"/>
                <w:bCs w:val="0"/>
                <w:color w:val="auto"/>
                <w:lang w:val="ru-RU"/>
              </w:rPr>
            </w:pPr>
          </w:p>
          <w:p w14:paraId="47E67C08" w14:textId="77777777" w:rsidR="00BA358C" w:rsidRDefault="00BA358C" w:rsidP="00BA358C">
            <w:pPr>
              <w:rPr>
                <w:b w:val="0"/>
                <w:bCs w:val="0"/>
                <w:lang w:val="ru-RU"/>
              </w:rPr>
            </w:pPr>
          </w:p>
          <w:p w14:paraId="27558023" w14:textId="77777777" w:rsidR="000E6887" w:rsidRDefault="000E6887" w:rsidP="00BA358C">
            <w:pPr>
              <w:rPr>
                <w:b w:val="0"/>
                <w:bCs w:val="0"/>
                <w:lang w:val="ru-RU"/>
              </w:rPr>
            </w:pPr>
          </w:p>
          <w:p w14:paraId="3477CBC3" w14:textId="70311DEA" w:rsidR="000E6887" w:rsidRDefault="000E6887" w:rsidP="00BA358C">
            <w:pPr>
              <w:rPr>
                <w:lang w:val="ru-RU"/>
              </w:rPr>
            </w:pPr>
          </w:p>
        </w:tc>
        <w:tc>
          <w:tcPr>
            <w:tcW w:w="6882" w:type="dxa"/>
          </w:tcPr>
          <w:p w14:paraId="72D0D44C" w14:textId="28A2B376" w:rsidR="00BA358C" w:rsidRDefault="000E6887" w:rsidP="00BA358C">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Система должна поддерживать концепцию пользователя. У каждого пользователя системы есть</w:t>
            </w:r>
            <w:r>
              <w:rPr>
                <w:lang w:val="ru-RU"/>
              </w:rPr>
              <w:t xml:space="preserve"> логин</w:t>
            </w:r>
            <w:r w:rsidRPr="00F25134">
              <w:rPr>
                <w:lang w:val="ru-RU"/>
              </w:rPr>
              <w:t xml:space="preserve"> и пароль. </w:t>
            </w:r>
            <w:r>
              <w:rPr>
                <w:lang w:val="ru-RU"/>
              </w:rPr>
              <w:t>Логин должен</w:t>
            </w:r>
            <w:r w:rsidRPr="00F25134">
              <w:rPr>
                <w:lang w:val="ru-RU"/>
              </w:rPr>
              <w:t xml:space="preserve"> быть уникальным в пределах установленного экземпляра</w:t>
            </w:r>
            <w:r>
              <w:rPr>
                <w:lang w:val="ru-RU"/>
              </w:rPr>
              <w:t xml:space="preserve"> </w:t>
            </w:r>
            <w:r w:rsidRPr="00F25134">
              <w:rPr>
                <w:lang w:val="ru-RU"/>
              </w:rPr>
              <w:t>системы</w:t>
            </w:r>
          </w:p>
        </w:tc>
      </w:tr>
      <w:tr w:rsidR="00BA358C" w14:paraId="14305B9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C1EB15D" w14:textId="77777777" w:rsidR="00BA358C" w:rsidRDefault="00BA358C" w:rsidP="00BA358C">
            <w:pPr>
              <w:rPr>
                <w:b w:val="0"/>
                <w:bCs w:val="0"/>
                <w:lang w:val="ru-RU"/>
              </w:rPr>
            </w:pPr>
            <w:r w:rsidRPr="00676FE3">
              <w:rPr>
                <w:lang w:val="ru-RU"/>
              </w:rPr>
              <w:t>Приоритет</w:t>
            </w:r>
          </w:p>
          <w:p w14:paraId="11091EBE" w14:textId="36A9D35F" w:rsidR="000E6887" w:rsidRDefault="000E6887" w:rsidP="00BA358C">
            <w:pPr>
              <w:rPr>
                <w:lang w:val="ru-RU"/>
              </w:rPr>
            </w:pPr>
          </w:p>
        </w:tc>
        <w:tc>
          <w:tcPr>
            <w:tcW w:w="6882" w:type="dxa"/>
            <w:shd w:val="clear" w:color="auto" w:fill="auto"/>
          </w:tcPr>
          <w:p w14:paraId="25ED1AF8" w14:textId="214ABAB3" w:rsidR="00BA358C" w:rsidRDefault="000E6887" w:rsidP="00BA358C">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BA358C" w14:paraId="7650F9E4"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1E355105" w14:textId="591F5C58" w:rsidR="00BA358C" w:rsidRDefault="00BA358C" w:rsidP="00BA358C">
            <w:pPr>
              <w:rPr>
                <w:lang w:val="ru-RU"/>
              </w:rPr>
            </w:pPr>
            <w:r w:rsidRPr="00676FE3">
              <w:rPr>
                <w:lang w:val="ru-RU"/>
              </w:rPr>
              <w:t>Риск</w:t>
            </w:r>
          </w:p>
        </w:tc>
        <w:tc>
          <w:tcPr>
            <w:tcW w:w="6882" w:type="dxa"/>
          </w:tcPr>
          <w:p w14:paraId="7E71FF02" w14:textId="4AE91DF9" w:rsidR="00BA358C" w:rsidRPr="000E6887" w:rsidRDefault="000E6887" w:rsidP="00BA358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31C74D0" w14:textId="77777777" w:rsidR="00BA358C" w:rsidRPr="00BA358C" w:rsidRDefault="00BA358C" w:rsidP="00BA358C">
      <w:pPr>
        <w:rPr>
          <w:lang w:val="ru-RU"/>
        </w:rPr>
      </w:pPr>
    </w:p>
    <w:tbl>
      <w:tblPr>
        <w:tblStyle w:val="41"/>
        <w:tblW w:w="0" w:type="auto"/>
        <w:tblLook w:val="04A0" w:firstRow="1" w:lastRow="0" w:firstColumn="1" w:lastColumn="0" w:noHBand="0" w:noVBand="1"/>
      </w:tblPr>
      <w:tblGrid>
        <w:gridCol w:w="3311"/>
        <w:gridCol w:w="6724"/>
      </w:tblGrid>
      <w:tr w:rsidR="000E6887" w14:paraId="4CBDFC1B"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0E7CB36" w14:textId="77777777" w:rsidR="000E6887" w:rsidRDefault="000E6887" w:rsidP="008E7464">
            <w:pPr>
              <w:pStyle w:val="1Einrckung"/>
              <w:ind w:left="0"/>
              <w:rPr>
                <w:b w:val="0"/>
                <w:bCs w:val="0"/>
                <w:lang w:val="ru-RU"/>
              </w:rPr>
            </w:pPr>
            <w:r w:rsidRPr="00C26D46">
              <w:rPr>
                <w:lang w:val="ru-RU"/>
              </w:rPr>
              <w:t>Идентификатор требования</w:t>
            </w:r>
          </w:p>
          <w:p w14:paraId="176BA3DF" w14:textId="77777777" w:rsidR="000E6887" w:rsidRDefault="000E6887" w:rsidP="008E7464">
            <w:pPr>
              <w:rPr>
                <w:lang w:val="ru-RU"/>
              </w:rPr>
            </w:pPr>
          </w:p>
        </w:tc>
        <w:tc>
          <w:tcPr>
            <w:tcW w:w="6882" w:type="dxa"/>
          </w:tcPr>
          <w:p w14:paraId="177A5FE8" w14:textId="0216D4C1"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w:t>
            </w:r>
            <w:r w:rsidRPr="000E6887">
              <w:rPr>
                <w:b w:val="0"/>
                <w:bCs w:val="0"/>
                <w:lang w:val="en-US"/>
              </w:rPr>
              <w:t>2</w:t>
            </w:r>
          </w:p>
        </w:tc>
      </w:tr>
      <w:tr w:rsidR="000E6887" w14:paraId="17E139E0"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2F7D73D2" w14:textId="77777777" w:rsidR="000E6887" w:rsidRDefault="000E6887" w:rsidP="008E7464">
            <w:pPr>
              <w:rPr>
                <w:b w:val="0"/>
                <w:bCs w:val="0"/>
                <w:lang w:val="ru-RU"/>
              </w:rPr>
            </w:pPr>
            <w:r>
              <w:rPr>
                <w:lang w:val="ru-RU"/>
              </w:rPr>
              <w:t>Группа</w:t>
            </w:r>
          </w:p>
          <w:p w14:paraId="7AD11B39" w14:textId="77777777" w:rsidR="000E6887" w:rsidRDefault="000E6887" w:rsidP="008E7464">
            <w:pPr>
              <w:rPr>
                <w:lang w:val="ru-RU"/>
              </w:rPr>
            </w:pPr>
          </w:p>
        </w:tc>
        <w:tc>
          <w:tcPr>
            <w:tcW w:w="6882" w:type="dxa"/>
            <w:shd w:val="clear" w:color="auto" w:fill="auto"/>
          </w:tcPr>
          <w:p w14:paraId="430E550A" w14:textId="2EA519D4"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Пользовательские роли</w:t>
            </w:r>
          </w:p>
        </w:tc>
      </w:tr>
      <w:tr w:rsidR="000E6887" w14:paraId="157DA8B1"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367606AA" w14:textId="77777777" w:rsidR="000E6887" w:rsidRDefault="000E6887" w:rsidP="008E7464">
            <w:pPr>
              <w:pStyle w:val="1Einrckung"/>
              <w:ind w:left="0"/>
              <w:rPr>
                <w:b w:val="0"/>
                <w:bCs w:val="0"/>
                <w:color w:val="auto"/>
                <w:lang w:val="ru-RU"/>
              </w:rPr>
            </w:pPr>
            <w:r w:rsidRPr="00676FE3">
              <w:rPr>
                <w:color w:val="auto"/>
                <w:lang w:val="ru-RU"/>
              </w:rPr>
              <w:t>Описание</w:t>
            </w:r>
          </w:p>
          <w:p w14:paraId="68EA7BC0" w14:textId="77777777" w:rsidR="000E6887" w:rsidRDefault="000E6887" w:rsidP="008E7464">
            <w:pPr>
              <w:pStyle w:val="1Einrckung"/>
              <w:ind w:left="0"/>
              <w:rPr>
                <w:b w:val="0"/>
                <w:bCs w:val="0"/>
                <w:color w:val="auto"/>
                <w:lang w:val="ru-RU"/>
              </w:rPr>
            </w:pPr>
          </w:p>
          <w:p w14:paraId="069A6658" w14:textId="77777777" w:rsidR="000E6887" w:rsidRDefault="000E6887" w:rsidP="008E7464">
            <w:pPr>
              <w:rPr>
                <w:b w:val="0"/>
                <w:bCs w:val="0"/>
                <w:lang w:val="ru-RU"/>
              </w:rPr>
            </w:pPr>
          </w:p>
          <w:p w14:paraId="6C54FF87" w14:textId="77777777" w:rsidR="000E6887" w:rsidRDefault="000E6887" w:rsidP="008E7464">
            <w:pPr>
              <w:rPr>
                <w:b w:val="0"/>
                <w:bCs w:val="0"/>
                <w:lang w:val="ru-RU"/>
              </w:rPr>
            </w:pPr>
          </w:p>
          <w:p w14:paraId="13DBDBC7" w14:textId="77777777" w:rsidR="000E6887" w:rsidRDefault="000E6887" w:rsidP="008E7464">
            <w:pPr>
              <w:rPr>
                <w:lang w:val="ru-RU"/>
              </w:rPr>
            </w:pPr>
          </w:p>
        </w:tc>
        <w:tc>
          <w:tcPr>
            <w:tcW w:w="6882" w:type="dxa"/>
          </w:tcPr>
          <w:p w14:paraId="09A80DF8" w14:textId="11798871" w:rsidR="000E6887" w:rsidRPr="00F25134" w:rsidRDefault="000E6887" w:rsidP="000E6887">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w:t>
            </w:r>
            <w:r w:rsidRPr="000E6887">
              <w:rPr>
                <w:color w:val="auto"/>
                <w:lang w:val="ru-RU"/>
              </w:rPr>
              <w:t xml:space="preserve"> </w:t>
            </w:r>
            <w:r w:rsidRPr="00F25134">
              <w:rPr>
                <w:color w:val="auto"/>
                <w:lang w:val="ru-RU"/>
              </w:rPr>
              <w:t>принадлежащему к этой роли, разрешено делать в системе.</w:t>
            </w:r>
          </w:p>
          <w:p w14:paraId="748B0CF9" w14:textId="0F2C8F28"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Каждый пользователь системы должен быть связан с одной из ролей.</w:t>
            </w:r>
          </w:p>
        </w:tc>
      </w:tr>
      <w:tr w:rsidR="000E6887" w14:paraId="25524D85"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auto"/>
          </w:tcPr>
          <w:p w14:paraId="10BD4813" w14:textId="77777777" w:rsidR="000E6887" w:rsidRDefault="000E6887" w:rsidP="008E7464">
            <w:pPr>
              <w:rPr>
                <w:b w:val="0"/>
                <w:bCs w:val="0"/>
                <w:lang w:val="ru-RU"/>
              </w:rPr>
            </w:pPr>
            <w:r w:rsidRPr="00676FE3">
              <w:rPr>
                <w:lang w:val="ru-RU"/>
              </w:rPr>
              <w:t>Приоритет</w:t>
            </w:r>
          </w:p>
          <w:p w14:paraId="4882B61A" w14:textId="77777777" w:rsidR="000E6887" w:rsidRDefault="000E6887" w:rsidP="008E7464">
            <w:pPr>
              <w:rPr>
                <w:lang w:val="ru-RU"/>
              </w:rPr>
            </w:pPr>
          </w:p>
        </w:tc>
        <w:tc>
          <w:tcPr>
            <w:tcW w:w="6882" w:type="dxa"/>
            <w:shd w:val="clear" w:color="auto" w:fill="auto"/>
          </w:tcPr>
          <w:p w14:paraId="5990DBEF"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36F231A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6174BE28" w14:textId="77777777" w:rsidR="000E6887" w:rsidRDefault="000E6887" w:rsidP="008E7464">
            <w:pPr>
              <w:rPr>
                <w:lang w:val="ru-RU"/>
              </w:rPr>
            </w:pPr>
            <w:r w:rsidRPr="00676FE3">
              <w:rPr>
                <w:lang w:val="ru-RU"/>
              </w:rPr>
              <w:t>Риск</w:t>
            </w:r>
          </w:p>
        </w:tc>
        <w:tc>
          <w:tcPr>
            <w:tcW w:w="6882" w:type="dxa"/>
          </w:tcPr>
          <w:p w14:paraId="56AFF260"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701063" w14:textId="3FFA8FF5" w:rsidR="00BA358C" w:rsidRDefault="00BA358C" w:rsidP="00BA358C">
      <w:pPr>
        <w:rPr>
          <w:lang w:val="ru-RU"/>
        </w:rPr>
      </w:pPr>
    </w:p>
    <w:tbl>
      <w:tblPr>
        <w:tblStyle w:val="41"/>
        <w:tblW w:w="0" w:type="auto"/>
        <w:tblLook w:val="04A0" w:firstRow="1" w:lastRow="0" w:firstColumn="1" w:lastColumn="0" w:noHBand="0" w:noVBand="1"/>
      </w:tblPr>
      <w:tblGrid>
        <w:gridCol w:w="3311"/>
        <w:gridCol w:w="6724"/>
      </w:tblGrid>
      <w:tr w:rsidR="000E6887" w:rsidRPr="000E6887" w14:paraId="757C06A9" w14:textId="77777777" w:rsidTr="000E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A249BA" w14:textId="77777777" w:rsidR="000E6887" w:rsidRDefault="000E6887" w:rsidP="008E7464">
            <w:pPr>
              <w:pStyle w:val="1Einrckung"/>
              <w:ind w:left="0"/>
              <w:rPr>
                <w:b w:val="0"/>
                <w:bCs w:val="0"/>
                <w:lang w:val="ru-RU"/>
              </w:rPr>
            </w:pPr>
            <w:r w:rsidRPr="00C26D46">
              <w:rPr>
                <w:lang w:val="ru-RU"/>
              </w:rPr>
              <w:t>Идентификатор требования</w:t>
            </w:r>
          </w:p>
          <w:p w14:paraId="4FF343A7" w14:textId="77777777" w:rsidR="000E6887" w:rsidRDefault="000E6887" w:rsidP="008E7464">
            <w:pPr>
              <w:rPr>
                <w:lang w:val="ru-RU"/>
              </w:rPr>
            </w:pPr>
          </w:p>
        </w:tc>
        <w:tc>
          <w:tcPr>
            <w:tcW w:w="6882" w:type="dxa"/>
          </w:tcPr>
          <w:p w14:paraId="42774AC4" w14:textId="4F026664" w:rsidR="000E6887" w:rsidRPr="000E6887" w:rsidRDefault="000E6887" w:rsidP="008E7464">
            <w:pPr>
              <w:cnfStyle w:val="100000000000" w:firstRow="1" w:lastRow="0" w:firstColumn="0" w:lastColumn="0" w:oddVBand="0" w:evenVBand="0" w:oddHBand="0" w:evenHBand="0" w:firstRowFirstColumn="0" w:firstRowLastColumn="0" w:lastRowFirstColumn="0" w:lastRowLastColumn="0"/>
              <w:rPr>
                <w:b w:val="0"/>
                <w:bCs w:val="0"/>
                <w:lang w:val="en-US"/>
              </w:rPr>
            </w:pPr>
            <w:r w:rsidRPr="000E6887">
              <w:rPr>
                <w:b w:val="0"/>
                <w:bCs w:val="0"/>
                <w:lang w:val="ru-RU"/>
              </w:rPr>
              <w:t>Т1.01.03</w:t>
            </w:r>
          </w:p>
        </w:tc>
      </w:tr>
      <w:tr w:rsidR="000E6887" w:rsidRPr="000E6887" w14:paraId="3A0FCF3E"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1869D9" w14:textId="77777777" w:rsidR="000E6887" w:rsidRDefault="000E6887" w:rsidP="008E7464">
            <w:pPr>
              <w:rPr>
                <w:b w:val="0"/>
                <w:bCs w:val="0"/>
                <w:lang w:val="ru-RU"/>
              </w:rPr>
            </w:pPr>
            <w:r>
              <w:rPr>
                <w:lang w:val="ru-RU"/>
              </w:rPr>
              <w:t>Группа</w:t>
            </w:r>
          </w:p>
          <w:p w14:paraId="6DA16566" w14:textId="77777777" w:rsidR="000E6887" w:rsidRDefault="000E6887" w:rsidP="008E7464">
            <w:pPr>
              <w:rPr>
                <w:lang w:val="ru-RU"/>
              </w:rPr>
            </w:pPr>
          </w:p>
        </w:tc>
        <w:tc>
          <w:tcPr>
            <w:tcW w:w="6882" w:type="dxa"/>
          </w:tcPr>
          <w:p w14:paraId="63BBE367" w14:textId="600A44EA" w:rsidR="000E6887" w:rsidRP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0E6887">
              <w:rPr>
                <w:lang w:val="ru-RU"/>
              </w:rPr>
              <w:t>\</w:t>
            </w:r>
            <w:r>
              <w:rPr>
                <w:lang w:val="ru-RU"/>
              </w:rPr>
              <w:t xml:space="preserve"> Пользовательский доступ</w:t>
            </w:r>
          </w:p>
        </w:tc>
      </w:tr>
      <w:tr w:rsidR="000E6887" w14:paraId="19AFE580"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0B8E5BC9" w14:textId="77777777" w:rsidR="000E6887" w:rsidRDefault="000E6887" w:rsidP="008E7464">
            <w:pPr>
              <w:pStyle w:val="1Einrckung"/>
              <w:ind w:left="0"/>
              <w:rPr>
                <w:b w:val="0"/>
                <w:bCs w:val="0"/>
                <w:color w:val="auto"/>
                <w:lang w:val="ru-RU"/>
              </w:rPr>
            </w:pPr>
            <w:r w:rsidRPr="00676FE3">
              <w:rPr>
                <w:color w:val="auto"/>
                <w:lang w:val="ru-RU"/>
              </w:rPr>
              <w:t>Описание</w:t>
            </w:r>
          </w:p>
          <w:p w14:paraId="6F63F4D3" w14:textId="77777777" w:rsidR="000E6887" w:rsidRDefault="000E6887" w:rsidP="008E7464">
            <w:pPr>
              <w:pStyle w:val="1Einrckung"/>
              <w:ind w:left="0"/>
              <w:rPr>
                <w:b w:val="0"/>
                <w:bCs w:val="0"/>
                <w:color w:val="auto"/>
                <w:lang w:val="ru-RU"/>
              </w:rPr>
            </w:pPr>
          </w:p>
          <w:p w14:paraId="68B43571" w14:textId="77777777" w:rsidR="000E6887" w:rsidRDefault="000E6887" w:rsidP="008E7464">
            <w:pPr>
              <w:rPr>
                <w:b w:val="0"/>
                <w:bCs w:val="0"/>
                <w:lang w:val="ru-RU"/>
              </w:rPr>
            </w:pPr>
          </w:p>
          <w:p w14:paraId="64731461" w14:textId="77777777" w:rsidR="000E6887" w:rsidRDefault="000E6887" w:rsidP="008E7464">
            <w:pPr>
              <w:rPr>
                <w:b w:val="0"/>
                <w:bCs w:val="0"/>
                <w:lang w:val="ru-RU"/>
              </w:rPr>
            </w:pPr>
          </w:p>
          <w:p w14:paraId="2DE1AF65" w14:textId="77777777" w:rsidR="000E6887" w:rsidRDefault="000E6887" w:rsidP="008E7464">
            <w:pPr>
              <w:rPr>
                <w:lang w:val="ru-RU"/>
              </w:rPr>
            </w:pPr>
          </w:p>
        </w:tc>
        <w:tc>
          <w:tcPr>
            <w:tcW w:w="6882" w:type="dxa"/>
          </w:tcPr>
          <w:p w14:paraId="2D25B6FC" w14:textId="77777777" w:rsidR="000E6887" w:rsidRPr="00F25134" w:rsidRDefault="000E6887" w:rsidP="000E6887">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50CE6971" w14:textId="1AE99E9E"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соответственно.</w:t>
            </w:r>
          </w:p>
        </w:tc>
      </w:tr>
      <w:tr w:rsidR="000E6887" w14:paraId="09CE0884" w14:textId="77777777" w:rsidTr="000E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C0423FD" w14:textId="77777777" w:rsidR="000E6887" w:rsidRDefault="000E6887" w:rsidP="008E7464">
            <w:pPr>
              <w:rPr>
                <w:b w:val="0"/>
                <w:bCs w:val="0"/>
                <w:lang w:val="ru-RU"/>
              </w:rPr>
            </w:pPr>
            <w:r w:rsidRPr="00676FE3">
              <w:rPr>
                <w:lang w:val="ru-RU"/>
              </w:rPr>
              <w:t>Приоритет</w:t>
            </w:r>
          </w:p>
          <w:p w14:paraId="15E55523" w14:textId="77777777" w:rsidR="000E6887" w:rsidRDefault="000E6887" w:rsidP="008E7464">
            <w:pPr>
              <w:rPr>
                <w:lang w:val="ru-RU"/>
              </w:rPr>
            </w:pPr>
          </w:p>
        </w:tc>
        <w:tc>
          <w:tcPr>
            <w:tcW w:w="6882" w:type="dxa"/>
          </w:tcPr>
          <w:p w14:paraId="19FFEA59" w14:textId="77777777" w:rsidR="000E6887" w:rsidRDefault="000E6887" w:rsidP="008E7464">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rsidRPr="000E6887" w14:paraId="5EEC65B8" w14:textId="77777777" w:rsidTr="000E6887">
        <w:tc>
          <w:tcPr>
            <w:cnfStyle w:val="001000000000" w:firstRow="0" w:lastRow="0" w:firstColumn="1" w:lastColumn="0" w:oddVBand="0" w:evenVBand="0" w:oddHBand="0" w:evenHBand="0" w:firstRowFirstColumn="0" w:firstRowLastColumn="0" w:lastRowFirstColumn="0" w:lastRowLastColumn="0"/>
            <w:tcW w:w="3369" w:type="dxa"/>
          </w:tcPr>
          <w:p w14:paraId="40295B90" w14:textId="77777777" w:rsidR="000E6887" w:rsidRDefault="000E6887" w:rsidP="008E7464">
            <w:pPr>
              <w:rPr>
                <w:lang w:val="ru-RU"/>
              </w:rPr>
            </w:pPr>
            <w:r w:rsidRPr="00676FE3">
              <w:rPr>
                <w:lang w:val="ru-RU"/>
              </w:rPr>
              <w:t>Риск</w:t>
            </w:r>
          </w:p>
        </w:tc>
        <w:tc>
          <w:tcPr>
            <w:tcW w:w="6882" w:type="dxa"/>
          </w:tcPr>
          <w:p w14:paraId="0DAA7237" w14:textId="77777777" w:rsidR="000E6887" w:rsidRPr="000E6887" w:rsidRDefault="000E6887" w:rsidP="008E7464">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0A718259" w14:textId="33C5A468" w:rsidR="000E6887" w:rsidRDefault="000E6887" w:rsidP="00BA358C">
      <w:pPr>
        <w:rPr>
          <w:lang w:val="ru-RU"/>
        </w:rPr>
      </w:pPr>
    </w:p>
    <w:p w14:paraId="4040FEC0" w14:textId="1879E4D8" w:rsidR="000E6887" w:rsidRDefault="000E6887" w:rsidP="00BA358C">
      <w:pPr>
        <w:rPr>
          <w:lang w:val="ru-RU"/>
        </w:rPr>
      </w:pPr>
    </w:p>
    <w:p w14:paraId="174CE4D3" w14:textId="7BF32886" w:rsidR="000E6887" w:rsidRDefault="000E6887" w:rsidP="00BA358C">
      <w:pPr>
        <w:rPr>
          <w:lang w:val="ru-RU"/>
        </w:rPr>
      </w:pPr>
    </w:p>
    <w:p w14:paraId="3A668D86" w14:textId="0B501670" w:rsidR="000E6887" w:rsidRDefault="000E6887" w:rsidP="00BA358C">
      <w:pPr>
        <w:rPr>
          <w:lang w:val="ru-RU"/>
        </w:rPr>
      </w:pPr>
    </w:p>
    <w:p w14:paraId="1A79887A" w14:textId="77777777" w:rsidR="000E6887" w:rsidRDefault="000E6887" w:rsidP="00BA358C">
      <w:pPr>
        <w:rPr>
          <w:lang w:val="ru-RU"/>
        </w:rPr>
      </w:pPr>
    </w:p>
    <w:tbl>
      <w:tblPr>
        <w:tblStyle w:val="41"/>
        <w:tblW w:w="10251" w:type="dxa"/>
        <w:tblLook w:val="04A0" w:firstRow="1" w:lastRow="0" w:firstColumn="1" w:lastColumn="0" w:noHBand="0" w:noVBand="1"/>
      </w:tblPr>
      <w:tblGrid>
        <w:gridCol w:w="3369"/>
        <w:gridCol w:w="6882"/>
      </w:tblGrid>
      <w:tr w:rsidR="000E6887" w14:paraId="548D8BE4" w14:textId="77777777" w:rsidTr="000F3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A288BEC" w14:textId="77777777" w:rsidR="000E6887" w:rsidRDefault="000E6887" w:rsidP="000E6887">
            <w:pPr>
              <w:pStyle w:val="1Einrckung"/>
              <w:ind w:left="0"/>
              <w:rPr>
                <w:b w:val="0"/>
                <w:bCs w:val="0"/>
                <w:lang w:val="ru-RU"/>
              </w:rPr>
            </w:pPr>
            <w:r w:rsidRPr="00C26D46">
              <w:rPr>
                <w:lang w:val="ru-RU"/>
              </w:rPr>
              <w:lastRenderedPageBreak/>
              <w:t>Идентификатор требования</w:t>
            </w:r>
          </w:p>
          <w:p w14:paraId="052E0AC7" w14:textId="77777777" w:rsidR="000E6887" w:rsidRDefault="000E6887" w:rsidP="000E6887">
            <w:pPr>
              <w:rPr>
                <w:lang w:val="ru-RU"/>
              </w:rPr>
            </w:pPr>
          </w:p>
        </w:tc>
        <w:tc>
          <w:tcPr>
            <w:tcW w:w="6882" w:type="dxa"/>
          </w:tcPr>
          <w:p w14:paraId="14211774" w14:textId="0AFFCBA0" w:rsidR="000E6887" w:rsidRDefault="000E6887" w:rsidP="000E6887">
            <w:pPr>
              <w:cnfStyle w:val="100000000000" w:firstRow="1" w:lastRow="0" w:firstColumn="0" w:lastColumn="0" w:oddVBand="0" w:evenVBand="0" w:oddHBand="0" w:evenHBand="0" w:firstRowFirstColumn="0" w:firstRowLastColumn="0" w:lastRowFirstColumn="0" w:lastRowLastColumn="0"/>
              <w:rPr>
                <w:lang w:val="ru-RU"/>
              </w:rPr>
            </w:pPr>
            <w:r w:rsidRPr="000E6887">
              <w:rPr>
                <w:b w:val="0"/>
                <w:bCs w:val="0"/>
                <w:lang w:val="ru-RU"/>
              </w:rPr>
              <w:t>Т1.01.0</w:t>
            </w:r>
            <w:r>
              <w:rPr>
                <w:b w:val="0"/>
                <w:bCs w:val="0"/>
                <w:lang w:val="ru-RU"/>
              </w:rPr>
              <w:t>4</w:t>
            </w:r>
          </w:p>
        </w:tc>
      </w:tr>
      <w:tr w:rsidR="000E6887" w14:paraId="67A7E87E"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08CA08B" w14:textId="77777777" w:rsidR="000E6887" w:rsidRDefault="000E6887" w:rsidP="000E6887">
            <w:pPr>
              <w:rPr>
                <w:b w:val="0"/>
                <w:bCs w:val="0"/>
                <w:lang w:val="ru-RU"/>
              </w:rPr>
            </w:pPr>
            <w:r>
              <w:rPr>
                <w:lang w:val="ru-RU"/>
              </w:rPr>
              <w:t>Группа</w:t>
            </w:r>
          </w:p>
          <w:p w14:paraId="4D138B8D" w14:textId="77777777" w:rsidR="000E6887" w:rsidRDefault="000E6887" w:rsidP="000E6887">
            <w:pPr>
              <w:rPr>
                <w:lang w:val="ru-RU"/>
              </w:rPr>
            </w:pPr>
          </w:p>
        </w:tc>
        <w:tc>
          <w:tcPr>
            <w:tcW w:w="6882" w:type="dxa"/>
          </w:tcPr>
          <w:p w14:paraId="0D072F22" w14:textId="512958AB" w:rsidR="000E6887" w:rsidRDefault="000E6887"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Основной функционал</w:t>
            </w:r>
            <w:r w:rsidRPr="00771BD4">
              <w:rPr>
                <w:lang w:val="ru-RU"/>
              </w:rPr>
              <w:t>\</w:t>
            </w:r>
            <w:r>
              <w:rPr>
                <w:lang w:val="ru-RU"/>
              </w:rPr>
              <w:t>Пользователи</w:t>
            </w:r>
            <w:r w:rsidRPr="00771BD4">
              <w:rPr>
                <w:lang w:val="ru-RU"/>
              </w:rPr>
              <w:t>\</w:t>
            </w:r>
            <w:r>
              <w:rPr>
                <w:lang w:val="ru-RU"/>
              </w:rPr>
              <w:t>Предопределенные роли</w:t>
            </w:r>
          </w:p>
        </w:tc>
      </w:tr>
      <w:tr w:rsidR="000E6887" w14:paraId="44BA9FE6"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3DF7DD19" w14:textId="77777777" w:rsidR="000E6887" w:rsidRDefault="000E6887" w:rsidP="000E6887">
            <w:pPr>
              <w:pStyle w:val="1Einrckung"/>
              <w:ind w:left="0"/>
              <w:rPr>
                <w:b w:val="0"/>
                <w:bCs w:val="0"/>
                <w:color w:val="auto"/>
                <w:lang w:val="ru-RU"/>
              </w:rPr>
            </w:pPr>
            <w:r w:rsidRPr="00676FE3">
              <w:rPr>
                <w:color w:val="auto"/>
                <w:lang w:val="ru-RU"/>
              </w:rPr>
              <w:t>Описание</w:t>
            </w:r>
          </w:p>
          <w:p w14:paraId="27085BDA" w14:textId="77777777" w:rsidR="000E6887" w:rsidRDefault="000E6887" w:rsidP="000E6887">
            <w:pPr>
              <w:rPr>
                <w:lang w:val="ru-RU"/>
              </w:rPr>
            </w:pPr>
          </w:p>
        </w:tc>
        <w:tc>
          <w:tcPr>
            <w:tcW w:w="6882" w:type="dxa"/>
          </w:tcPr>
          <w:p w14:paraId="1DCC613A" w14:textId="3B7380ED" w:rsidR="000E6887" w:rsidRDefault="000E6887" w:rsidP="000E6887">
            <w:pPr>
              <w:cnfStyle w:val="000000000000" w:firstRow="0" w:lastRow="0" w:firstColumn="0" w:lastColumn="0" w:oddVBand="0" w:evenVBand="0" w:oddHBand="0" w:evenHBand="0" w:firstRowFirstColumn="0" w:firstRowLastColumn="0" w:lastRowFirstColumn="0" w:lastRowLastColumn="0"/>
              <w:rPr>
                <w:lang w:val="ru-RU"/>
              </w:rPr>
            </w:pPr>
            <w:r w:rsidRPr="00F25134">
              <w:rPr>
                <w:lang w:val="ru-RU"/>
              </w:rPr>
              <w:t>Установка системы по умолчанию должна предусматривать, по крайней мере, следующие</w:t>
            </w:r>
            <w:r>
              <w:rPr>
                <w:lang w:val="ru-RU"/>
              </w:rPr>
              <w:t xml:space="preserve"> </w:t>
            </w:r>
            <w:r w:rsidRPr="00F25134">
              <w:rPr>
                <w:lang w:val="ru-RU"/>
              </w:rPr>
              <w:t xml:space="preserve">предварительно </w:t>
            </w:r>
            <w:r>
              <w:rPr>
                <w:lang w:val="ru-RU"/>
              </w:rPr>
              <w:t>настроенные роли пользователя: «Пациент», «Врач»</w:t>
            </w:r>
          </w:p>
        </w:tc>
      </w:tr>
      <w:tr w:rsidR="000E6887" w14:paraId="69DCDEDF" w14:textId="77777777" w:rsidTr="000F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B2E18AE" w14:textId="77777777" w:rsidR="000E6887" w:rsidRDefault="000E6887" w:rsidP="000E6887">
            <w:pPr>
              <w:rPr>
                <w:b w:val="0"/>
                <w:bCs w:val="0"/>
                <w:lang w:val="ru-RU"/>
              </w:rPr>
            </w:pPr>
            <w:r w:rsidRPr="00676FE3">
              <w:rPr>
                <w:lang w:val="ru-RU"/>
              </w:rPr>
              <w:t>Приоритет</w:t>
            </w:r>
          </w:p>
          <w:p w14:paraId="6DB8B81F" w14:textId="77777777" w:rsidR="000E6887" w:rsidRDefault="000E6887" w:rsidP="000E6887">
            <w:pPr>
              <w:rPr>
                <w:lang w:val="ru-RU"/>
              </w:rPr>
            </w:pPr>
          </w:p>
        </w:tc>
        <w:tc>
          <w:tcPr>
            <w:tcW w:w="6882" w:type="dxa"/>
          </w:tcPr>
          <w:p w14:paraId="5F08A633" w14:textId="4B056FE5" w:rsidR="000E6887" w:rsidRDefault="000F3924" w:rsidP="000E6887">
            <w:pPr>
              <w:cnfStyle w:val="000000100000" w:firstRow="0" w:lastRow="0" w:firstColumn="0" w:lastColumn="0" w:oddVBand="0" w:evenVBand="0" w:oddHBand="1" w:evenHBand="0" w:firstRowFirstColumn="0" w:firstRowLastColumn="0" w:lastRowFirstColumn="0" w:lastRowLastColumn="0"/>
              <w:rPr>
                <w:lang w:val="ru-RU"/>
              </w:rPr>
            </w:pPr>
            <w:r>
              <w:rPr>
                <w:lang w:val="ru-RU"/>
              </w:rPr>
              <w:t>1</w:t>
            </w:r>
          </w:p>
        </w:tc>
      </w:tr>
      <w:tr w:rsidR="000E6887" w14:paraId="6F420B84" w14:textId="77777777" w:rsidTr="000F3924">
        <w:tc>
          <w:tcPr>
            <w:cnfStyle w:val="001000000000" w:firstRow="0" w:lastRow="0" w:firstColumn="1" w:lastColumn="0" w:oddVBand="0" w:evenVBand="0" w:oddHBand="0" w:evenHBand="0" w:firstRowFirstColumn="0" w:firstRowLastColumn="0" w:lastRowFirstColumn="0" w:lastRowLastColumn="0"/>
            <w:tcW w:w="3369" w:type="dxa"/>
          </w:tcPr>
          <w:p w14:paraId="59A19589" w14:textId="02757F11" w:rsidR="000E6887" w:rsidRDefault="000E6887" w:rsidP="000E6887">
            <w:pPr>
              <w:rPr>
                <w:lang w:val="ru-RU"/>
              </w:rPr>
            </w:pPr>
            <w:r w:rsidRPr="00676FE3">
              <w:rPr>
                <w:lang w:val="ru-RU"/>
              </w:rPr>
              <w:t>Риск</w:t>
            </w:r>
          </w:p>
        </w:tc>
        <w:tc>
          <w:tcPr>
            <w:tcW w:w="6882" w:type="dxa"/>
          </w:tcPr>
          <w:p w14:paraId="2D2493AC" w14:textId="47147020" w:rsidR="000E6887" w:rsidRPr="000F3924" w:rsidRDefault="000F3924" w:rsidP="000E6887">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r>
    </w:tbl>
    <w:p w14:paraId="4AA9CA06" w14:textId="0D35D548" w:rsidR="000E6887" w:rsidRDefault="000E6887" w:rsidP="00BA358C">
      <w:pPr>
        <w:rPr>
          <w:lang w:val="ru-RU"/>
        </w:rPr>
      </w:pPr>
    </w:p>
    <w:tbl>
      <w:tblPr>
        <w:tblStyle w:val="ae"/>
        <w:tblW w:w="0" w:type="auto"/>
        <w:tblLook w:val="04A0" w:firstRow="1" w:lastRow="0" w:firstColumn="1" w:lastColumn="0" w:noHBand="0" w:noVBand="1"/>
      </w:tblPr>
      <w:tblGrid>
        <w:gridCol w:w="1237"/>
        <w:gridCol w:w="8788"/>
      </w:tblGrid>
      <w:tr w:rsidR="00CE342F" w14:paraId="43FFF86C" w14:textId="77777777" w:rsidTr="00CE342F">
        <w:tc>
          <w:tcPr>
            <w:tcW w:w="1242" w:type="dxa"/>
          </w:tcPr>
          <w:p w14:paraId="317E7CBA" w14:textId="4C21C77D" w:rsidR="00CE342F" w:rsidRPr="00CE342F" w:rsidRDefault="00CE342F" w:rsidP="00CE342F">
            <w:pPr>
              <w:jc w:val="center"/>
              <w:rPr>
                <w:b/>
                <w:bCs/>
                <w:lang w:val="ru-RU"/>
              </w:rPr>
            </w:pPr>
            <w:r w:rsidRPr="00CE342F">
              <w:rPr>
                <w:b/>
                <w:bCs/>
                <w:lang w:val="ru-RU"/>
              </w:rPr>
              <w:t>Роль</w:t>
            </w:r>
          </w:p>
        </w:tc>
        <w:tc>
          <w:tcPr>
            <w:tcW w:w="9009" w:type="dxa"/>
          </w:tcPr>
          <w:p w14:paraId="5C83B692" w14:textId="460B81D1" w:rsidR="00CE342F" w:rsidRPr="00CE342F" w:rsidRDefault="00CE342F" w:rsidP="00CE342F">
            <w:pPr>
              <w:jc w:val="center"/>
              <w:rPr>
                <w:b/>
                <w:bCs/>
                <w:lang w:val="ru-RU"/>
              </w:rPr>
            </w:pPr>
            <w:r w:rsidRPr="00CE342F">
              <w:rPr>
                <w:b/>
                <w:bCs/>
                <w:lang w:val="ru-RU"/>
              </w:rPr>
              <w:t>Доступные возможности</w:t>
            </w:r>
          </w:p>
        </w:tc>
      </w:tr>
      <w:tr w:rsidR="00CE342F" w14:paraId="458F255C" w14:textId="77777777" w:rsidTr="00CE342F">
        <w:tc>
          <w:tcPr>
            <w:tcW w:w="1242" w:type="dxa"/>
          </w:tcPr>
          <w:p w14:paraId="4DEA2AF7" w14:textId="711AAD74" w:rsidR="00CE342F" w:rsidRDefault="00CE342F" w:rsidP="00BA358C">
            <w:pPr>
              <w:rPr>
                <w:lang w:val="ru-RU"/>
              </w:rPr>
            </w:pPr>
            <w:r>
              <w:rPr>
                <w:lang w:val="ru-RU"/>
              </w:rPr>
              <w:t>Врач</w:t>
            </w:r>
          </w:p>
        </w:tc>
        <w:tc>
          <w:tcPr>
            <w:tcW w:w="9009" w:type="dxa"/>
          </w:tcPr>
          <w:p w14:paraId="2B7F1681" w14:textId="1FDBB322" w:rsidR="00CE342F" w:rsidRDefault="00CE342F" w:rsidP="00BA358C">
            <w:pPr>
              <w:rPr>
                <w:lang w:val="ru-RU"/>
              </w:rPr>
            </w:pPr>
            <w:r>
              <w:rPr>
                <w:lang w:val="ru-RU"/>
              </w:rPr>
              <w:t xml:space="preserve">Наблюдение за данными пациентов, </w:t>
            </w:r>
            <w:r w:rsidRPr="004A70DF">
              <w:rPr>
                <w:lang w:val="ru-RU"/>
              </w:rPr>
              <w:t>назнач</w:t>
            </w:r>
            <w:r>
              <w:rPr>
                <w:lang w:val="ru-RU"/>
              </w:rPr>
              <w:t>ение</w:t>
            </w:r>
            <w:r w:rsidRPr="004A70DF">
              <w:rPr>
                <w:lang w:val="ru-RU"/>
              </w:rPr>
              <w:t xml:space="preserve"> </w:t>
            </w:r>
            <w:r>
              <w:rPr>
                <w:lang w:val="ru-RU"/>
              </w:rPr>
              <w:t>рекомендаций по лечению,</w:t>
            </w:r>
            <w:r w:rsidRPr="004A70DF">
              <w:rPr>
                <w:lang w:val="ru-RU"/>
              </w:rPr>
              <w:t xml:space="preserve">  </w:t>
            </w:r>
            <w:r>
              <w:rPr>
                <w:lang w:val="ru-RU"/>
              </w:rPr>
              <w:t>оставление заявок на дополнительные исследования.</w:t>
            </w:r>
          </w:p>
        </w:tc>
      </w:tr>
      <w:tr w:rsidR="00CE342F" w14:paraId="7855C1B8" w14:textId="77777777" w:rsidTr="00CE342F">
        <w:tc>
          <w:tcPr>
            <w:tcW w:w="1242" w:type="dxa"/>
          </w:tcPr>
          <w:p w14:paraId="05C58572" w14:textId="04A0330F" w:rsidR="00CE342F" w:rsidRDefault="00CE342F" w:rsidP="00BA358C">
            <w:pPr>
              <w:rPr>
                <w:lang w:val="ru-RU"/>
              </w:rPr>
            </w:pPr>
            <w:r>
              <w:rPr>
                <w:lang w:val="ru-RU"/>
              </w:rPr>
              <w:t>Пациент</w:t>
            </w:r>
          </w:p>
        </w:tc>
        <w:tc>
          <w:tcPr>
            <w:tcW w:w="9009" w:type="dxa"/>
          </w:tcPr>
          <w:p w14:paraId="059D2309" w14:textId="5F5A970D" w:rsidR="00CE342F" w:rsidRDefault="00CE342F" w:rsidP="00BA358C">
            <w:pPr>
              <w:rPr>
                <w:lang w:val="ru-RU"/>
              </w:rPr>
            </w:pPr>
            <w:r>
              <w:rPr>
                <w:lang w:val="ru-RU"/>
              </w:rPr>
              <w:t>решение на прохождение исследования,</w:t>
            </w:r>
            <w:r w:rsidRPr="004A70DF">
              <w:rPr>
                <w:lang w:val="ru-RU"/>
              </w:rPr>
              <w:t xml:space="preserve"> просматрива</w:t>
            </w:r>
            <w:r>
              <w:rPr>
                <w:lang w:val="ru-RU"/>
              </w:rPr>
              <w:t>ние</w:t>
            </w:r>
            <w:r w:rsidRPr="004A70DF">
              <w:rPr>
                <w:lang w:val="ru-RU"/>
              </w:rPr>
              <w:t xml:space="preserve"> свои</w:t>
            </w:r>
            <w:r>
              <w:rPr>
                <w:lang w:val="ru-RU"/>
              </w:rPr>
              <w:t>х</w:t>
            </w:r>
            <w:r w:rsidRPr="004A70DF">
              <w:rPr>
                <w:lang w:val="ru-RU"/>
              </w:rPr>
              <w:t xml:space="preserve"> </w:t>
            </w:r>
            <w:r>
              <w:rPr>
                <w:lang w:val="ru-RU"/>
              </w:rPr>
              <w:t>результатов исследований</w:t>
            </w:r>
          </w:p>
        </w:tc>
      </w:tr>
    </w:tbl>
    <w:p w14:paraId="6543D304" w14:textId="477BA62E" w:rsidR="00CE342F" w:rsidRDefault="00CE342F" w:rsidP="00BA358C">
      <w:pPr>
        <w:rPr>
          <w:lang w:val="ru-RU"/>
        </w:rPr>
      </w:pPr>
    </w:p>
    <w:tbl>
      <w:tblPr>
        <w:tblStyle w:val="41"/>
        <w:tblW w:w="0" w:type="auto"/>
        <w:tblLook w:val="04A0" w:firstRow="1" w:lastRow="0" w:firstColumn="1" w:lastColumn="0" w:noHBand="0" w:noVBand="1"/>
      </w:tblPr>
      <w:tblGrid>
        <w:gridCol w:w="2200"/>
        <w:gridCol w:w="7835"/>
      </w:tblGrid>
      <w:tr w:rsidR="00CE342F" w:rsidRPr="00F25134" w14:paraId="3BE045F8" w14:textId="77777777" w:rsidTr="00CE342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24518FC" w14:textId="77777777" w:rsidR="00CE342F" w:rsidRDefault="00CE342F" w:rsidP="008E7464">
            <w:pPr>
              <w:pStyle w:val="1Einrckung"/>
              <w:ind w:left="0"/>
              <w:jc w:val="both"/>
              <w:rPr>
                <w:b w:val="0"/>
                <w:color w:val="auto"/>
                <w:lang w:val="ru-RU"/>
              </w:rPr>
            </w:pPr>
          </w:p>
          <w:p w14:paraId="4FDC3D1C" w14:textId="77777777" w:rsidR="00CE342F" w:rsidRPr="00676FE3" w:rsidRDefault="00CE342F" w:rsidP="008E7464">
            <w:pPr>
              <w:pStyle w:val="1Einrckung"/>
              <w:ind w:left="0"/>
              <w:jc w:val="both"/>
              <w:rPr>
                <w:b w:val="0"/>
                <w:color w:val="auto"/>
                <w:lang w:val="ru-RU"/>
              </w:rPr>
            </w:pPr>
            <w:r w:rsidRPr="00676FE3">
              <w:rPr>
                <w:color w:val="auto"/>
                <w:lang w:val="en-US"/>
              </w:rPr>
              <w:t>ID</w:t>
            </w:r>
            <w:r w:rsidRPr="00B01985">
              <w:rPr>
                <w:color w:val="auto"/>
                <w:lang w:val="ru-RU"/>
              </w:rPr>
              <w:t xml:space="preserve"> </w:t>
            </w:r>
            <w:r w:rsidRPr="00676FE3">
              <w:rPr>
                <w:color w:val="auto"/>
                <w:lang w:val="ru-RU"/>
              </w:rPr>
              <w:t>требования</w:t>
            </w:r>
          </w:p>
        </w:tc>
        <w:tc>
          <w:tcPr>
            <w:tcW w:w="8016" w:type="dxa"/>
          </w:tcPr>
          <w:p w14:paraId="4F21328A"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p w14:paraId="479CAA08" w14:textId="77777777" w:rsidR="00CE342F"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Т1.01.05</w:t>
            </w:r>
          </w:p>
          <w:p w14:paraId="6033BCD6" w14:textId="77777777" w:rsidR="00CE342F" w:rsidRPr="00F25134" w:rsidRDefault="00CE342F"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p>
        </w:tc>
      </w:tr>
      <w:tr w:rsidR="00CE342F" w:rsidRPr="00B96536" w14:paraId="7205E070"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5E907F9"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7E39CDE" w14:textId="77777777" w:rsidR="00CE342F" w:rsidRPr="00B96536"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Хранение</w:t>
            </w:r>
          </w:p>
        </w:tc>
      </w:tr>
      <w:tr w:rsidR="00CE342F" w14:paraId="1DDD8353"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6802930"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5DB9040E"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CE342F" w14:paraId="373B2314"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03D2C1"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6BB91A8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CE342F" w:rsidRPr="008D5C70" w14:paraId="753E37F2" w14:textId="77777777" w:rsidTr="00CE342F">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2BD8A1C"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C6837D3"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753289F8"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p w14:paraId="2EE3D3B9" w14:textId="77777777" w:rsidR="00CE342F" w:rsidRPr="008D5C70"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CE342F" w:rsidRPr="00F25134" w14:paraId="5F92D851" w14:textId="77777777" w:rsidTr="00CE342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E68B5E4" w14:textId="77777777" w:rsidR="00CE342F" w:rsidRPr="00676FE3" w:rsidRDefault="00CE342F"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2216CBBD" w14:textId="77777777" w:rsidR="00CE342F" w:rsidRPr="00F25134"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Т1.01.06</w:t>
            </w:r>
          </w:p>
        </w:tc>
      </w:tr>
      <w:tr w:rsidR="00CE342F" w:rsidRPr="00B96536" w14:paraId="4A37A131" w14:textId="77777777" w:rsidTr="00CE342F">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F818048" w14:textId="77777777" w:rsidR="00CE342F" w:rsidRPr="00676FE3" w:rsidRDefault="00CE342F"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623105D" w14:textId="77777777" w:rsidR="00CE342F" w:rsidRPr="00B96536"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CE342F" w14:paraId="2543E035" w14:textId="77777777" w:rsidTr="00CE342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532FB3BC" w14:textId="77777777" w:rsidR="00CE342F" w:rsidRPr="00676FE3" w:rsidRDefault="00CE342F" w:rsidP="008E7464">
            <w:pPr>
              <w:pStyle w:val="1Einrckung"/>
              <w:ind w:left="0"/>
              <w:jc w:val="both"/>
              <w:rPr>
                <w:b w:val="0"/>
                <w:color w:val="auto"/>
                <w:lang w:val="ru-RU"/>
              </w:rPr>
            </w:pPr>
            <w:r w:rsidRPr="00676FE3">
              <w:rPr>
                <w:color w:val="auto"/>
                <w:lang w:val="ru-RU"/>
              </w:rPr>
              <w:t>Описание</w:t>
            </w:r>
          </w:p>
        </w:tc>
        <w:tc>
          <w:tcPr>
            <w:tcW w:w="8016" w:type="dxa"/>
          </w:tcPr>
          <w:p w14:paraId="680F1274"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CE342F" w14:paraId="7762D878" w14:textId="77777777" w:rsidTr="00CE342F">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FD1298" w14:textId="77777777" w:rsidR="00CE342F" w:rsidRPr="00676FE3" w:rsidRDefault="00CE342F" w:rsidP="008E7464">
            <w:pPr>
              <w:pStyle w:val="1Einrckung"/>
              <w:ind w:left="0"/>
              <w:jc w:val="both"/>
              <w:rPr>
                <w:b w:val="0"/>
                <w:color w:val="auto"/>
                <w:lang w:val="ru-RU"/>
              </w:rPr>
            </w:pPr>
            <w:r w:rsidRPr="00676FE3">
              <w:rPr>
                <w:color w:val="auto"/>
                <w:lang w:val="ru-RU"/>
              </w:rPr>
              <w:t>Приоритет</w:t>
            </w:r>
          </w:p>
        </w:tc>
        <w:tc>
          <w:tcPr>
            <w:tcW w:w="8016" w:type="dxa"/>
          </w:tcPr>
          <w:p w14:paraId="02BF13AF" w14:textId="77777777" w:rsidR="00CE342F" w:rsidRDefault="00CE342F"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CE342F" w:rsidRPr="008D5C70" w14:paraId="097F6AC6" w14:textId="77777777" w:rsidTr="00CE342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61760C5" w14:textId="77777777" w:rsidR="00CE342F" w:rsidRPr="00676FE3" w:rsidRDefault="00CE342F" w:rsidP="008E7464">
            <w:pPr>
              <w:pStyle w:val="1Einrckung"/>
              <w:ind w:left="0"/>
              <w:jc w:val="both"/>
              <w:rPr>
                <w:b w:val="0"/>
                <w:color w:val="auto"/>
                <w:lang w:val="ru-RU"/>
              </w:rPr>
            </w:pPr>
            <w:r w:rsidRPr="00676FE3">
              <w:rPr>
                <w:color w:val="auto"/>
                <w:lang w:val="ru-RU"/>
              </w:rPr>
              <w:t>Риск</w:t>
            </w:r>
          </w:p>
        </w:tc>
        <w:tc>
          <w:tcPr>
            <w:tcW w:w="8016" w:type="dxa"/>
          </w:tcPr>
          <w:p w14:paraId="69E822A1"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09857C1E" w14:textId="77777777" w:rsidR="00CE342F"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60F74784" w14:textId="77777777" w:rsidR="00CE342F" w:rsidRPr="008D5C70" w:rsidRDefault="00CE342F"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A306B4" w14:textId="49AC60BD" w:rsidR="00CE342F" w:rsidRDefault="00CE342F" w:rsidP="00BA358C">
      <w:pPr>
        <w:rPr>
          <w:lang w:val="ru-RU"/>
        </w:rPr>
      </w:pPr>
    </w:p>
    <w:p w14:paraId="2CA18B35" w14:textId="3D351129" w:rsidR="00CE342F" w:rsidRDefault="00CE342F" w:rsidP="00CE342F">
      <w:pPr>
        <w:pStyle w:val="3"/>
        <w:jc w:val="both"/>
        <w:rPr>
          <w:lang w:val="ru-RU"/>
        </w:rPr>
      </w:pPr>
      <w:bookmarkStart w:id="32" w:name="_Toc119620643"/>
      <w:r>
        <w:rPr>
          <w:lang w:val="ru-RU"/>
        </w:rPr>
        <w:t>Объект 2 («Аккаунт пользователя»)</w:t>
      </w:r>
      <w:bookmarkEnd w:id="32"/>
    </w:p>
    <w:p w14:paraId="37E02F2E" w14:textId="492DDD90" w:rsidR="00A95C76" w:rsidRPr="00A95C76" w:rsidRDefault="00A95C76" w:rsidP="00A95C76">
      <w:pPr>
        <w:pStyle w:val="4"/>
        <w:rPr>
          <w:lang w:val="ru-RU"/>
        </w:rPr>
      </w:pPr>
      <w:r>
        <w:rPr>
          <w:lang w:val="ru-RU"/>
        </w:rPr>
        <w:t>Атрибуты</w:t>
      </w:r>
    </w:p>
    <w:tbl>
      <w:tblPr>
        <w:tblStyle w:val="ae"/>
        <w:tblW w:w="0" w:type="auto"/>
        <w:tblLook w:val="04A0" w:firstRow="1" w:lastRow="0" w:firstColumn="1" w:lastColumn="0" w:noHBand="0" w:noVBand="1"/>
      </w:tblPr>
      <w:tblGrid>
        <w:gridCol w:w="3028"/>
        <w:gridCol w:w="6997"/>
      </w:tblGrid>
      <w:tr w:rsidR="00CE342F" w14:paraId="42DFDE8E" w14:textId="77777777" w:rsidTr="008E7464">
        <w:tc>
          <w:tcPr>
            <w:tcW w:w="3085" w:type="dxa"/>
          </w:tcPr>
          <w:p w14:paraId="27987316" w14:textId="77777777" w:rsidR="00CE342F" w:rsidRPr="00D32EA8" w:rsidRDefault="00CE342F" w:rsidP="008E7464">
            <w:pPr>
              <w:jc w:val="center"/>
              <w:rPr>
                <w:b/>
                <w:lang w:val="ru-RU"/>
              </w:rPr>
            </w:pPr>
            <w:r w:rsidRPr="00D32EA8">
              <w:rPr>
                <w:b/>
                <w:lang w:val="ru-RU"/>
              </w:rPr>
              <w:t>Название атрибута</w:t>
            </w:r>
          </w:p>
        </w:tc>
        <w:tc>
          <w:tcPr>
            <w:tcW w:w="7166" w:type="dxa"/>
          </w:tcPr>
          <w:p w14:paraId="1E83D71B" w14:textId="77777777" w:rsidR="00CE342F" w:rsidRPr="00D32EA8" w:rsidRDefault="00CE342F" w:rsidP="008E7464">
            <w:pPr>
              <w:jc w:val="center"/>
              <w:rPr>
                <w:b/>
                <w:lang w:val="ru-RU"/>
              </w:rPr>
            </w:pPr>
            <w:r w:rsidRPr="00D32EA8">
              <w:rPr>
                <w:b/>
                <w:lang w:val="ru-RU"/>
              </w:rPr>
              <w:t>Описание</w:t>
            </w:r>
          </w:p>
        </w:tc>
      </w:tr>
      <w:tr w:rsidR="00CE342F" w14:paraId="193E6296" w14:textId="77777777" w:rsidTr="008E7464">
        <w:tc>
          <w:tcPr>
            <w:tcW w:w="3085" w:type="dxa"/>
          </w:tcPr>
          <w:p w14:paraId="2169CCD2" w14:textId="77777777" w:rsidR="00CE342F" w:rsidRDefault="00CE342F" w:rsidP="008E7464">
            <w:pPr>
              <w:jc w:val="both"/>
              <w:rPr>
                <w:lang w:val="ru-RU"/>
              </w:rPr>
            </w:pPr>
            <w:r>
              <w:rPr>
                <w:lang w:val="ru-RU"/>
              </w:rPr>
              <w:t>Логин</w:t>
            </w:r>
          </w:p>
        </w:tc>
        <w:tc>
          <w:tcPr>
            <w:tcW w:w="7166" w:type="dxa"/>
          </w:tcPr>
          <w:p w14:paraId="72E368F5" w14:textId="77777777" w:rsidR="00CE342F" w:rsidRDefault="00CE342F" w:rsidP="008E7464">
            <w:pPr>
              <w:jc w:val="both"/>
              <w:rPr>
                <w:lang w:val="ru-RU"/>
              </w:rPr>
            </w:pPr>
            <w:r>
              <w:rPr>
                <w:lang w:val="ru-RU"/>
              </w:rPr>
              <w:t>Логин пользователя для входа в систему. Является уникальным. Обязательное поле для заполнения.</w:t>
            </w:r>
          </w:p>
        </w:tc>
      </w:tr>
      <w:tr w:rsidR="00CE342F" w14:paraId="7EDCDC11" w14:textId="77777777" w:rsidTr="008E7464">
        <w:tc>
          <w:tcPr>
            <w:tcW w:w="3085" w:type="dxa"/>
          </w:tcPr>
          <w:p w14:paraId="0958D768" w14:textId="77777777" w:rsidR="00CE342F" w:rsidRDefault="00CE342F" w:rsidP="008E7464">
            <w:pPr>
              <w:jc w:val="both"/>
              <w:rPr>
                <w:lang w:val="ru-RU"/>
              </w:rPr>
            </w:pPr>
            <w:r>
              <w:rPr>
                <w:lang w:val="ru-RU"/>
              </w:rPr>
              <w:t>Роль</w:t>
            </w:r>
          </w:p>
        </w:tc>
        <w:tc>
          <w:tcPr>
            <w:tcW w:w="7166" w:type="dxa"/>
          </w:tcPr>
          <w:p w14:paraId="304C6C20" w14:textId="77777777" w:rsidR="00CE342F" w:rsidRDefault="00CE342F" w:rsidP="008E7464">
            <w:pPr>
              <w:jc w:val="both"/>
              <w:rPr>
                <w:lang w:val="ru-RU"/>
              </w:rPr>
            </w:pPr>
            <w:r>
              <w:rPr>
                <w:lang w:val="ru-RU"/>
              </w:rPr>
              <w:t>Роль пользователя. Влияет на доступные ему функции. Обязательное поле для заполнения.</w:t>
            </w:r>
          </w:p>
        </w:tc>
      </w:tr>
    </w:tbl>
    <w:p w14:paraId="2FD9FD70" w14:textId="7DDD17F5" w:rsidR="00A95C76" w:rsidRDefault="00A95C76" w:rsidP="00A95C76">
      <w:pPr>
        <w:pStyle w:val="4"/>
        <w:rPr>
          <w:lang w:val="ru-RU"/>
        </w:rPr>
      </w:pPr>
      <w:r>
        <w:rPr>
          <w:lang w:val="ru-RU"/>
        </w:rPr>
        <w:t>Функции</w:t>
      </w:r>
    </w:p>
    <w:p w14:paraId="25ED0013" w14:textId="1028AC4D" w:rsidR="00A95C76" w:rsidRDefault="00A95C76" w:rsidP="00A95C76">
      <w:pPr>
        <w:rPr>
          <w:lang w:val="ru-RU"/>
        </w:rPr>
      </w:pPr>
    </w:p>
    <w:p w14:paraId="0366BFD2" w14:textId="17D99776" w:rsidR="00A95C76" w:rsidRDefault="00A95C76" w:rsidP="00A95C76">
      <w:pPr>
        <w:rPr>
          <w:lang w:val="ru-RU"/>
        </w:rPr>
      </w:pPr>
    </w:p>
    <w:p w14:paraId="119437E0" w14:textId="77777777" w:rsidR="00A95C76" w:rsidRPr="00A95C76" w:rsidRDefault="00A95C76" w:rsidP="00A95C76">
      <w:pPr>
        <w:rPr>
          <w:lang w:val="ru-RU"/>
        </w:rPr>
      </w:pPr>
    </w:p>
    <w:tbl>
      <w:tblPr>
        <w:tblStyle w:val="41"/>
        <w:tblW w:w="0" w:type="auto"/>
        <w:tblLook w:val="04A0" w:firstRow="1" w:lastRow="0" w:firstColumn="1" w:lastColumn="0" w:noHBand="0" w:noVBand="1"/>
      </w:tblPr>
      <w:tblGrid>
        <w:gridCol w:w="2209"/>
        <w:gridCol w:w="7826"/>
      </w:tblGrid>
      <w:tr w:rsidR="00A95C76" w:rsidRPr="00F25134" w14:paraId="68D2A6DC"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FB4CCA3" w14:textId="77777777" w:rsidR="00A95C76" w:rsidRPr="00676FE3" w:rsidRDefault="00A95C76" w:rsidP="008E7464">
            <w:pPr>
              <w:pStyle w:val="1Einrckung"/>
              <w:ind w:left="0"/>
              <w:jc w:val="both"/>
              <w:rPr>
                <w:b w:val="0"/>
                <w:color w:val="auto"/>
                <w:lang w:val="ru-RU"/>
              </w:rPr>
            </w:pPr>
            <w:r w:rsidRPr="00676FE3">
              <w:rPr>
                <w:color w:val="auto"/>
                <w:lang w:val="en-US"/>
              </w:rPr>
              <w:lastRenderedPageBreak/>
              <w:t xml:space="preserve">ID </w:t>
            </w:r>
            <w:r w:rsidRPr="00676FE3">
              <w:rPr>
                <w:color w:val="auto"/>
                <w:lang w:val="ru-RU"/>
              </w:rPr>
              <w:t>требования</w:t>
            </w:r>
          </w:p>
        </w:tc>
        <w:tc>
          <w:tcPr>
            <w:tcW w:w="8016" w:type="dxa"/>
          </w:tcPr>
          <w:p w14:paraId="061B853A"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Т1.02.01</w:t>
            </w:r>
          </w:p>
        </w:tc>
      </w:tr>
      <w:tr w:rsidR="00A95C76" w:rsidRPr="00B96536" w14:paraId="2C16BFAB"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5826E0"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74D86139"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A95C76" w14:paraId="33541EB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FC3D59D"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16E6E7B7"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A95C76" w14:paraId="6A028FE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D2C0889"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D503B5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EE6C205"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7F57ED21"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B31051E"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p w14:paraId="529E5319"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F25134" w14:paraId="15B602C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4B7AE3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65A212BE" w14:textId="77777777" w:rsidR="00A95C76" w:rsidRPr="00F25134"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Т1.02.02</w:t>
            </w:r>
          </w:p>
        </w:tc>
      </w:tr>
      <w:tr w:rsidR="00A95C76" w:rsidRPr="0004752D" w14:paraId="4244BA85"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02955A86"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36BE6C12" w14:textId="77777777" w:rsidR="00A95C76" w:rsidRPr="0004752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A95C76" w14:paraId="6E4EF46A"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1B451D6"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5DB4708F"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A95C76" w14:paraId="4E64A94B"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60377DF"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2E1A9F79"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3CC4459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6BF6EE7"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790E406C"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8D5C70">
              <w:rPr>
                <w:color w:val="auto"/>
                <w:lang w:val="ru-RU"/>
              </w:rPr>
              <w:t>C</w:t>
            </w:r>
          </w:p>
          <w:p w14:paraId="32CA6B64"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p w14:paraId="1A86B46C"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bl>
    <w:p w14:paraId="6D70C2FF" w14:textId="0EF98B2B" w:rsidR="00A95C76" w:rsidRDefault="00A95C76" w:rsidP="00A95C76">
      <w:pPr>
        <w:rPr>
          <w:lang w:val="ru-RU"/>
        </w:rPr>
      </w:pPr>
    </w:p>
    <w:tbl>
      <w:tblPr>
        <w:tblStyle w:val="41"/>
        <w:tblW w:w="0" w:type="auto"/>
        <w:tblLook w:val="04A0" w:firstRow="1" w:lastRow="0" w:firstColumn="1" w:lastColumn="0" w:noHBand="0" w:noVBand="1"/>
      </w:tblPr>
      <w:tblGrid>
        <w:gridCol w:w="2200"/>
        <w:gridCol w:w="7835"/>
      </w:tblGrid>
      <w:tr w:rsidR="00A95C76" w:rsidRPr="00F25134" w14:paraId="30DC37BE" w14:textId="77777777" w:rsidTr="00A95C7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D94A379"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3A502D07" w14:textId="77777777" w:rsidR="00A95C76" w:rsidRPr="00F25134" w:rsidRDefault="00A95C76" w:rsidP="008E7464">
            <w:pPr>
              <w:pStyle w:val="1Einrckung"/>
              <w:ind w:left="0"/>
              <w:jc w:val="both"/>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Т1.02.03</w:t>
            </w:r>
          </w:p>
        </w:tc>
      </w:tr>
      <w:tr w:rsidR="00A95C76" w:rsidRPr="00B96536" w14:paraId="615D13D5"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B53317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119D79FA"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A95C76" w14:paraId="607A490F"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ACEAC11"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75ABF245"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A95C76" w14:paraId="08B468EE"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4E51B85D"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301AA18D"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1A78CAF5"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2A299D"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488B1386" w14:textId="77777777" w:rsidR="00A95C76" w:rsidRPr="008D5C70"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8D5C70">
              <w:rPr>
                <w:color w:val="auto"/>
                <w:lang w:val="ru-RU"/>
              </w:rPr>
              <w:t>C</w:t>
            </w:r>
          </w:p>
        </w:tc>
      </w:tr>
      <w:tr w:rsidR="00A95C76" w:rsidRPr="008D5C70" w14:paraId="3F9E8CC5"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95094B" w14:textId="77777777" w:rsidR="00A95C76" w:rsidRPr="00676FE3" w:rsidRDefault="00A95C76" w:rsidP="008E7464">
            <w:pPr>
              <w:pStyle w:val="1Einrckung"/>
              <w:ind w:left="0"/>
              <w:jc w:val="both"/>
              <w:rPr>
                <w:b w:val="0"/>
                <w:color w:val="auto"/>
                <w:lang w:val="ru-RU"/>
              </w:rPr>
            </w:pPr>
          </w:p>
        </w:tc>
        <w:tc>
          <w:tcPr>
            <w:tcW w:w="8016" w:type="dxa"/>
          </w:tcPr>
          <w:p w14:paraId="2E925A4A" w14:textId="77777777" w:rsidR="00A95C76" w:rsidRPr="008D5C70"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p>
        </w:tc>
      </w:tr>
      <w:tr w:rsidR="00A95C76" w:rsidRPr="00F25134" w14:paraId="472D267F"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875F1B0" w14:textId="77777777" w:rsidR="00A95C76" w:rsidRPr="00676FE3" w:rsidRDefault="00A95C76" w:rsidP="008E7464">
            <w:pPr>
              <w:pStyle w:val="1Einrckung"/>
              <w:ind w:left="0"/>
              <w:jc w:val="both"/>
              <w:rPr>
                <w:b w:val="0"/>
                <w:color w:val="auto"/>
                <w:lang w:val="ru-RU"/>
              </w:rPr>
            </w:pPr>
            <w:r w:rsidRPr="00676FE3">
              <w:rPr>
                <w:color w:val="auto"/>
                <w:lang w:val="en-US"/>
              </w:rPr>
              <w:t xml:space="preserve">ID </w:t>
            </w:r>
            <w:r w:rsidRPr="00676FE3">
              <w:rPr>
                <w:color w:val="auto"/>
                <w:lang w:val="ru-RU"/>
              </w:rPr>
              <w:t>требования</w:t>
            </w:r>
          </w:p>
        </w:tc>
        <w:tc>
          <w:tcPr>
            <w:tcW w:w="8016" w:type="dxa"/>
          </w:tcPr>
          <w:p w14:paraId="5FC5ED4A" w14:textId="77777777" w:rsidR="00A95C76" w:rsidRPr="00F25134"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Т1.02.04</w:t>
            </w:r>
          </w:p>
        </w:tc>
      </w:tr>
      <w:tr w:rsidR="00A95C76" w:rsidRPr="00B96536" w14:paraId="0B9A4214"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2A9E38" w14:textId="77777777" w:rsidR="00A95C76" w:rsidRPr="00676FE3" w:rsidRDefault="00A95C76" w:rsidP="008E7464">
            <w:pPr>
              <w:pStyle w:val="1Einrckung"/>
              <w:ind w:left="0"/>
              <w:jc w:val="both"/>
              <w:rPr>
                <w:b w:val="0"/>
                <w:color w:val="auto"/>
                <w:lang w:val="ru-RU"/>
              </w:rPr>
            </w:pPr>
            <w:r>
              <w:rPr>
                <w:color w:val="auto"/>
                <w:lang w:val="ru-RU"/>
              </w:rPr>
              <w:t>Группа</w:t>
            </w:r>
            <w:r w:rsidRPr="00676FE3">
              <w:rPr>
                <w:color w:val="auto"/>
                <w:lang w:val="ru-RU"/>
              </w:rPr>
              <w:t xml:space="preserve"> </w:t>
            </w:r>
          </w:p>
        </w:tc>
        <w:tc>
          <w:tcPr>
            <w:tcW w:w="8016" w:type="dxa"/>
          </w:tcPr>
          <w:p w14:paraId="40049A25" w14:textId="77777777" w:rsidR="00A95C76" w:rsidRPr="00B9653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A95C76" w14:paraId="053BC325"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7E5BB6E" w14:textId="77777777" w:rsidR="00A95C76" w:rsidRPr="00676FE3" w:rsidRDefault="00A95C76" w:rsidP="008E7464">
            <w:pPr>
              <w:pStyle w:val="1Einrckung"/>
              <w:ind w:left="0"/>
              <w:jc w:val="both"/>
              <w:rPr>
                <w:b w:val="0"/>
                <w:color w:val="auto"/>
                <w:lang w:val="ru-RU"/>
              </w:rPr>
            </w:pPr>
            <w:r w:rsidRPr="00676FE3">
              <w:rPr>
                <w:color w:val="auto"/>
                <w:lang w:val="ru-RU"/>
              </w:rPr>
              <w:t>Описание</w:t>
            </w:r>
          </w:p>
        </w:tc>
        <w:tc>
          <w:tcPr>
            <w:tcW w:w="8016" w:type="dxa"/>
          </w:tcPr>
          <w:p w14:paraId="03542D5A"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4F5C869F" w14:textId="77777777" w:rsidR="00A95C76" w:rsidRPr="001C170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2BA5730F" w14:textId="77777777"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A95C76" w14:paraId="099A8E2C"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0BA1ADC" w14:textId="77777777" w:rsidR="00A95C76" w:rsidRPr="00676FE3" w:rsidRDefault="00A95C76" w:rsidP="008E7464">
            <w:pPr>
              <w:pStyle w:val="1Einrckung"/>
              <w:ind w:left="0"/>
              <w:jc w:val="both"/>
              <w:rPr>
                <w:b w:val="0"/>
                <w:color w:val="auto"/>
                <w:lang w:val="ru-RU"/>
              </w:rPr>
            </w:pPr>
            <w:r w:rsidRPr="00676FE3">
              <w:rPr>
                <w:color w:val="auto"/>
                <w:lang w:val="ru-RU"/>
              </w:rPr>
              <w:t>Приоритет</w:t>
            </w:r>
          </w:p>
        </w:tc>
        <w:tc>
          <w:tcPr>
            <w:tcW w:w="8016" w:type="dxa"/>
          </w:tcPr>
          <w:p w14:paraId="5EA56182" w14:textId="77777777"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1F70DD" w14:paraId="4CD21363"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094CEE94" w14:textId="77777777" w:rsidR="00A95C76" w:rsidRPr="00676FE3" w:rsidRDefault="00A95C76" w:rsidP="008E7464">
            <w:pPr>
              <w:pStyle w:val="1Einrckung"/>
              <w:ind w:left="0"/>
              <w:jc w:val="both"/>
              <w:rPr>
                <w:b w:val="0"/>
                <w:color w:val="auto"/>
                <w:lang w:val="ru-RU"/>
              </w:rPr>
            </w:pPr>
            <w:r w:rsidRPr="00676FE3">
              <w:rPr>
                <w:color w:val="auto"/>
                <w:lang w:val="ru-RU"/>
              </w:rPr>
              <w:t>Риск</w:t>
            </w:r>
          </w:p>
        </w:tc>
        <w:tc>
          <w:tcPr>
            <w:tcW w:w="8016" w:type="dxa"/>
          </w:tcPr>
          <w:p w14:paraId="676946E8" w14:textId="77777777" w:rsidR="00A95C76" w:rsidRPr="001F70DD"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en-US"/>
              </w:rPr>
            </w:pPr>
            <w:r w:rsidRPr="008D5C70">
              <w:rPr>
                <w:color w:val="auto"/>
                <w:lang w:val="ru-RU"/>
              </w:rPr>
              <w:t>C</w:t>
            </w:r>
          </w:p>
        </w:tc>
      </w:tr>
    </w:tbl>
    <w:p w14:paraId="165CA214" w14:textId="408B2AC6" w:rsidR="00A95C76" w:rsidRDefault="00A95C76" w:rsidP="00A95C76">
      <w:pPr>
        <w:rPr>
          <w:lang w:val="ru-RU"/>
        </w:rPr>
      </w:pPr>
    </w:p>
    <w:p w14:paraId="75081B68" w14:textId="77777777" w:rsidR="00CE342F" w:rsidRPr="00BA358C" w:rsidRDefault="00CE342F" w:rsidP="00A95C76">
      <w:pPr>
        <w:pStyle w:val="3"/>
        <w:numPr>
          <w:ilvl w:val="0"/>
          <w:numId w:val="0"/>
        </w:numPr>
        <w:rPr>
          <w:lang w:val="ru-RU"/>
        </w:rPr>
      </w:pPr>
    </w:p>
    <w:p w14:paraId="39399BFB" w14:textId="77777777" w:rsidR="0021158A" w:rsidRPr="00D71CC3" w:rsidRDefault="0021158A" w:rsidP="0021158A">
      <w:pPr>
        <w:pStyle w:val="InfoBlue"/>
      </w:pPr>
      <w:commentRangeStart w:id="33"/>
      <w:r w:rsidRPr="00D71CC3">
        <w:t>[The requirement description.]</w:t>
      </w:r>
    </w:p>
    <w:p w14:paraId="0CA0E23D" w14:textId="078A25CE" w:rsidR="00FF55D8" w:rsidRDefault="00FF55D8" w:rsidP="00FF55D8">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commentRangeEnd w:id="33"/>
      <w:r w:rsidR="00FC7BB8">
        <w:rPr>
          <w:rStyle w:val="a5"/>
          <w:b w:val="0"/>
          <w:color w:val="auto"/>
        </w:rPr>
        <w:commentReference w:id="33"/>
      </w:r>
    </w:p>
    <w:tbl>
      <w:tblPr>
        <w:tblStyle w:val="41"/>
        <w:tblW w:w="0" w:type="auto"/>
        <w:tblLook w:val="04A0" w:firstRow="1" w:lastRow="0" w:firstColumn="1" w:lastColumn="0" w:noHBand="0" w:noVBand="1"/>
      </w:tblPr>
      <w:tblGrid>
        <w:gridCol w:w="2207"/>
        <w:gridCol w:w="7828"/>
      </w:tblGrid>
      <w:tr w:rsidR="00A95C76" w:rsidRPr="00240F30" w14:paraId="2979A8B4" w14:textId="77777777" w:rsidTr="00A95C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320148AE"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64E0097" w14:textId="77777777" w:rsidR="00A95C76" w:rsidRPr="00240F30" w:rsidRDefault="00A95C76" w:rsidP="008E7464">
            <w:pPr>
              <w:pStyle w:val="1Einrckung"/>
              <w:ind w:left="0"/>
              <w:cnfStyle w:val="100000000000" w:firstRow="1" w:lastRow="0" w:firstColumn="0" w:lastColumn="0" w:oddVBand="0" w:evenVBand="0" w:oddHBand="0" w:evenHBand="0" w:firstRowFirstColumn="0" w:firstRowLastColumn="0" w:lastRowFirstColumn="0" w:lastRowLastColumn="0"/>
              <w:rPr>
                <w:color w:val="auto"/>
                <w:lang w:val="ru-RU"/>
              </w:rPr>
            </w:pPr>
            <w:r>
              <w:rPr>
                <w:color w:val="auto"/>
                <w:lang w:val="ru-RU"/>
              </w:rPr>
              <w:t>Т2.01.01</w:t>
            </w:r>
          </w:p>
        </w:tc>
      </w:tr>
      <w:tr w:rsidR="00A95C76" w:rsidRPr="00B96536" w14:paraId="5D6C7777"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B49C101"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77E255F"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Надежность\Доступность</w:t>
            </w:r>
          </w:p>
        </w:tc>
      </w:tr>
      <w:tr w:rsidR="00A95C76" w14:paraId="7F05C55E"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52FF4C9"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3BCE93B8" w14:textId="5B8C8BF9"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часа в неделю, используемых для технического обслуживания. Техническое обслуживание означает, </w:t>
            </w:r>
            <w:r w:rsidRPr="00AC6DC2">
              <w:rPr>
                <w:lang w:val="ru-RU"/>
              </w:rPr>
              <w:t>что система отключена в течение</w:t>
            </w:r>
            <w:r>
              <w:rPr>
                <w:lang w:val="ru-RU"/>
              </w:rPr>
              <w:t xml:space="preserve"> </w:t>
            </w:r>
            <w:r w:rsidRPr="00AC6DC2">
              <w:rPr>
                <w:lang w:val="ru-RU"/>
              </w:rPr>
              <w:t>час</w:t>
            </w:r>
            <w:r>
              <w:rPr>
                <w:lang w:val="ru-RU"/>
              </w:rPr>
              <w:t>а</w:t>
            </w:r>
            <w:r w:rsidRPr="00AC6DC2">
              <w:rPr>
                <w:lang w:val="ru-RU"/>
              </w:rPr>
              <w:t xml:space="preserve"> для</w:t>
            </w:r>
            <w:r>
              <w:rPr>
                <w:lang w:val="ru-RU"/>
              </w:rPr>
              <w:t xml:space="preserve"> </w:t>
            </w:r>
            <w:r w:rsidRPr="00AC6DC2">
              <w:rPr>
                <w:lang w:val="ru-RU"/>
              </w:rPr>
              <w:t>проведения</w:t>
            </w:r>
            <w:r>
              <w:rPr>
                <w:lang w:val="ru-RU"/>
              </w:rPr>
              <w:t xml:space="preserve"> работ. </w:t>
            </w:r>
          </w:p>
        </w:tc>
      </w:tr>
      <w:tr w:rsidR="00A95C76" w14:paraId="15FB1F2A"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B71AAF3"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72B7F33B"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B338C9" w14:paraId="5F2E88FD"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5DE74421"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0C2D96D5"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4C0031FC" w14:textId="77777777" w:rsidR="00A95C76" w:rsidRPr="00240747"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3E8A6AC3" w14:textId="77777777" w:rsidR="00A95C76" w:rsidRPr="00B338C9"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5CF86EC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8AE826"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79F8E865"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Т2.01.02</w:t>
            </w:r>
          </w:p>
        </w:tc>
      </w:tr>
      <w:tr w:rsidR="00A95C76" w:rsidRPr="00B96536" w14:paraId="2B0FEE82"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1BF1E37"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BF6EDDC"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B338C9">
              <w:rPr>
                <w:color w:val="auto"/>
                <w:lang w:val="ru-RU"/>
              </w:rPr>
              <w:t>Среднее время наработки на отказ</w:t>
            </w:r>
          </w:p>
        </w:tc>
      </w:tr>
      <w:tr w:rsidR="00A95C76" w14:paraId="6485D38C"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1D3DC60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65E38583" w14:textId="503D0A8D"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3</w:t>
            </w:r>
            <w:r w:rsidRPr="00B338C9">
              <w:rPr>
                <w:lang w:val="ru-RU"/>
              </w:rPr>
              <w:t>00 часов.</w:t>
            </w:r>
          </w:p>
        </w:tc>
      </w:tr>
      <w:tr w:rsidR="00A95C76" w14:paraId="347BED03"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D117D58"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30290DB"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B338C9" w14:paraId="79646C65"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140628F"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6E11D2F3"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M</w:t>
            </w:r>
          </w:p>
          <w:p w14:paraId="3CD6ADA9"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p w14:paraId="12D11021" w14:textId="77777777" w:rsidR="00A95C76" w:rsidRPr="00B338C9"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en-US"/>
              </w:rPr>
            </w:pPr>
          </w:p>
        </w:tc>
      </w:tr>
      <w:tr w:rsidR="00A95C76" w:rsidRPr="00240F30" w14:paraId="4B2D7AF1" w14:textId="77777777" w:rsidTr="00A95C76">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C2C1E6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33973733" w14:textId="77777777" w:rsidR="00A95C76" w:rsidRPr="00240F3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Т2.01.03</w:t>
            </w:r>
          </w:p>
        </w:tc>
      </w:tr>
      <w:tr w:rsidR="00A95C76" w:rsidRPr="00B96536" w14:paraId="0A9E9EB3" w14:textId="77777777" w:rsidTr="00A95C7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AD23A1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E0BED62" w14:textId="77777777" w:rsidR="00A95C76" w:rsidRPr="00B9653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A95C76" w14:paraId="046A05AD" w14:textId="77777777" w:rsidTr="00A95C76">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23AE131"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27DDD611" w14:textId="1247EC01" w:rsidR="00A95C76" w:rsidRDefault="00A95C76" w:rsidP="008E7464">
            <w:pPr>
              <w:pStyle w:val="1Einrckung"/>
              <w:ind w:left="0"/>
              <w:jc w:val="both"/>
              <w:cnfStyle w:val="000000000000" w:firstRow="0" w:lastRow="0" w:firstColumn="0" w:lastColumn="0" w:oddVBand="0" w:evenVBand="0" w:oddHBand="0" w:evenHBand="0" w:firstRowFirstColumn="0" w:firstRowLastColumn="0" w:lastRowFirstColumn="0" w:lastRowLastColumn="0"/>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 xml:space="preserve">не должно превышать </w:t>
            </w:r>
            <w:r>
              <w:rPr>
                <w:lang w:val="ru-RU"/>
              </w:rPr>
              <w:t>трех часов.</w:t>
            </w:r>
          </w:p>
        </w:tc>
      </w:tr>
      <w:tr w:rsidR="00A95C76" w14:paraId="3E652A11"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2686A8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2ACABA98" w14:textId="77777777" w:rsidR="00A95C76"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A95C76" w:rsidRPr="008D5C70" w14:paraId="05CDE11F"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0BA7A4"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3C2B13C6"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H</w:t>
            </w:r>
          </w:p>
          <w:p w14:paraId="5BA25A8F"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p w14:paraId="7E7912A9" w14:textId="77777777" w:rsidR="00A95C76" w:rsidRPr="008D5C70"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A95C76" w:rsidRPr="00240F30" w14:paraId="5B917B37"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FCBA813"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12FBA910"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Т2.01.04</w:t>
            </w:r>
          </w:p>
        </w:tc>
      </w:tr>
      <w:tr w:rsidR="00A95C76" w:rsidRPr="00B96536" w14:paraId="5273AABB"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730D3DB"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273C6176" w14:textId="77777777" w:rsidR="00A95C76" w:rsidRPr="00B9653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Надежность\</w:t>
            </w:r>
            <w:r w:rsidRPr="00F35613">
              <w:rPr>
                <w:color w:val="auto"/>
                <w:lang w:val="ru-RU"/>
              </w:rPr>
              <w:t>Максимальное количество ошибок</w:t>
            </w:r>
          </w:p>
        </w:tc>
      </w:tr>
      <w:tr w:rsidR="00A95C76" w14:paraId="31C3B724"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A69B0FC"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3B7805A" w14:textId="6B9403C5" w:rsidR="00A95C76" w:rsidRDefault="00A95C76" w:rsidP="008E7464">
            <w:pPr>
              <w:pStyle w:val="1Einrckung"/>
              <w:ind w:left="0"/>
              <w:jc w:val="both"/>
              <w:cnfStyle w:val="000000100000" w:firstRow="0" w:lastRow="0" w:firstColumn="0" w:lastColumn="0" w:oddVBand="0" w:evenVBand="0" w:oddHBand="1" w:evenHBand="0" w:firstRowFirstColumn="0" w:firstRowLastColumn="0" w:lastRowFirstColumn="0" w:lastRowLastColumn="0"/>
              <w:rPr>
                <w:color w:val="auto"/>
                <w:lang w:val="ru-RU"/>
              </w:rPr>
            </w:pPr>
            <w:r>
              <w:rPr>
                <w:lang w:val="ru-RU"/>
              </w:rPr>
              <w:t xml:space="preserve">Максимальное </w:t>
            </w:r>
            <w:r w:rsidRPr="00F35613">
              <w:rPr>
                <w:lang w:val="ru-RU"/>
              </w:rPr>
              <w:t>количеств</w:t>
            </w:r>
            <w:r>
              <w:rPr>
                <w:lang w:val="ru-RU"/>
              </w:rPr>
              <w:t>о</w:t>
            </w:r>
            <w:r w:rsidRPr="00F35613">
              <w:rPr>
                <w:lang w:val="ru-RU"/>
              </w:rPr>
              <w:t xml:space="preserve"> ошибок на тысячу строк кода</w:t>
            </w:r>
            <w:r>
              <w:rPr>
                <w:lang w:val="ru-RU"/>
              </w:rPr>
              <w:t xml:space="preserve"> не должно превышать пяти.</w:t>
            </w:r>
          </w:p>
        </w:tc>
      </w:tr>
      <w:tr w:rsidR="00A95C76" w14:paraId="279F2F52"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C55ADA1" w14:textId="77777777" w:rsidR="00A95C76" w:rsidRPr="00676FE3" w:rsidRDefault="00A95C76" w:rsidP="008E7464">
            <w:pPr>
              <w:pStyle w:val="1Einrckung"/>
              <w:ind w:left="0"/>
              <w:rPr>
                <w:b w:val="0"/>
                <w:color w:val="auto"/>
                <w:lang w:val="ru-RU"/>
              </w:rPr>
            </w:pPr>
            <w:r w:rsidRPr="00676FE3">
              <w:rPr>
                <w:color w:val="auto"/>
                <w:lang w:val="ru-RU"/>
              </w:rPr>
              <w:t>Приоритет</w:t>
            </w:r>
          </w:p>
        </w:tc>
        <w:tc>
          <w:tcPr>
            <w:tcW w:w="8016" w:type="dxa"/>
          </w:tcPr>
          <w:p w14:paraId="3DF2D341"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8D5C70" w14:paraId="6915B546" w14:textId="77777777" w:rsidTr="00A95C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0E713F0" w14:textId="77777777" w:rsidR="00A95C76" w:rsidRPr="00676FE3" w:rsidRDefault="00A95C76" w:rsidP="008E7464">
            <w:pPr>
              <w:pStyle w:val="1Einrckung"/>
              <w:ind w:left="0"/>
              <w:rPr>
                <w:b w:val="0"/>
                <w:color w:val="auto"/>
                <w:lang w:val="ru-RU"/>
              </w:rPr>
            </w:pPr>
            <w:r w:rsidRPr="00676FE3">
              <w:rPr>
                <w:color w:val="auto"/>
                <w:lang w:val="ru-RU"/>
              </w:rPr>
              <w:t>Риск</w:t>
            </w:r>
          </w:p>
        </w:tc>
        <w:tc>
          <w:tcPr>
            <w:tcW w:w="8016" w:type="dxa"/>
          </w:tcPr>
          <w:p w14:paraId="1D8DEEFA" w14:textId="78DCD972" w:rsidR="00A95C76" w:rsidRPr="008D5C7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r w:rsidR="00A95C76" w:rsidRPr="008D5C70" w14:paraId="3C812BFE" w14:textId="77777777" w:rsidTr="00A95C76">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8E12E67" w14:textId="77777777" w:rsidR="00A95C76" w:rsidRPr="00676FE3" w:rsidRDefault="00A95C76" w:rsidP="008E7464">
            <w:pPr>
              <w:pStyle w:val="1Einrckung"/>
              <w:ind w:left="0"/>
              <w:rPr>
                <w:b w:val="0"/>
                <w:color w:val="auto"/>
                <w:lang w:val="ru-RU"/>
              </w:rPr>
            </w:pPr>
          </w:p>
        </w:tc>
        <w:tc>
          <w:tcPr>
            <w:tcW w:w="8016" w:type="dxa"/>
          </w:tcPr>
          <w:p w14:paraId="11BDE183"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p>
        </w:tc>
      </w:tr>
      <w:tr w:rsidR="00A95C76" w:rsidRPr="00240F30" w14:paraId="38EDBE9A" w14:textId="77777777" w:rsidTr="00A95C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7A16FB38" w14:textId="77777777" w:rsidR="00A95C76" w:rsidRPr="00676FE3" w:rsidRDefault="00A95C76"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B09FC2" w14:textId="77777777" w:rsidR="00A95C76" w:rsidRPr="00240F30"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Т2.01.05</w:t>
            </w:r>
          </w:p>
        </w:tc>
      </w:tr>
      <w:tr w:rsidR="00A95C76" w:rsidRPr="00B96536" w14:paraId="105BD98D" w14:textId="77777777" w:rsidTr="00A95C76">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3B5EDB8" w14:textId="77777777" w:rsidR="00A95C76" w:rsidRPr="00676FE3" w:rsidRDefault="00A95C76"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456D622B" w14:textId="77777777" w:rsidR="00A95C76" w:rsidRPr="00B96536" w:rsidRDefault="00A95C76" w:rsidP="008E7464">
            <w:pPr>
              <w:pStyle w:val="af1"/>
              <w:cnfStyle w:val="000000000000" w:firstRow="0" w:lastRow="0" w:firstColumn="0" w:lastColumn="0" w:oddVBand="0" w:evenVBand="0" w:oddHBand="0" w:evenHBand="0" w:firstRowFirstColumn="0" w:firstRowLastColumn="0" w:lastRowFirstColumn="0" w:lastRowLastColumn="0"/>
            </w:pPr>
            <w:r>
              <w:t>Надежность\</w:t>
            </w:r>
            <w:r w:rsidRPr="00F35613">
              <w:t>Ошибки или частота дефектов</w:t>
            </w:r>
          </w:p>
        </w:tc>
      </w:tr>
      <w:tr w:rsidR="00A95C76" w:rsidRPr="00907513" w14:paraId="73A27D1F" w14:textId="77777777" w:rsidTr="00A95C7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EB5A61A" w14:textId="77777777" w:rsidR="00A95C76" w:rsidRPr="00676FE3" w:rsidRDefault="00A95C76" w:rsidP="008E7464">
            <w:pPr>
              <w:pStyle w:val="1Einrckung"/>
              <w:ind w:left="0"/>
              <w:rPr>
                <w:b w:val="0"/>
                <w:color w:val="auto"/>
                <w:lang w:val="ru-RU"/>
              </w:rPr>
            </w:pPr>
            <w:r w:rsidRPr="00676FE3">
              <w:rPr>
                <w:color w:val="auto"/>
                <w:lang w:val="ru-RU"/>
              </w:rPr>
              <w:t>Описание</w:t>
            </w:r>
          </w:p>
        </w:tc>
        <w:tc>
          <w:tcPr>
            <w:tcW w:w="8016" w:type="dxa"/>
          </w:tcPr>
          <w:p w14:paraId="09B20FE9" w14:textId="77777777" w:rsidR="00A95C76"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0F1916AB" w14:textId="77777777" w:rsidR="00A95C76" w:rsidRPr="008B797E"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 xml:space="preserve">неспособность использования некоторых частей </w:t>
            </w:r>
            <w:r>
              <w:rPr>
                <w:rFonts w:eastAsia="Times New Roman"/>
                <w:lang w:eastAsia="ru-RU"/>
              </w:rPr>
              <w:lastRenderedPageBreak/>
              <w:t>неосновной функциональности</w:t>
            </w:r>
          </w:p>
          <w:p w14:paraId="50875A5D" w14:textId="77777777" w:rsidR="00A95C76" w:rsidRPr="00907513" w:rsidRDefault="00A95C76" w:rsidP="008E7464">
            <w:pPr>
              <w:pStyle w:val="af1"/>
              <w:cnfStyle w:val="000000100000" w:firstRow="0" w:lastRow="0" w:firstColumn="0" w:lastColumn="0" w:oddVBand="0" w:evenVBand="0" w:oddHBand="1" w:evenHBand="0" w:firstRowFirstColumn="0" w:firstRowLastColumn="0" w:lastRowFirstColumn="0" w:lastRowLastColumn="0"/>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A95C76" w14:paraId="2FCAA986" w14:textId="77777777" w:rsidTr="00A95C76">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BA6F836" w14:textId="77777777" w:rsidR="00A95C76" w:rsidRPr="00676FE3" w:rsidRDefault="00A95C76" w:rsidP="008E7464">
            <w:pPr>
              <w:pStyle w:val="1Einrckung"/>
              <w:ind w:left="0"/>
              <w:rPr>
                <w:b w:val="0"/>
                <w:color w:val="auto"/>
                <w:lang w:val="ru-RU"/>
              </w:rPr>
            </w:pPr>
            <w:r w:rsidRPr="00676FE3">
              <w:rPr>
                <w:color w:val="auto"/>
                <w:lang w:val="ru-RU"/>
              </w:rPr>
              <w:lastRenderedPageBreak/>
              <w:t>Приоритет</w:t>
            </w:r>
          </w:p>
        </w:tc>
        <w:tc>
          <w:tcPr>
            <w:tcW w:w="8016" w:type="dxa"/>
          </w:tcPr>
          <w:p w14:paraId="0F8D0377" w14:textId="77777777" w:rsidR="00A95C76" w:rsidRDefault="00A95C76"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A95C76" w:rsidRPr="00907513" w14:paraId="6023CCB2" w14:textId="77777777" w:rsidTr="00A95C7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0CD6437D" w14:textId="77777777" w:rsidR="00A95C76" w:rsidRPr="00907513" w:rsidRDefault="00A95C76" w:rsidP="008E7464">
            <w:pPr>
              <w:rPr>
                <w:lang w:val="ru-RU"/>
              </w:rPr>
            </w:pPr>
            <w:r w:rsidRPr="00676FE3">
              <w:rPr>
                <w:lang w:val="ru-RU"/>
              </w:rPr>
              <w:t>Риск</w:t>
            </w:r>
          </w:p>
        </w:tc>
        <w:tc>
          <w:tcPr>
            <w:tcW w:w="8016" w:type="dxa"/>
          </w:tcPr>
          <w:p w14:paraId="12E7C2AB" w14:textId="77777777" w:rsidR="00A95C76" w:rsidRPr="00907513" w:rsidRDefault="00A95C76"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L</w:t>
            </w:r>
          </w:p>
        </w:tc>
      </w:tr>
    </w:tbl>
    <w:p w14:paraId="59D9179E" w14:textId="77777777" w:rsidR="00A95C76" w:rsidRPr="00A95C76" w:rsidRDefault="00A95C76" w:rsidP="00A95C76">
      <w:pPr>
        <w:pStyle w:val="1Einrckung"/>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42817B1A" w:rsidR="00FF55D8" w:rsidRDefault="00F16741" w:rsidP="00FF55D8">
      <w:pPr>
        <w:pStyle w:val="2"/>
        <w:keepNext/>
        <w:tabs>
          <w:tab w:val="num" w:pos="709"/>
        </w:tabs>
        <w:spacing w:before="360"/>
        <w:ind w:left="709" w:hanging="709"/>
        <w:rPr>
          <w:lang w:val="ru-RU"/>
        </w:rPr>
      </w:pPr>
      <w:bookmarkStart w:id="35" w:name="_Toc115853746"/>
      <w:r>
        <w:rPr>
          <w:lang w:val="ru-RU"/>
        </w:rPr>
        <w:t>Производительность</w:t>
      </w:r>
      <w:bookmarkEnd w:id="35"/>
    </w:p>
    <w:tbl>
      <w:tblPr>
        <w:tblStyle w:val="ae"/>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7831"/>
      </w:tblGrid>
      <w:tr w:rsidR="00A95C76" w:rsidRPr="00240F30" w14:paraId="33F46609" w14:textId="77777777" w:rsidTr="008E7464">
        <w:trPr>
          <w:trHeight w:val="401"/>
        </w:trPr>
        <w:tc>
          <w:tcPr>
            <w:tcW w:w="2235" w:type="dxa"/>
          </w:tcPr>
          <w:p w14:paraId="0A3046DF" w14:textId="77777777" w:rsidR="00A95C76" w:rsidRPr="00676FE3" w:rsidRDefault="00A95C76" w:rsidP="008E746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1BA0CA" w14:textId="4BCCA339" w:rsidR="00A95C76" w:rsidRPr="00240F30" w:rsidRDefault="00A95C76" w:rsidP="008E7464">
            <w:pPr>
              <w:pStyle w:val="1Einrckung"/>
              <w:ind w:left="0"/>
              <w:rPr>
                <w:color w:val="auto"/>
                <w:lang w:val="ru-RU"/>
              </w:rPr>
            </w:pPr>
            <w:r>
              <w:rPr>
                <w:color w:val="auto"/>
                <w:lang w:val="ru-RU"/>
              </w:rPr>
              <w:t>Т3.01.0</w:t>
            </w:r>
            <w:r w:rsidR="004B595C">
              <w:rPr>
                <w:color w:val="auto"/>
                <w:lang w:val="ru-RU"/>
              </w:rPr>
              <w:t>1</w:t>
            </w:r>
          </w:p>
        </w:tc>
      </w:tr>
      <w:tr w:rsidR="00A95C76" w:rsidRPr="00B96536" w14:paraId="0E02B2A4" w14:textId="77777777" w:rsidTr="008E7464">
        <w:trPr>
          <w:trHeight w:val="490"/>
        </w:trPr>
        <w:tc>
          <w:tcPr>
            <w:tcW w:w="2235" w:type="dxa"/>
          </w:tcPr>
          <w:p w14:paraId="41FB3C77" w14:textId="77777777" w:rsidR="00A95C76" w:rsidRPr="00676FE3" w:rsidRDefault="00A95C76" w:rsidP="008E746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4B68DC" w14:textId="77777777" w:rsidR="00A95C76" w:rsidRPr="00B96536" w:rsidRDefault="00A95C76" w:rsidP="008E7464">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A95C76" w14:paraId="4B0B97BA" w14:textId="77777777" w:rsidTr="008E7464">
        <w:trPr>
          <w:trHeight w:val="431"/>
        </w:trPr>
        <w:tc>
          <w:tcPr>
            <w:tcW w:w="2235" w:type="dxa"/>
          </w:tcPr>
          <w:p w14:paraId="188BF494" w14:textId="77777777" w:rsidR="00A95C76" w:rsidRPr="00676FE3" w:rsidRDefault="00A95C76" w:rsidP="008E7464">
            <w:pPr>
              <w:pStyle w:val="1Einrckung"/>
              <w:ind w:left="0"/>
              <w:rPr>
                <w:b/>
                <w:color w:val="auto"/>
                <w:lang w:val="ru-RU"/>
              </w:rPr>
            </w:pPr>
            <w:r w:rsidRPr="00676FE3">
              <w:rPr>
                <w:b/>
                <w:color w:val="auto"/>
                <w:lang w:val="ru-RU"/>
              </w:rPr>
              <w:t>Описание</w:t>
            </w:r>
          </w:p>
        </w:tc>
        <w:tc>
          <w:tcPr>
            <w:tcW w:w="8016" w:type="dxa"/>
          </w:tcPr>
          <w:p w14:paraId="4C3291AE" w14:textId="55D7E320" w:rsidR="00A95C76" w:rsidRDefault="00A95C76" w:rsidP="008E7464">
            <w:pPr>
              <w:pStyle w:val="1Einrckung"/>
              <w:ind w:left="0"/>
              <w:rPr>
                <w:color w:val="auto"/>
                <w:lang w:val="ru-RU"/>
              </w:rPr>
            </w:pPr>
            <w:r>
              <w:rPr>
                <w:color w:val="auto"/>
                <w:lang w:val="ru-RU"/>
              </w:rPr>
              <w:t xml:space="preserve">Система должна поддерживать пропускную способность </w:t>
            </w:r>
            <w:r w:rsidR="0036728B">
              <w:rPr>
                <w:color w:val="auto"/>
                <w:lang w:val="ru-RU"/>
              </w:rPr>
              <w:t>10</w:t>
            </w:r>
            <w:r w:rsidRPr="00476375">
              <w:rPr>
                <w:color w:val="auto"/>
                <w:lang w:val="ru-RU"/>
              </w:rPr>
              <w:t xml:space="preserve"> </w:t>
            </w:r>
            <w:r w:rsidR="0036728B">
              <w:rPr>
                <w:color w:val="auto"/>
                <w:lang w:val="ru-RU"/>
              </w:rPr>
              <w:t>заявок на исследования</w:t>
            </w:r>
            <w:r w:rsidRPr="00476375">
              <w:rPr>
                <w:color w:val="auto"/>
                <w:lang w:val="ru-RU"/>
              </w:rPr>
              <w:t xml:space="preserve"> в секунду</w:t>
            </w:r>
            <w:r>
              <w:rPr>
                <w:color w:val="auto"/>
                <w:lang w:val="ru-RU"/>
              </w:rPr>
              <w:t>.</w:t>
            </w:r>
          </w:p>
        </w:tc>
      </w:tr>
      <w:tr w:rsidR="00A95C76" w14:paraId="0C3AAF92" w14:textId="77777777" w:rsidTr="008E7464">
        <w:trPr>
          <w:trHeight w:val="423"/>
        </w:trPr>
        <w:tc>
          <w:tcPr>
            <w:tcW w:w="2235" w:type="dxa"/>
          </w:tcPr>
          <w:p w14:paraId="16C89A68" w14:textId="77777777" w:rsidR="00A95C76" w:rsidRPr="00676FE3" w:rsidRDefault="00A95C76" w:rsidP="008E7464">
            <w:pPr>
              <w:pStyle w:val="1Einrckung"/>
              <w:ind w:left="0"/>
              <w:rPr>
                <w:b/>
                <w:color w:val="auto"/>
                <w:lang w:val="ru-RU"/>
              </w:rPr>
            </w:pPr>
            <w:r w:rsidRPr="00676FE3">
              <w:rPr>
                <w:b/>
                <w:color w:val="auto"/>
                <w:lang w:val="ru-RU"/>
              </w:rPr>
              <w:t>Приоритет</w:t>
            </w:r>
          </w:p>
        </w:tc>
        <w:tc>
          <w:tcPr>
            <w:tcW w:w="8016" w:type="dxa"/>
          </w:tcPr>
          <w:p w14:paraId="28D84779" w14:textId="77777777" w:rsidR="00A95C76" w:rsidRDefault="00A95C76" w:rsidP="008E7464">
            <w:pPr>
              <w:pStyle w:val="1Einrckung"/>
              <w:ind w:left="0"/>
              <w:rPr>
                <w:color w:val="auto"/>
                <w:lang w:val="ru-RU"/>
              </w:rPr>
            </w:pPr>
            <w:r>
              <w:rPr>
                <w:color w:val="auto"/>
                <w:lang w:val="ru-RU"/>
              </w:rPr>
              <w:t>1</w:t>
            </w:r>
          </w:p>
        </w:tc>
      </w:tr>
      <w:tr w:rsidR="00A95C76" w:rsidRPr="008D5C70" w14:paraId="307AAAA7" w14:textId="77777777" w:rsidTr="008E7464">
        <w:trPr>
          <w:trHeight w:val="422"/>
        </w:trPr>
        <w:tc>
          <w:tcPr>
            <w:tcW w:w="2235" w:type="dxa"/>
          </w:tcPr>
          <w:p w14:paraId="426E39DF" w14:textId="77777777" w:rsidR="00A95C76" w:rsidRPr="00676FE3" w:rsidRDefault="00A95C76" w:rsidP="008E7464">
            <w:pPr>
              <w:pStyle w:val="1Einrckung"/>
              <w:ind w:left="0"/>
              <w:rPr>
                <w:b/>
                <w:color w:val="auto"/>
                <w:lang w:val="ru-RU"/>
              </w:rPr>
            </w:pPr>
            <w:r w:rsidRPr="00676FE3">
              <w:rPr>
                <w:b/>
                <w:color w:val="auto"/>
                <w:lang w:val="ru-RU"/>
              </w:rPr>
              <w:t>Риск</w:t>
            </w:r>
          </w:p>
        </w:tc>
        <w:tc>
          <w:tcPr>
            <w:tcW w:w="8016" w:type="dxa"/>
          </w:tcPr>
          <w:p w14:paraId="072BA58C" w14:textId="1F8F515A" w:rsidR="00A95C76" w:rsidRPr="00A95C76" w:rsidRDefault="00A95C76" w:rsidP="008E7464">
            <w:pPr>
              <w:pStyle w:val="1Einrckung"/>
              <w:ind w:left="0"/>
              <w:rPr>
                <w:color w:val="auto"/>
                <w:lang w:val="en-US"/>
              </w:rPr>
            </w:pPr>
            <w:r>
              <w:rPr>
                <w:color w:val="auto"/>
                <w:lang w:val="en-US"/>
              </w:rPr>
              <w:t>M</w:t>
            </w:r>
          </w:p>
        </w:tc>
      </w:tr>
    </w:tbl>
    <w:p w14:paraId="7C5C6763" w14:textId="6BDFDFD8" w:rsidR="00A95C76" w:rsidRDefault="00A95C76" w:rsidP="00A95C76">
      <w:pPr>
        <w:pStyle w:val="1Einrckung"/>
        <w:ind w:left="0"/>
        <w:rPr>
          <w:lang w:val="ru-RU"/>
        </w:rPr>
      </w:pPr>
    </w:p>
    <w:tbl>
      <w:tblPr>
        <w:tblStyle w:val="41"/>
        <w:tblW w:w="0" w:type="auto"/>
        <w:tblLook w:val="04A0" w:firstRow="1" w:lastRow="0" w:firstColumn="1" w:lastColumn="0" w:noHBand="0" w:noVBand="1"/>
      </w:tblPr>
      <w:tblGrid>
        <w:gridCol w:w="2207"/>
        <w:gridCol w:w="7828"/>
      </w:tblGrid>
      <w:tr w:rsidR="0036728B" w:rsidRPr="00240F30" w14:paraId="594E7E08"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111E9F52" w14:textId="77777777" w:rsidR="0036728B" w:rsidRPr="00676FE3" w:rsidRDefault="0036728B"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5ED2D551" w14:textId="55A505CE" w:rsidR="0036728B" w:rsidRPr="004B595C" w:rsidRDefault="0036728B"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w:t>
            </w:r>
            <w:r w:rsidR="004B595C" w:rsidRPr="004B595C">
              <w:rPr>
                <w:b w:val="0"/>
                <w:bCs w:val="0"/>
                <w:color w:val="auto"/>
                <w:lang w:val="ru-RU"/>
              </w:rPr>
              <w:t>2</w:t>
            </w:r>
          </w:p>
        </w:tc>
      </w:tr>
      <w:tr w:rsidR="0036728B" w:rsidRPr="00B96536" w14:paraId="26CB08E7"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3345F18B" w14:textId="77777777" w:rsidR="0036728B" w:rsidRPr="00676FE3" w:rsidRDefault="0036728B"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1D5025E8" w14:textId="77777777" w:rsidR="0036728B" w:rsidRPr="00B96536"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Производительность\В</w:t>
            </w:r>
            <w:r w:rsidRPr="00AC52CE">
              <w:rPr>
                <w:color w:val="auto"/>
                <w:lang w:val="ru-RU"/>
              </w:rPr>
              <w:t>ремя отклика</w:t>
            </w:r>
          </w:p>
        </w:tc>
      </w:tr>
      <w:tr w:rsidR="0036728B" w14:paraId="14C3BE61"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562154AB" w14:textId="77777777" w:rsidR="0036728B" w:rsidRPr="00676FE3" w:rsidRDefault="0036728B" w:rsidP="008E7464">
            <w:pPr>
              <w:pStyle w:val="1Einrckung"/>
              <w:ind w:left="0"/>
              <w:rPr>
                <w:b w:val="0"/>
                <w:color w:val="auto"/>
                <w:lang w:val="ru-RU"/>
              </w:rPr>
            </w:pPr>
            <w:r w:rsidRPr="00676FE3">
              <w:rPr>
                <w:color w:val="auto"/>
                <w:lang w:val="ru-RU"/>
              </w:rPr>
              <w:t>Описание</w:t>
            </w:r>
          </w:p>
        </w:tc>
        <w:tc>
          <w:tcPr>
            <w:tcW w:w="8016" w:type="dxa"/>
          </w:tcPr>
          <w:p w14:paraId="57B9FA4A" w14:textId="3082183F" w:rsidR="0036728B"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Среднее время отклика на создание заявки не должно превышать 10 секунд.</w:t>
            </w:r>
          </w:p>
        </w:tc>
      </w:tr>
      <w:tr w:rsidR="0036728B" w14:paraId="19516575"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346B4C61" w14:textId="77777777" w:rsidR="0036728B" w:rsidRPr="00676FE3" w:rsidRDefault="0036728B" w:rsidP="008E7464">
            <w:pPr>
              <w:pStyle w:val="1Einrckung"/>
              <w:ind w:left="0"/>
              <w:rPr>
                <w:b w:val="0"/>
                <w:color w:val="auto"/>
                <w:lang w:val="ru-RU"/>
              </w:rPr>
            </w:pPr>
            <w:r w:rsidRPr="00676FE3">
              <w:rPr>
                <w:color w:val="auto"/>
                <w:lang w:val="ru-RU"/>
              </w:rPr>
              <w:t>Приоритет</w:t>
            </w:r>
          </w:p>
        </w:tc>
        <w:tc>
          <w:tcPr>
            <w:tcW w:w="8016" w:type="dxa"/>
          </w:tcPr>
          <w:p w14:paraId="135E0779" w14:textId="77777777" w:rsidR="0036728B" w:rsidRDefault="0036728B"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36728B" w:rsidRPr="00476375" w14:paraId="7490D35A"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62ADEB54" w14:textId="77777777" w:rsidR="0036728B" w:rsidRPr="00676FE3" w:rsidRDefault="0036728B" w:rsidP="008E7464">
            <w:pPr>
              <w:pStyle w:val="1Einrckung"/>
              <w:ind w:left="0"/>
              <w:rPr>
                <w:b w:val="0"/>
                <w:color w:val="auto"/>
                <w:lang w:val="ru-RU"/>
              </w:rPr>
            </w:pPr>
            <w:r w:rsidRPr="00676FE3">
              <w:rPr>
                <w:color w:val="auto"/>
                <w:lang w:val="ru-RU"/>
              </w:rPr>
              <w:t>Риск</w:t>
            </w:r>
          </w:p>
        </w:tc>
        <w:tc>
          <w:tcPr>
            <w:tcW w:w="8016" w:type="dxa"/>
          </w:tcPr>
          <w:p w14:paraId="4529EDB3" w14:textId="77777777" w:rsidR="0036728B" w:rsidRPr="00476375" w:rsidRDefault="0036728B"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tc>
      </w:tr>
    </w:tbl>
    <w:tbl>
      <w:tblPr>
        <w:tblStyle w:val="41"/>
        <w:tblpPr w:leftFromText="180" w:rightFromText="180" w:vertAnchor="text" w:horzAnchor="margin" w:tblpY="196"/>
        <w:tblW w:w="0" w:type="auto"/>
        <w:tblLook w:val="04A0" w:firstRow="1" w:lastRow="0" w:firstColumn="1" w:lastColumn="0" w:noHBand="0" w:noVBand="1"/>
      </w:tblPr>
      <w:tblGrid>
        <w:gridCol w:w="2235"/>
        <w:gridCol w:w="7457"/>
      </w:tblGrid>
      <w:tr w:rsidR="004B595C" w:rsidRPr="00240F30" w14:paraId="5B3AEC25" w14:textId="77777777" w:rsidTr="004B595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60C60A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03E3F501" w14:textId="2E8FC425" w:rsidR="004B595C" w:rsidRPr="004B595C"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4B595C">
              <w:rPr>
                <w:b w:val="0"/>
                <w:bCs w:val="0"/>
                <w:color w:val="auto"/>
                <w:lang w:val="ru-RU"/>
              </w:rPr>
              <w:t>Т3.01.03</w:t>
            </w:r>
          </w:p>
        </w:tc>
      </w:tr>
      <w:tr w:rsidR="004B595C" w:rsidRPr="00B96536" w14:paraId="065CD8A4"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E823DE6"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658DA76C"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4B595C" w14:paraId="7BCD7AEB"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32EFCF77"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34F6D170" w14:textId="69C7F19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0C35AE">
              <w:rPr>
                <w:color w:val="auto"/>
                <w:lang w:val="ru-RU"/>
              </w:rPr>
              <w:t xml:space="preserve">истема должна поддерживать одновременную работу не менее </w:t>
            </w:r>
            <w:r>
              <w:rPr>
                <w:color w:val="auto"/>
                <w:lang w:val="ru-RU"/>
              </w:rPr>
              <w:t xml:space="preserve">100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Т3.01.02.</w:t>
            </w:r>
          </w:p>
        </w:tc>
      </w:tr>
      <w:tr w:rsidR="004B595C" w14:paraId="6EA03958"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14F18348"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1046290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CF13D49"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13C4DC55"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4569FF"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M</w:t>
            </w:r>
          </w:p>
          <w:p w14:paraId="3C000932"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86D876D"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4B595C" w:rsidRPr="00240F30" w14:paraId="7D074DDC" w14:textId="77777777" w:rsidTr="004B595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2842F9C1"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C74199C" w14:textId="77777777" w:rsidR="004B595C" w:rsidRPr="00240F3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Т3.01.04</w:t>
            </w:r>
          </w:p>
        </w:tc>
      </w:tr>
      <w:tr w:rsidR="004B595C" w:rsidRPr="00B96536" w14:paraId="61DA3CB2" w14:textId="77777777" w:rsidTr="004B595C">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1C42E91C"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7457" w:type="dxa"/>
          </w:tcPr>
          <w:p w14:paraId="4DF59822" w14:textId="77777777" w:rsidR="004B595C" w:rsidRPr="00B96536"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4B595C" w14:paraId="263A43D8" w14:textId="77777777" w:rsidTr="004B59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0C576B88"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10C50558" w14:textId="77777777" w:rsidR="004B595C" w:rsidRPr="000C35A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716AB8A3" w14:textId="3A016CA4"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sidRPr="000C35AE">
              <w:rPr>
                <w:color w:val="auto"/>
                <w:lang w:val="ru-RU"/>
              </w:rPr>
              <w:t>функциональности системы должно составлять не более</w:t>
            </w:r>
            <w:r>
              <w:rPr>
                <w:color w:val="auto"/>
                <w:lang w:val="ru-RU"/>
              </w:rPr>
              <w:t xml:space="preserve"> 30 секунд</w:t>
            </w:r>
            <w:r w:rsidRPr="000C35AE">
              <w:rPr>
                <w:color w:val="auto"/>
                <w:lang w:val="ru-RU"/>
              </w:rPr>
              <w:t>.</w:t>
            </w:r>
          </w:p>
        </w:tc>
      </w:tr>
      <w:tr w:rsidR="004B595C" w14:paraId="6E076E36" w14:textId="77777777" w:rsidTr="004B595C">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24498E69"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34E91CED"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4B595C" w:rsidRPr="008D5C70" w14:paraId="0C9A8244" w14:textId="77777777" w:rsidTr="004B595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E1BFDB6"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02E0FEC5" w14:textId="77777777" w:rsidR="004B595C" w:rsidRPr="008D5C70"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M</w:t>
            </w:r>
          </w:p>
        </w:tc>
      </w:tr>
      <w:tr w:rsidR="004B595C" w:rsidRPr="00240F30" w14:paraId="1C06C898" w14:textId="77777777" w:rsidTr="004B595C">
        <w:trPr>
          <w:trHeight w:val="401"/>
        </w:trPr>
        <w:tc>
          <w:tcPr>
            <w:cnfStyle w:val="001000000000" w:firstRow="0" w:lastRow="0" w:firstColumn="1" w:lastColumn="0" w:oddVBand="0" w:evenVBand="0" w:oddHBand="0" w:evenHBand="0" w:firstRowFirstColumn="0" w:firstRowLastColumn="0" w:lastRowFirstColumn="0" w:lastRowLastColumn="0"/>
            <w:tcW w:w="2235" w:type="dxa"/>
          </w:tcPr>
          <w:p w14:paraId="0895EB2E" w14:textId="77777777" w:rsidR="004B595C" w:rsidRDefault="004B595C" w:rsidP="008E7464">
            <w:pPr>
              <w:pStyle w:val="1Einrckung"/>
              <w:ind w:left="0"/>
              <w:rPr>
                <w:b w:val="0"/>
                <w:color w:val="auto"/>
                <w:lang w:val="en-US"/>
              </w:rPr>
            </w:pPr>
          </w:p>
          <w:p w14:paraId="7A6BEE6B" w14:textId="77777777" w:rsidR="004B595C" w:rsidRDefault="004B595C" w:rsidP="008E7464">
            <w:pPr>
              <w:pStyle w:val="1Einrckung"/>
              <w:ind w:left="0"/>
              <w:rPr>
                <w:b w:val="0"/>
                <w:color w:val="auto"/>
                <w:lang w:val="en-US"/>
              </w:rPr>
            </w:pPr>
          </w:p>
          <w:p w14:paraId="19A66D3E" w14:textId="6EFC7000"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7457" w:type="dxa"/>
          </w:tcPr>
          <w:p w14:paraId="20B9AC6E"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0E18C7B0"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67B1689A" w14:textId="77777777" w:rsidR="004B595C" w:rsidRPr="00240F3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Т3.01.05</w:t>
            </w:r>
          </w:p>
        </w:tc>
      </w:tr>
      <w:tr w:rsidR="004B595C" w:rsidRPr="00B96536" w14:paraId="1CD1736C" w14:textId="77777777" w:rsidTr="004B595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4B4A313B" w14:textId="77777777" w:rsidR="004B595C" w:rsidRPr="00676FE3" w:rsidRDefault="004B595C" w:rsidP="008E7464">
            <w:pPr>
              <w:pStyle w:val="1Einrckung"/>
              <w:ind w:left="0"/>
              <w:rPr>
                <w:b w:val="0"/>
                <w:color w:val="auto"/>
                <w:lang w:val="ru-RU"/>
              </w:rPr>
            </w:pPr>
            <w:r>
              <w:rPr>
                <w:color w:val="auto"/>
                <w:lang w:val="ru-RU"/>
              </w:rPr>
              <w:lastRenderedPageBreak/>
              <w:t>Группа</w:t>
            </w:r>
            <w:r w:rsidRPr="00676FE3">
              <w:rPr>
                <w:color w:val="auto"/>
                <w:lang w:val="ru-RU"/>
              </w:rPr>
              <w:t xml:space="preserve"> </w:t>
            </w:r>
          </w:p>
        </w:tc>
        <w:tc>
          <w:tcPr>
            <w:tcW w:w="7457" w:type="dxa"/>
          </w:tcPr>
          <w:p w14:paraId="784F7F3E" w14:textId="77777777" w:rsidR="004B595C" w:rsidRPr="00B96536"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Производительность\Потребление памяти</w:t>
            </w:r>
          </w:p>
        </w:tc>
      </w:tr>
      <w:tr w:rsidR="004B595C" w14:paraId="1539E989" w14:textId="77777777" w:rsidTr="004B595C">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2A45C07D"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7457" w:type="dxa"/>
          </w:tcPr>
          <w:p w14:paraId="50F65579" w14:textId="493B14F1"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2</w:t>
            </w:r>
            <w:r w:rsidRPr="00B13C10">
              <w:rPr>
                <w:color w:val="auto"/>
                <w:lang w:val="ru-RU"/>
              </w:rPr>
              <w:t>00 Мбайт оперативной памяти в</w:t>
            </w:r>
            <w:r>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10</w:t>
            </w:r>
            <w:r w:rsidRPr="00B13C10">
              <w:rPr>
                <w:color w:val="auto"/>
                <w:lang w:val="ru-RU"/>
              </w:rPr>
              <w:t>0 Мбайт.</w:t>
            </w:r>
          </w:p>
        </w:tc>
      </w:tr>
      <w:tr w:rsidR="004B595C" w14:paraId="319F2E0E" w14:textId="77777777" w:rsidTr="004B595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69C0F9CB"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7457" w:type="dxa"/>
          </w:tcPr>
          <w:p w14:paraId="2B3BD676"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8D5C70" w14:paraId="43A2F26D" w14:textId="77777777" w:rsidTr="004B595C">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2B6A9F9"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7457" w:type="dxa"/>
          </w:tcPr>
          <w:p w14:paraId="74A39BF5" w14:textId="77777777" w:rsidR="004B595C" w:rsidRPr="008D5C70"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H</w:t>
            </w:r>
          </w:p>
        </w:tc>
      </w:tr>
    </w:tbl>
    <w:p w14:paraId="069B5BD5" w14:textId="77777777" w:rsidR="0036728B" w:rsidRPr="00A95C76" w:rsidRDefault="0036728B" w:rsidP="00A95C76">
      <w:pPr>
        <w:pStyle w:val="1Einrckung"/>
        <w:ind w:left="0"/>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7A9F3F83" w:rsidR="00FF55D8" w:rsidRDefault="00F16741" w:rsidP="00FF55D8">
      <w:pPr>
        <w:pStyle w:val="2"/>
        <w:keepNext/>
        <w:tabs>
          <w:tab w:val="num" w:pos="709"/>
        </w:tabs>
        <w:spacing w:before="360"/>
        <w:ind w:left="709" w:hanging="709"/>
        <w:rPr>
          <w:lang w:val="ru-RU"/>
        </w:rPr>
      </w:pPr>
      <w:bookmarkStart w:id="36" w:name="_Toc115853748"/>
      <w:r>
        <w:rPr>
          <w:lang w:val="ru-RU"/>
        </w:rPr>
        <w:t>Ремонтопригодность</w:t>
      </w:r>
      <w:bookmarkEnd w:id="36"/>
    </w:p>
    <w:tbl>
      <w:tblPr>
        <w:tblStyle w:val="41"/>
        <w:tblW w:w="0" w:type="auto"/>
        <w:tblLook w:val="04A0" w:firstRow="1" w:lastRow="0" w:firstColumn="1" w:lastColumn="0" w:noHBand="0" w:noVBand="1"/>
      </w:tblPr>
      <w:tblGrid>
        <w:gridCol w:w="2205"/>
        <w:gridCol w:w="7830"/>
      </w:tblGrid>
      <w:tr w:rsidR="004B595C" w:rsidRPr="00240F30" w14:paraId="47A52DBC" w14:textId="77777777" w:rsidTr="00EA72E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869574F" w14:textId="77777777" w:rsidR="004B595C" w:rsidRPr="00676FE3" w:rsidRDefault="004B595C"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2C47556E" w14:textId="77777777" w:rsidR="004B595C" w:rsidRPr="00393464" w:rsidRDefault="004B595C" w:rsidP="008E7464">
            <w:pPr>
              <w:pStyle w:val="1Einrckung"/>
              <w:ind w:left="0"/>
              <w:cnfStyle w:val="100000000000" w:firstRow="1" w:lastRow="0" w:firstColumn="0" w:lastColumn="0" w:oddVBand="0" w:evenVBand="0" w:oddHBand="0" w:evenHBand="0" w:firstRowFirstColumn="0" w:firstRowLastColumn="0" w:lastRowFirstColumn="0" w:lastRowLastColumn="0"/>
              <w:rPr>
                <w:b w:val="0"/>
                <w:bCs w:val="0"/>
                <w:color w:val="auto"/>
                <w:lang w:val="ru-RU"/>
              </w:rPr>
            </w:pPr>
            <w:r w:rsidRPr="00393464">
              <w:rPr>
                <w:b w:val="0"/>
                <w:bCs w:val="0"/>
                <w:color w:val="auto"/>
                <w:lang w:val="ru-RU"/>
              </w:rPr>
              <w:t>Т4.01.01</w:t>
            </w:r>
          </w:p>
        </w:tc>
      </w:tr>
      <w:tr w:rsidR="004B595C" w:rsidRPr="00443C6E" w14:paraId="071C8D13" w14:textId="77777777" w:rsidTr="00EA72E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235" w:type="dxa"/>
          </w:tcPr>
          <w:p w14:paraId="26D857CB" w14:textId="77777777" w:rsidR="004B595C" w:rsidRPr="00676FE3" w:rsidRDefault="004B595C"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4ACE00F" w14:textId="77777777" w:rsidR="004B595C" w:rsidRPr="00443C6E"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Время технического обслуживания</w:t>
            </w:r>
          </w:p>
        </w:tc>
      </w:tr>
      <w:tr w:rsidR="004B595C" w14:paraId="0F2E1FA7" w14:textId="77777777" w:rsidTr="00EA72E1">
        <w:trPr>
          <w:trHeight w:val="431"/>
        </w:trPr>
        <w:tc>
          <w:tcPr>
            <w:cnfStyle w:val="001000000000" w:firstRow="0" w:lastRow="0" w:firstColumn="1" w:lastColumn="0" w:oddVBand="0" w:evenVBand="0" w:oddHBand="0" w:evenHBand="0" w:firstRowFirstColumn="0" w:firstRowLastColumn="0" w:lastRowFirstColumn="0" w:lastRowLastColumn="0"/>
            <w:tcW w:w="2235" w:type="dxa"/>
          </w:tcPr>
          <w:p w14:paraId="6D5CBB69" w14:textId="77777777" w:rsidR="004B595C" w:rsidRPr="00676FE3" w:rsidRDefault="004B595C" w:rsidP="008E7464">
            <w:pPr>
              <w:pStyle w:val="1Einrckung"/>
              <w:ind w:left="0"/>
              <w:rPr>
                <w:b w:val="0"/>
                <w:color w:val="auto"/>
                <w:lang w:val="ru-RU"/>
              </w:rPr>
            </w:pPr>
            <w:r w:rsidRPr="00676FE3">
              <w:rPr>
                <w:color w:val="auto"/>
                <w:lang w:val="ru-RU"/>
              </w:rPr>
              <w:t>Описание</w:t>
            </w:r>
          </w:p>
        </w:tc>
        <w:tc>
          <w:tcPr>
            <w:tcW w:w="8016" w:type="dxa"/>
          </w:tcPr>
          <w:p w14:paraId="198E9D1D" w14:textId="35796E3F"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Каждые 2 недели должно выделяться 3 часа для проведения технического обслуживания системы.</w:t>
            </w:r>
          </w:p>
        </w:tc>
      </w:tr>
      <w:tr w:rsidR="004B595C" w14:paraId="6C4B7986" w14:textId="77777777" w:rsidTr="00EA72E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35" w:type="dxa"/>
          </w:tcPr>
          <w:p w14:paraId="77811365" w14:textId="77777777" w:rsidR="004B595C" w:rsidRPr="00676FE3" w:rsidRDefault="004B595C" w:rsidP="008E7464">
            <w:pPr>
              <w:pStyle w:val="1Einrckung"/>
              <w:ind w:left="0"/>
              <w:rPr>
                <w:b w:val="0"/>
                <w:color w:val="auto"/>
                <w:lang w:val="ru-RU"/>
              </w:rPr>
            </w:pPr>
            <w:r w:rsidRPr="00676FE3">
              <w:rPr>
                <w:color w:val="auto"/>
                <w:lang w:val="ru-RU"/>
              </w:rPr>
              <w:t>Приоритет</w:t>
            </w:r>
          </w:p>
        </w:tc>
        <w:tc>
          <w:tcPr>
            <w:tcW w:w="8016" w:type="dxa"/>
          </w:tcPr>
          <w:p w14:paraId="2DD1FFB4" w14:textId="77777777" w:rsidR="004B595C" w:rsidRDefault="004B595C"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1</w:t>
            </w:r>
          </w:p>
        </w:tc>
      </w:tr>
      <w:tr w:rsidR="004B595C" w:rsidRPr="00C121C1" w14:paraId="5951DDEA" w14:textId="77777777" w:rsidTr="00EA72E1">
        <w:trPr>
          <w:trHeight w:val="422"/>
        </w:trPr>
        <w:tc>
          <w:tcPr>
            <w:cnfStyle w:val="001000000000" w:firstRow="0" w:lastRow="0" w:firstColumn="1" w:lastColumn="0" w:oddVBand="0" w:evenVBand="0" w:oddHBand="0" w:evenHBand="0" w:firstRowFirstColumn="0" w:firstRowLastColumn="0" w:lastRowFirstColumn="0" w:lastRowLastColumn="0"/>
            <w:tcW w:w="2235" w:type="dxa"/>
          </w:tcPr>
          <w:p w14:paraId="2682016B" w14:textId="77777777" w:rsidR="004B595C" w:rsidRPr="00676FE3" w:rsidRDefault="004B595C" w:rsidP="008E7464">
            <w:pPr>
              <w:pStyle w:val="1Einrckung"/>
              <w:ind w:left="0"/>
              <w:rPr>
                <w:b w:val="0"/>
                <w:color w:val="auto"/>
                <w:lang w:val="ru-RU"/>
              </w:rPr>
            </w:pPr>
            <w:r w:rsidRPr="00676FE3">
              <w:rPr>
                <w:color w:val="auto"/>
                <w:lang w:val="ru-RU"/>
              </w:rPr>
              <w:t>Риск</w:t>
            </w:r>
          </w:p>
        </w:tc>
        <w:tc>
          <w:tcPr>
            <w:tcW w:w="8016" w:type="dxa"/>
          </w:tcPr>
          <w:p w14:paraId="647D2389" w14:textId="77777777" w:rsidR="004B595C"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en-US"/>
              </w:rPr>
              <w:t>H</w:t>
            </w:r>
          </w:p>
          <w:p w14:paraId="2FC92B6B" w14:textId="77777777" w:rsidR="004B595C" w:rsidRPr="00A3696F"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p w14:paraId="539369E2" w14:textId="77777777" w:rsidR="004B595C" w:rsidRPr="00C121C1" w:rsidRDefault="004B595C"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p>
        </w:tc>
      </w:tr>
      <w:tr w:rsidR="00EA72E1" w:rsidRPr="00240F30" w14:paraId="1A16BA00" w14:textId="77777777" w:rsidTr="00EA72E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35" w:type="dxa"/>
          </w:tcPr>
          <w:p w14:paraId="6CBDD50D" w14:textId="77777777" w:rsidR="00EA72E1" w:rsidRPr="00676FE3" w:rsidRDefault="00EA72E1" w:rsidP="008E7464">
            <w:pPr>
              <w:pStyle w:val="1Einrckung"/>
              <w:ind w:left="0"/>
              <w:rPr>
                <w:b w:val="0"/>
                <w:color w:val="auto"/>
                <w:lang w:val="ru-RU"/>
              </w:rPr>
            </w:pPr>
            <w:r w:rsidRPr="00676FE3">
              <w:rPr>
                <w:color w:val="auto"/>
                <w:lang w:val="en-US"/>
              </w:rPr>
              <w:t>ID</w:t>
            </w:r>
            <w:r w:rsidRPr="00F859AF">
              <w:rPr>
                <w:color w:val="auto"/>
                <w:lang w:val="ru-RU"/>
              </w:rPr>
              <w:t xml:space="preserve"> </w:t>
            </w:r>
            <w:r w:rsidRPr="00676FE3">
              <w:rPr>
                <w:color w:val="auto"/>
                <w:lang w:val="ru-RU"/>
              </w:rPr>
              <w:t>требования</w:t>
            </w:r>
          </w:p>
        </w:tc>
        <w:tc>
          <w:tcPr>
            <w:tcW w:w="8016" w:type="dxa"/>
          </w:tcPr>
          <w:p w14:paraId="49A35593" w14:textId="77777777" w:rsidR="00EA72E1" w:rsidRPr="00240F3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Т4.01.02</w:t>
            </w:r>
          </w:p>
        </w:tc>
      </w:tr>
      <w:tr w:rsidR="00EA72E1" w:rsidRPr="00443C6E" w14:paraId="36AF0095" w14:textId="77777777" w:rsidTr="00EA72E1">
        <w:trPr>
          <w:trHeight w:val="490"/>
        </w:trPr>
        <w:tc>
          <w:tcPr>
            <w:cnfStyle w:val="001000000000" w:firstRow="0" w:lastRow="0" w:firstColumn="1" w:lastColumn="0" w:oddVBand="0" w:evenVBand="0" w:oddHBand="0" w:evenHBand="0" w:firstRowFirstColumn="0" w:firstRowLastColumn="0" w:lastRowFirstColumn="0" w:lastRowLastColumn="0"/>
            <w:tcW w:w="2235" w:type="dxa"/>
          </w:tcPr>
          <w:p w14:paraId="74EA646B" w14:textId="77777777" w:rsidR="00EA72E1" w:rsidRPr="00676FE3" w:rsidRDefault="00EA72E1" w:rsidP="008E7464">
            <w:pPr>
              <w:pStyle w:val="1Einrckung"/>
              <w:ind w:left="0"/>
              <w:rPr>
                <w:b w:val="0"/>
                <w:color w:val="auto"/>
                <w:lang w:val="ru-RU"/>
              </w:rPr>
            </w:pPr>
            <w:r>
              <w:rPr>
                <w:color w:val="auto"/>
                <w:lang w:val="ru-RU"/>
              </w:rPr>
              <w:t>Группа</w:t>
            </w:r>
            <w:r w:rsidRPr="00676FE3">
              <w:rPr>
                <w:color w:val="auto"/>
                <w:lang w:val="ru-RU"/>
              </w:rPr>
              <w:t xml:space="preserve"> </w:t>
            </w:r>
          </w:p>
        </w:tc>
        <w:tc>
          <w:tcPr>
            <w:tcW w:w="8016" w:type="dxa"/>
          </w:tcPr>
          <w:p w14:paraId="5F1B5594" w14:textId="77777777" w:rsidR="00EA72E1" w:rsidRPr="00443C6E"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EA72E1" w14:paraId="28761F97" w14:textId="77777777" w:rsidTr="00EA72E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35" w:type="dxa"/>
          </w:tcPr>
          <w:p w14:paraId="72B62A98" w14:textId="77777777" w:rsidR="00EA72E1" w:rsidRPr="00676FE3" w:rsidRDefault="00EA72E1" w:rsidP="008E7464">
            <w:pPr>
              <w:pStyle w:val="1Einrckung"/>
              <w:ind w:left="0"/>
              <w:rPr>
                <w:b w:val="0"/>
                <w:color w:val="auto"/>
                <w:lang w:val="ru-RU"/>
              </w:rPr>
            </w:pPr>
            <w:r w:rsidRPr="00676FE3">
              <w:rPr>
                <w:color w:val="auto"/>
                <w:lang w:val="ru-RU"/>
              </w:rPr>
              <w:t>Описание</w:t>
            </w:r>
          </w:p>
        </w:tc>
        <w:tc>
          <w:tcPr>
            <w:tcW w:w="8016" w:type="dxa"/>
          </w:tcPr>
          <w:p w14:paraId="518CFA96" w14:textId="77777777" w:rsidR="00EA72E1"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ru-RU"/>
              </w:rPr>
              <w:t>Требуется документ по восстановлению системы после сбоя.</w:t>
            </w:r>
          </w:p>
        </w:tc>
      </w:tr>
      <w:tr w:rsidR="00EA72E1" w14:paraId="59A93103" w14:textId="77777777" w:rsidTr="00EA72E1">
        <w:trPr>
          <w:trHeight w:val="423"/>
        </w:trPr>
        <w:tc>
          <w:tcPr>
            <w:cnfStyle w:val="001000000000" w:firstRow="0" w:lastRow="0" w:firstColumn="1" w:lastColumn="0" w:oddVBand="0" w:evenVBand="0" w:oddHBand="0" w:evenHBand="0" w:firstRowFirstColumn="0" w:firstRowLastColumn="0" w:lastRowFirstColumn="0" w:lastRowLastColumn="0"/>
            <w:tcW w:w="2235" w:type="dxa"/>
          </w:tcPr>
          <w:p w14:paraId="56A6A830" w14:textId="77777777" w:rsidR="00EA72E1" w:rsidRPr="00676FE3" w:rsidRDefault="00EA72E1" w:rsidP="008E7464">
            <w:pPr>
              <w:pStyle w:val="1Einrckung"/>
              <w:ind w:left="0"/>
              <w:rPr>
                <w:b w:val="0"/>
                <w:color w:val="auto"/>
                <w:lang w:val="ru-RU"/>
              </w:rPr>
            </w:pPr>
            <w:r w:rsidRPr="00676FE3">
              <w:rPr>
                <w:color w:val="auto"/>
                <w:lang w:val="ru-RU"/>
              </w:rPr>
              <w:t>Приоритет</w:t>
            </w:r>
          </w:p>
        </w:tc>
        <w:tc>
          <w:tcPr>
            <w:tcW w:w="8016" w:type="dxa"/>
          </w:tcPr>
          <w:p w14:paraId="528F2C74" w14:textId="77777777" w:rsidR="00EA72E1" w:rsidRDefault="00EA72E1" w:rsidP="008E7464">
            <w:pPr>
              <w:pStyle w:val="1Einrckung"/>
              <w:ind w:left="0"/>
              <w:cnfStyle w:val="000000000000" w:firstRow="0" w:lastRow="0" w:firstColumn="0" w:lastColumn="0" w:oddVBand="0" w:evenVBand="0" w:oddHBand="0" w:evenHBand="0" w:firstRowFirstColumn="0" w:firstRowLastColumn="0" w:lastRowFirstColumn="0" w:lastRowLastColumn="0"/>
              <w:rPr>
                <w:color w:val="auto"/>
                <w:lang w:val="ru-RU"/>
              </w:rPr>
            </w:pPr>
            <w:r>
              <w:rPr>
                <w:color w:val="auto"/>
                <w:lang w:val="ru-RU"/>
              </w:rPr>
              <w:t>1</w:t>
            </w:r>
          </w:p>
        </w:tc>
      </w:tr>
      <w:tr w:rsidR="00EA72E1" w:rsidRPr="008D5C70" w14:paraId="7F5F48A4" w14:textId="77777777" w:rsidTr="00EA72E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35" w:type="dxa"/>
          </w:tcPr>
          <w:p w14:paraId="4ACA15E2" w14:textId="77777777" w:rsidR="00EA72E1" w:rsidRPr="00676FE3" w:rsidRDefault="00EA72E1" w:rsidP="008E7464">
            <w:pPr>
              <w:pStyle w:val="1Einrckung"/>
              <w:ind w:left="0"/>
              <w:rPr>
                <w:b w:val="0"/>
                <w:color w:val="auto"/>
                <w:lang w:val="ru-RU"/>
              </w:rPr>
            </w:pPr>
            <w:r w:rsidRPr="00676FE3">
              <w:rPr>
                <w:color w:val="auto"/>
                <w:lang w:val="ru-RU"/>
              </w:rPr>
              <w:t>Риск</w:t>
            </w:r>
          </w:p>
        </w:tc>
        <w:tc>
          <w:tcPr>
            <w:tcW w:w="8016" w:type="dxa"/>
          </w:tcPr>
          <w:p w14:paraId="45B6581E" w14:textId="77777777" w:rsidR="00EA72E1" w:rsidRPr="008D5C70" w:rsidRDefault="00EA72E1" w:rsidP="008E7464">
            <w:pPr>
              <w:pStyle w:val="1Einrckung"/>
              <w:ind w:left="0"/>
              <w:cnfStyle w:val="000000100000" w:firstRow="0" w:lastRow="0" w:firstColumn="0" w:lastColumn="0" w:oddVBand="0" w:evenVBand="0" w:oddHBand="1" w:evenHBand="0" w:firstRowFirstColumn="0" w:firstRowLastColumn="0" w:lastRowFirstColumn="0" w:lastRowLastColumn="0"/>
              <w:rPr>
                <w:color w:val="auto"/>
                <w:lang w:val="ru-RU"/>
              </w:rPr>
            </w:pPr>
            <w:r>
              <w:rPr>
                <w:color w:val="auto"/>
                <w:lang w:val="en-US"/>
              </w:rPr>
              <w:t>H</w:t>
            </w:r>
          </w:p>
        </w:tc>
      </w:tr>
    </w:tbl>
    <w:p w14:paraId="4A546CE4" w14:textId="77777777" w:rsidR="004B595C" w:rsidRPr="004B595C" w:rsidRDefault="004B595C" w:rsidP="004B595C">
      <w:pPr>
        <w:pStyle w:val="1Einrckung"/>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0CBE7400" w14:textId="00126CBE" w:rsidR="00FF55D8" w:rsidRDefault="00F16741" w:rsidP="00FF55D8">
      <w:pPr>
        <w:pStyle w:val="2"/>
        <w:keepNext/>
        <w:tabs>
          <w:tab w:val="num" w:pos="709"/>
        </w:tabs>
        <w:spacing w:before="360"/>
        <w:ind w:left="709" w:hanging="709"/>
        <w:rPr>
          <w:lang w:val="ru-RU"/>
        </w:rPr>
      </w:pPr>
      <w:bookmarkStart w:id="37" w:name="_Toc115853750"/>
      <w:r>
        <w:rPr>
          <w:lang w:val="ru-RU"/>
        </w:rPr>
        <w:t>Ограничения проекта</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830"/>
      </w:tblGrid>
      <w:tr w:rsidR="00393464" w:rsidRPr="00240F30" w14:paraId="4FB7B034" w14:textId="77777777" w:rsidTr="00393464">
        <w:trPr>
          <w:trHeight w:val="401"/>
        </w:trPr>
        <w:tc>
          <w:tcPr>
            <w:tcW w:w="2235" w:type="dxa"/>
            <w:shd w:val="clear" w:color="auto" w:fill="F2F2F2" w:themeFill="background1" w:themeFillShade="F2"/>
          </w:tcPr>
          <w:p w14:paraId="52C9DCEC" w14:textId="77777777" w:rsidR="00393464" w:rsidRPr="00676FE3" w:rsidRDefault="00393464"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252D2380" w14:textId="77777777" w:rsidR="00393464" w:rsidRPr="00240F30" w:rsidRDefault="00393464" w:rsidP="0054773B">
            <w:pPr>
              <w:pStyle w:val="1Einrckung"/>
              <w:ind w:left="0"/>
              <w:rPr>
                <w:color w:val="auto"/>
                <w:lang w:val="ru-RU"/>
              </w:rPr>
            </w:pPr>
            <w:r>
              <w:rPr>
                <w:color w:val="auto"/>
                <w:lang w:val="ru-RU"/>
              </w:rPr>
              <w:t>Т5.01.01</w:t>
            </w:r>
          </w:p>
        </w:tc>
      </w:tr>
      <w:tr w:rsidR="00393464" w:rsidRPr="00443C6E" w14:paraId="20BDA758" w14:textId="77777777" w:rsidTr="0054773B">
        <w:trPr>
          <w:trHeight w:val="490"/>
        </w:trPr>
        <w:tc>
          <w:tcPr>
            <w:tcW w:w="2235" w:type="dxa"/>
          </w:tcPr>
          <w:p w14:paraId="54EF9866" w14:textId="77777777" w:rsidR="00393464" w:rsidRPr="00676FE3" w:rsidRDefault="00393464"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06B67546" w14:textId="77777777" w:rsidR="00393464" w:rsidRPr="00443C6E" w:rsidRDefault="00393464" w:rsidP="0054773B">
            <w:pPr>
              <w:pStyle w:val="1Einrckung"/>
              <w:ind w:left="0"/>
              <w:rPr>
                <w:color w:val="auto"/>
                <w:lang w:val="ru-RU"/>
              </w:rPr>
            </w:pPr>
            <w:r>
              <w:rPr>
                <w:color w:val="auto"/>
                <w:lang w:val="ru-RU"/>
              </w:rPr>
              <w:t>Ремонтопригодность</w:t>
            </w:r>
            <w:r w:rsidRPr="00443C6E">
              <w:rPr>
                <w:color w:val="auto"/>
                <w:lang w:val="ru-RU"/>
              </w:rPr>
              <w:t>\Основное</w:t>
            </w:r>
          </w:p>
        </w:tc>
      </w:tr>
      <w:tr w:rsidR="00393464" w14:paraId="78304613" w14:textId="77777777" w:rsidTr="00393464">
        <w:trPr>
          <w:trHeight w:val="431"/>
        </w:trPr>
        <w:tc>
          <w:tcPr>
            <w:tcW w:w="2235" w:type="dxa"/>
            <w:shd w:val="clear" w:color="auto" w:fill="F2F2F2" w:themeFill="background1" w:themeFillShade="F2"/>
          </w:tcPr>
          <w:p w14:paraId="26C99531" w14:textId="77777777" w:rsidR="00393464" w:rsidRPr="00676FE3" w:rsidRDefault="00393464"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1E6D3173" w14:textId="77777777" w:rsidR="00393464" w:rsidRPr="000C0300" w:rsidRDefault="00393464" w:rsidP="0054773B">
            <w:pPr>
              <w:pStyle w:val="1Einrckung"/>
              <w:ind w:left="0"/>
              <w:rPr>
                <w:color w:val="auto"/>
                <w:lang w:val="ru-RU"/>
              </w:rPr>
            </w:pPr>
            <w:r w:rsidRPr="000C0300">
              <w:rPr>
                <w:color w:val="auto"/>
                <w:lang w:val="ru-RU"/>
              </w:rPr>
              <w:t>Система не должна иметь единой точки отказа. Все важнейшие службы</w:t>
            </w:r>
          </w:p>
          <w:p w14:paraId="5E0EC88A" w14:textId="6D66D1E2" w:rsidR="00393464" w:rsidRDefault="00393464" w:rsidP="0054773B">
            <w:pPr>
              <w:pStyle w:val="1Einrckung"/>
              <w:ind w:left="0"/>
              <w:rPr>
                <w:color w:val="auto"/>
                <w:lang w:val="ru-RU"/>
              </w:rPr>
            </w:pPr>
            <w:r w:rsidRPr="000C0300">
              <w:rPr>
                <w:color w:val="auto"/>
                <w:lang w:val="ru-RU"/>
              </w:rPr>
              <w:t>систем</w:t>
            </w:r>
            <w:r w:rsidR="00505178">
              <w:rPr>
                <w:color w:val="auto"/>
                <w:lang w:val="ru-RU"/>
              </w:rPr>
              <w:t>ы</w:t>
            </w:r>
            <w:r>
              <w:rPr>
                <w:color w:val="auto"/>
                <w:lang w:val="ru-RU"/>
              </w:rPr>
              <w:t xml:space="preserve"> должны быть реплицированы</w:t>
            </w:r>
            <w:r w:rsidRPr="000C0300">
              <w:rPr>
                <w:color w:val="auto"/>
                <w:lang w:val="ru-RU"/>
              </w:rPr>
              <w:t>.</w:t>
            </w:r>
          </w:p>
        </w:tc>
      </w:tr>
      <w:tr w:rsidR="00393464" w14:paraId="57C6FF39" w14:textId="77777777" w:rsidTr="0054773B">
        <w:trPr>
          <w:trHeight w:val="423"/>
        </w:trPr>
        <w:tc>
          <w:tcPr>
            <w:tcW w:w="2235" w:type="dxa"/>
          </w:tcPr>
          <w:p w14:paraId="6EFD2EFA" w14:textId="77777777" w:rsidR="00393464" w:rsidRPr="00676FE3" w:rsidRDefault="00393464" w:rsidP="0054773B">
            <w:pPr>
              <w:pStyle w:val="1Einrckung"/>
              <w:ind w:left="0"/>
              <w:rPr>
                <w:b/>
                <w:color w:val="auto"/>
                <w:lang w:val="ru-RU"/>
              </w:rPr>
            </w:pPr>
            <w:r w:rsidRPr="00676FE3">
              <w:rPr>
                <w:b/>
                <w:color w:val="auto"/>
                <w:lang w:val="ru-RU"/>
              </w:rPr>
              <w:t>Приоритет</w:t>
            </w:r>
          </w:p>
        </w:tc>
        <w:tc>
          <w:tcPr>
            <w:tcW w:w="8016" w:type="dxa"/>
          </w:tcPr>
          <w:p w14:paraId="02001234" w14:textId="77777777" w:rsidR="00393464" w:rsidRDefault="00393464" w:rsidP="0054773B">
            <w:pPr>
              <w:pStyle w:val="1Einrckung"/>
              <w:ind w:left="0"/>
              <w:rPr>
                <w:color w:val="auto"/>
                <w:lang w:val="ru-RU"/>
              </w:rPr>
            </w:pPr>
            <w:r>
              <w:rPr>
                <w:color w:val="auto"/>
                <w:lang w:val="ru-RU"/>
              </w:rPr>
              <w:t>1</w:t>
            </w:r>
          </w:p>
        </w:tc>
      </w:tr>
      <w:tr w:rsidR="00393464" w:rsidRPr="008D5C70" w14:paraId="4A2814FF" w14:textId="77777777" w:rsidTr="00393464">
        <w:trPr>
          <w:trHeight w:val="422"/>
        </w:trPr>
        <w:tc>
          <w:tcPr>
            <w:tcW w:w="2235" w:type="dxa"/>
            <w:shd w:val="clear" w:color="auto" w:fill="F2F2F2" w:themeFill="background1" w:themeFillShade="F2"/>
          </w:tcPr>
          <w:p w14:paraId="083A1F9B" w14:textId="77777777" w:rsidR="00393464" w:rsidRPr="00676FE3" w:rsidRDefault="00393464"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38DB2505" w14:textId="77777777" w:rsidR="00393464" w:rsidRPr="008D5C70" w:rsidRDefault="00393464" w:rsidP="0054773B">
            <w:pPr>
              <w:pStyle w:val="1Einrckung"/>
              <w:ind w:left="0"/>
              <w:rPr>
                <w:color w:val="auto"/>
                <w:lang w:val="ru-RU"/>
              </w:rPr>
            </w:pPr>
            <w:r>
              <w:rPr>
                <w:color w:val="auto"/>
                <w:lang w:val="en-US"/>
              </w:rPr>
              <w:t>H</w:t>
            </w:r>
          </w:p>
        </w:tc>
      </w:tr>
    </w:tbl>
    <w:p w14:paraId="5DE26F04" w14:textId="77777777" w:rsidR="00393464" w:rsidRPr="00393464" w:rsidRDefault="00393464" w:rsidP="00393464">
      <w:pPr>
        <w:pStyle w:val="1Einrckung"/>
        <w:rPr>
          <w:lang w:val="ru-RU"/>
        </w:rPr>
      </w:pPr>
    </w:p>
    <w:p w14:paraId="0C9B014E" w14:textId="77777777" w:rsidR="00393464" w:rsidRPr="00393464" w:rsidRDefault="00393464" w:rsidP="00393464">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7F14E19B" w:rsidR="00FF55D8" w:rsidRDefault="00F16741" w:rsidP="00FF55D8">
      <w:pPr>
        <w:pStyle w:val="2"/>
        <w:keepNext/>
        <w:tabs>
          <w:tab w:val="num" w:pos="709"/>
        </w:tabs>
        <w:spacing w:before="360"/>
        <w:ind w:left="709" w:hanging="709"/>
        <w:rPr>
          <w:lang w:val="ru-RU"/>
        </w:rPr>
      </w:pPr>
      <w:bookmarkStart w:id="38" w:name="_Toc115853752"/>
      <w:r>
        <w:rPr>
          <w:lang w:val="ru-RU"/>
        </w:rPr>
        <w:t>Требования к пользовательской документации</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7826"/>
      </w:tblGrid>
      <w:tr w:rsidR="00393464" w:rsidRPr="00240F30" w14:paraId="162DC3F9" w14:textId="77777777" w:rsidTr="00393464">
        <w:trPr>
          <w:trHeight w:val="401"/>
        </w:trPr>
        <w:tc>
          <w:tcPr>
            <w:tcW w:w="2235" w:type="dxa"/>
            <w:shd w:val="clear" w:color="auto" w:fill="F2F2F2" w:themeFill="background1" w:themeFillShade="F2"/>
          </w:tcPr>
          <w:p w14:paraId="662B3389" w14:textId="77777777" w:rsidR="00393464" w:rsidRPr="00676FE3" w:rsidRDefault="00393464"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2264F593" w14:textId="77777777" w:rsidR="00393464" w:rsidRPr="00240F30" w:rsidRDefault="00393464" w:rsidP="0054773B">
            <w:pPr>
              <w:pStyle w:val="1Einrckung"/>
              <w:ind w:left="0"/>
              <w:rPr>
                <w:color w:val="auto"/>
                <w:lang w:val="ru-RU"/>
              </w:rPr>
            </w:pPr>
            <w:r>
              <w:rPr>
                <w:color w:val="auto"/>
                <w:lang w:val="ru-RU"/>
              </w:rPr>
              <w:t>Т6.01.01</w:t>
            </w:r>
          </w:p>
        </w:tc>
      </w:tr>
      <w:tr w:rsidR="00393464" w:rsidRPr="00443C6E" w14:paraId="4A7E84F8" w14:textId="77777777" w:rsidTr="0054773B">
        <w:trPr>
          <w:trHeight w:val="490"/>
        </w:trPr>
        <w:tc>
          <w:tcPr>
            <w:tcW w:w="2235" w:type="dxa"/>
          </w:tcPr>
          <w:p w14:paraId="74C3EA71" w14:textId="77777777" w:rsidR="00393464" w:rsidRPr="00676FE3" w:rsidRDefault="00393464"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B05D9BA" w14:textId="77777777" w:rsidR="00393464" w:rsidRPr="00443C6E" w:rsidRDefault="00393464" w:rsidP="0054773B">
            <w:pPr>
              <w:pStyle w:val="1Einrckung"/>
              <w:ind w:left="0"/>
              <w:rPr>
                <w:color w:val="auto"/>
                <w:lang w:val="ru-RU"/>
              </w:rPr>
            </w:pPr>
            <w:r>
              <w:rPr>
                <w:color w:val="auto"/>
                <w:lang w:val="ru-RU"/>
              </w:rPr>
              <w:t>Документация</w:t>
            </w:r>
            <w:r w:rsidRPr="00443C6E">
              <w:rPr>
                <w:color w:val="auto"/>
                <w:lang w:val="ru-RU"/>
              </w:rPr>
              <w:t>\Основное</w:t>
            </w:r>
          </w:p>
        </w:tc>
      </w:tr>
      <w:tr w:rsidR="00393464" w14:paraId="56E3922D" w14:textId="77777777" w:rsidTr="00393464">
        <w:trPr>
          <w:trHeight w:val="431"/>
        </w:trPr>
        <w:tc>
          <w:tcPr>
            <w:tcW w:w="2235" w:type="dxa"/>
            <w:shd w:val="clear" w:color="auto" w:fill="F2F2F2" w:themeFill="background1" w:themeFillShade="F2"/>
          </w:tcPr>
          <w:p w14:paraId="72BFF41C" w14:textId="77777777" w:rsidR="00393464" w:rsidRPr="00676FE3" w:rsidRDefault="00393464"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4904C417" w14:textId="0677F801" w:rsidR="00393464" w:rsidRDefault="00393464" w:rsidP="0054773B">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sidR="00505178">
              <w:rPr>
                <w:color w:val="auto"/>
                <w:lang w:val="ru-RU"/>
              </w:rPr>
              <w:t>врача</w:t>
            </w:r>
            <w:r>
              <w:rPr>
                <w:color w:val="auto"/>
                <w:lang w:val="ru-RU"/>
              </w:rPr>
              <w:t>.</w:t>
            </w:r>
          </w:p>
        </w:tc>
      </w:tr>
      <w:tr w:rsidR="00393464" w14:paraId="5D86FD50" w14:textId="77777777" w:rsidTr="0054773B">
        <w:trPr>
          <w:trHeight w:val="423"/>
        </w:trPr>
        <w:tc>
          <w:tcPr>
            <w:tcW w:w="2235" w:type="dxa"/>
          </w:tcPr>
          <w:p w14:paraId="736BB0CB" w14:textId="77777777" w:rsidR="00393464" w:rsidRPr="00676FE3" w:rsidRDefault="00393464" w:rsidP="0054773B">
            <w:pPr>
              <w:pStyle w:val="1Einrckung"/>
              <w:ind w:left="0"/>
              <w:rPr>
                <w:b/>
                <w:color w:val="auto"/>
                <w:lang w:val="ru-RU"/>
              </w:rPr>
            </w:pPr>
            <w:r w:rsidRPr="00676FE3">
              <w:rPr>
                <w:b/>
                <w:color w:val="auto"/>
                <w:lang w:val="ru-RU"/>
              </w:rPr>
              <w:t>Приоритет</w:t>
            </w:r>
          </w:p>
        </w:tc>
        <w:tc>
          <w:tcPr>
            <w:tcW w:w="8016" w:type="dxa"/>
          </w:tcPr>
          <w:p w14:paraId="056A63E5" w14:textId="77777777" w:rsidR="00393464" w:rsidRDefault="00393464" w:rsidP="0054773B">
            <w:pPr>
              <w:pStyle w:val="1Einrckung"/>
              <w:ind w:left="0"/>
              <w:rPr>
                <w:color w:val="auto"/>
                <w:lang w:val="ru-RU"/>
              </w:rPr>
            </w:pPr>
            <w:r>
              <w:rPr>
                <w:color w:val="auto"/>
                <w:lang w:val="ru-RU"/>
              </w:rPr>
              <w:t>1</w:t>
            </w:r>
          </w:p>
        </w:tc>
      </w:tr>
      <w:tr w:rsidR="00393464" w:rsidRPr="00EA390C" w14:paraId="4CC32077" w14:textId="77777777" w:rsidTr="00393464">
        <w:trPr>
          <w:trHeight w:val="422"/>
        </w:trPr>
        <w:tc>
          <w:tcPr>
            <w:tcW w:w="2235" w:type="dxa"/>
            <w:shd w:val="clear" w:color="auto" w:fill="F2F2F2" w:themeFill="background1" w:themeFillShade="F2"/>
          </w:tcPr>
          <w:p w14:paraId="1EB0DDF3" w14:textId="77777777" w:rsidR="00393464" w:rsidRPr="00676FE3" w:rsidRDefault="00393464" w:rsidP="0054773B">
            <w:pPr>
              <w:pStyle w:val="1Einrckung"/>
              <w:ind w:left="0"/>
              <w:rPr>
                <w:b/>
                <w:color w:val="auto"/>
                <w:lang w:val="ru-RU"/>
              </w:rPr>
            </w:pPr>
            <w:r w:rsidRPr="00676FE3">
              <w:rPr>
                <w:b/>
                <w:color w:val="auto"/>
                <w:lang w:val="ru-RU"/>
              </w:rPr>
              <w:lastRenderedPageBreak/>
              <w:t>Риск</w:t>
            </w:r>
          </w:p>
        </w:tc>
        <w:tc>
          <w:tcPr>
            <w:tcW w:w="8016" w:type="dxa"/>
            <w:shd w:val="clear" w:color="auto" w:fill="F2F2F2" w:themeFill="background1" w:themeFillShade="F2"/>
          </w:tcPr>
          <w:p w14:paraId="3577B763" w14:textId="48E1B726" w:rsidR="00393464" w:rsidRPr="00393464" w:rsidRDefault="00393464" w:rsidP="0054773B">
            <w:pPr>
              <w:pStyle w:val="1Einrckung"/>
              <w:ind w:left="0"/>
              <w:rPr>
                <w:color w:val="auto"/>
                <w:lang w:val="en-US"/>
              </w:rPr>
            </w:pPr>
            <w:r>
              <w:rPr>
                <w:color w:val="auto"/>
                <w:lang w:val="en-US"/>
              </w:rPr>
              <w:t>H</w:t>
            </w:r>
          </w:p>
        </w:tc>
      </w:tr>
    </w:tbl>
    <w:p w14:paraId="5F1FE89A" w14:textId="77777777" w:rsidR="00393464" w:rsidRPr="00393464" w:rsidRDefault="00393464" w:rsidP="00393464">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559CE8EF" w:rsidR="00FF55D8" w:rsidRDefault="00F16741" w:rsidP="00FF55D8">
      <w:pPr>
        <w:pStyle w:val="2"/>
        <w:keepNext/>
        <w:tabs>
          <w:tab w:val="num" w:pos="709"/>
        </w:tabs>
        <w:spacing w:before="360"/>
        <w:ind w:left="709" w:hanging="709"/>
        <w:rPr>
          <w:lang w:val="ru-RU"/>
        </w:rPr>
      </w:pPr>
      <w:bookmarkStart w:id="39" w:name="_Toc115853753"/>
      <w:r>
        <w:rPr>
          <w:lang w:val="ru-RU"/>
        </w:rPr>
        <w:t>Используемые приобретаемые компоненты</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393464" w:rsidRPr="00240F30" w14:paraId="76CF3F39" w14:textId="77777777" w:rsidTr="00393464">
        <w:trPr>
          <w:trHeight w:val="401"/>
        </w:trPr>
        <w:tc>
          <w:tcPr>
            <w:tcW w:w="2235" w:type="dxa"/>
            <w:shd w:val="clear" w:color="auto" w:fill="F2F2F2" w:themeFill="background1" w:themeFillShade="F2"/>
          </w:tcPr>
          <w:p w14:paraId="5DC66734" w14:textId="77777777" w:rsidR="00393464" w:rsidRPr="00676FE3" w:rsidRDefault="00393464"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1F721653" w14:textId="77777777" w:rsidR="00393464" w:rsidRPr="00240F30" w:rsidRDefault="00393464" w:rsidP="0054773B">
            <w:pPr>
              <w:pStyle w:val="1Einrckung"/>
              <w:ind w:left="0"/>
              <w:rPr>
                <w:color w:val="auto"/>
                <w:lang w:val="ru-RU"/>
              </w:rPr>
            </w:pPr>
            <w:r>
              <w:rPr>
                <w:color w:val="auto"/>
                <w:lang w:val="ru-RU"/>
              </w:rPr>
              <w:t>Т7.01.01</w:t>
            </w:r>
          </w:p>
        </w:tc>
      </w:tr>
      <w:tr w:rsidR="00393464" w:rsidRPr="00443C6E" w14:paraId="54F44BB5" w14:textId="77777777" w:rsidTr="0054773B">
        <w:trPr>
          <w:trHeight w:val="490"/>
        </w:trPr>
        <w:tc>
          <w:tcPr>
            <w:tcW w:w="2235" w:type="dxa"/>
          </w:tcPr>
          <w:p w14:paraId="07B95C15" w14:textId="77777777" w:rsidR="00393464" w:rsidRPr="00676FE3" w:rsidRDefault="00393464"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6D0E342B" w14:textId="77777777" w:rsidR="00393464" w:rsidRPr="00443C6E" w:rsidRDefault="00393464" w:rsidP="0054773B">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393464" w14:paraId="45AA7559" w14:textId="77777777" w:rsidTr="00393464">
        <w:trPr>
          <w:trHeight w:val="431"/>
        </w:trPr>
        <w:tc>
          <w:tcPr>
            <w:tcW w:w="2235" w:type="dxa"/>
            <w:shd w:val="clear" w:color="auto" w:fill="F2F2F2" w:themeFill="background1" w:themeFillShade="F2"/>
          </w:tcPr>
          <w:p w14:paraId="3B0942C9" w14:textId="77777777" w:rsidR="00393464" w:rsidRPr="00676FE3" w:rsidRDefault="00393464"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6D53DF4D" w14:textId="77777777" w:rsidR="00393464" w:rsidRDefault="00393464" w:rsidP="0054773B">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393464" w14:paraId="3E5EEEE4" w14:textId="77777777" w:rsidTr="0054773B">
        <w:trPr>
          <w:trHeight w:val="423"/>
        </w:trPr>
        <w:tc>
          <w:tcPr>
            <w:tcW w:w="2235" w:type="dxa"/>
          </w:tcPr>
          <w:p w14:paraId="3764B239" w14:textId="77777777" w:rsidR="00393464" w:rsidRPr="00676FE3" w:rsidRDefault="00393464" w:rsidP="0054773B">
            <w:pPr>
              <w:pStyle w:val="1Einrckung"/>
              <w:ind w:left="0"/>
              <w:rPr>
                <w:b/>
                <w:color w:val="auto"/>
                <w:lang w:val="ru-RU"/>
              </w:rPr>
            </w:pPr>
            <w:r w:rsidRPr="00676FE3">
              <w:rPr>
                <w:b/>
                <w:color w:val="auto"/>
                <w:lang w:val="ru-RU"/>
              </w:rPr>
              <w:t>Приоритет</w:t>
            </w:r>
          </w:p>
        </w:tc>
        <w:tc>
          <w:tcPr>
            <w:tcW w:w="8016" w:type="dxa"/>
          </w:tcPr>
          <w:p w14:paraId="2D15F4D9" w14:textId="77777777" w:rsidR="00393464" w:rsidRDefault="00393464" w:rsidP="0054773B">
            <w:pPr>
              <w:pStyle w:val="1Einrckung"/>
              <w:ind w:left="0"/>
              <w:rPr>
                <w:color w:val="auto"/>
                <w:lang w:val="ru-RU"/>
              </w:rPr>
            </w:pPr>
            <w:r>
              <w:rPr>
                <w:color w:val="auto"/>
                <w:lang w:val="ru-RU"/>
              </w:rPr>
              <w:t>1</w:t>
            </w:r>
          </w:p>
        </w:tc>
      </w:tr>
      <w:tr w:rsidR="00393464" w:rsidRPr="008D5C70" w14:paraId="252FF36E" w14:textId="77777777" w:rsidTr="00393464">
        <w:trPr>
          <w:trHeight w:val="422"/>
        </w:trPr>
        <w:tc>
          <w:tcPr>
            <w:tcW w:w="2235" w:type="dxa"/>
            <w:shd w:val="clear" w:color="auto" w:fill="F2F2F2" w:themeFill="background1" w:themeFillShade="F2"/>
          </w:tcPr>
          <w:p w14:paraId="5AFF744C" w14:textId="77777777" w:rsidR="00393464" w:rsidRPr="00676FE3" w:rsidRDefault="00393464"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151D6ECA" w14:textId="77777777" w:rsidR="00393464" w:rsidRPr="008D5C70" w:rsidRDefault="00393464" w:rsidP="0054773B">
            <w:pPr>
              <w:pStyle w:val="1Einrckung"/>
              <w:ind w:left="0"/>
              <w:rPr>
                <w:color w:val="auto"/>
                <w:lang w:val="ru-RU"/>
              </w:rPr>
            </w:pPr>
            <w:r>
              <w:rPr>
                <w:color w:val="auto"/>
                <w:lang w:val="ru-RU"/>
              </w:rPr>
              <w:t>C</w:t>
            </w:r>
          </w:p>
        </w:tc>
      </w:tr>
    </w:tbl>
    <w:p w14:paraId="7FA0FAE7" w14:textId="77777777" w:rsidR="00393464" w:rsidRPr="00393464" w:rsidRDefault="00393464" w:rsidP="00393464">
      <w:pPr>
        <w:pStyle w:val="1Einrckung"/>
        <w:ind w:left="0"/>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40" w:name="_Toc115853754"/>
      <w:r>
        <w:rPr>
          <w:lang w:val="ru-RU"/>
        </w:rPr>
        <w:t>Интерфейсы</w:t>
      </w:r>
      <w:bookmarkEnd w:id="4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067CDED4" w:rsidR="00FF55D8" w:rsidRDefault="00F16741" w:rsidP="00FF55D8">
      <w:pPr>
        <w:pStyle w:val="3"/>
        <w:tabs>
          <w:tab w:val="num" w:pos="709"/>
        </w:tabs>
        <w:spacing w:before="300" w:after="120"/>
        <w:ind w:left="720" w:hanging="720"/>
        <w:rPr>
          <w:lang w:val="ru-RU"/>
        </w:rPr>
      </w:pPr>
      <w:bookmarkStart w:id="41" w:name="_Toc115853755"/>
      <w:r>
        <w:rPr>
          <w:lang w:val="ru-RU"/>
        </w:rPr>
        <w:t>Интерфейс пользователя</w:t>
      </w:r>
      <w:bookmarkEnd w:id="41"/>
      <w:r w:rsidR="007170BA">
        <w:rPr>
          <w:lang w:val="ru-RU"/>
        </w:rPr>
        <w:t xml:space="preserve">  </w:t>
      </w:r>
    </w:p>
    <w:p w14:paraId="60049BDA" w14:textId="77777777" w:rsidR="00505178" w:rsidRDefault="00505178" w:rsidP="00505178">
      <w:pPr>
        <w:pStyle w:val="3"/>
        <w:tabs>
          <w:tab w:val="num" w:pos="709"/>
        </w:tabs>
        <w:spacing w:before="300" w:after="120"/>
        <w:ind w:left="720" w:hanging="720"/>
        <w:rPr>
          <w:lang w:val="en-US"/>
        </w:rPr>
      </w:pPr>
      <w:bookmarkStart w:id="42" w:name="_Toc117941882"/>
      <w:bookmarkStart w:id="43" w:name="_Toc117944861"/>
      <w:r>
        <w:rPr>
          <w:lang w:val="ru-RU"/>
        </w:rPr>
        <w:t>Интерфейс пользователя</w:t>
      </w:r>
      <w:bookmarkEnd w:id="42"/>
      <w:bookmarkEnd w:id="43"/>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7826"/>
      </w:tblGrid>
      <w:tr w:rsidR="00505178" w:rsidRPr="00240F30" w14:paraId="11A06390" w14:textId="77777777" w:rsidTr="00505178">
        <w:trPr>
          <w:trHeight w:val="401"/>
        </w:trPr>
        <w:tc>
          <w:tcPr>
            <w:tcW w:w="2235" w:type="dxa"/>
            <w:shd w:val="clear" w:color="auto" w:fill="F2F2F2" w:themeFill="background1" w:themeFillShade="F2"/>
          </w:tcPr>
          <w:p w14:paraId="2BDBE98A" w14:textId="77777777" w:rsidR="00505178" w:rsidRPr="00676FE3" w:rsidRDefault="00505178"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2E9B29D4" w14:textId="77777777" w:rsidR="00505178" w:rsidRPr="00240F30" w:rsidRDefault="00505178" w:rsidP="0054773B">
            <w:pPr>
              <w:pStyle w:val="1Einrckung"/>
              <w:ind w:left="0"/>
              <w:rPr>
                <w:color w:val="auto"/>
                <w:lang w:val="ru-RU"/>
              </w:rPr>
            </w:pPr>
            <w:r>
              <w:rPr>
                <w:color w:val="auto"/>
                <w:lang w:val="ru-RU"/>
              </w:rPr>
              <w:t>Т</w:t>
            </w:r>
            <w:r>
              <w:rPr>
                <w:color w:val="auto"/>
                <w:lang w:val="en-US"/>
              </w:rPr>
              <w:t>8</w:t>
            </w:r>
            <w:r>
              <w:rPr>
                <w:color w:val="auto"/>
                <w:lang w:val="ru-RU"/>
              </w:rPr>
              <w:t>.01.01</w:t>
            </w:r>
          </w:p>
        </w:tc>
      </w:tr>
      <w:tr w:rsidR="00505178" w:rsidRPr="00443C6E" w14:paraId="7958DF7B" w14:textId="77777777" w:rsidTr="00505178">
        <w:trPr>
          <w:trHeight w:val="403"/>
        </w:trPr>
        <w:tc>
          <w:tcPr>
            <w:tcW w:w="2235" w:type="dxa"/>
          </w:tcPr>
          <w:p w14:paraId="511851F8" w14:textId="77777777" w:rsidR="00505178" w:rsidRPr="00676FE3" w:rsidRDefault="00505178"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D0D7BF3" w14:textId="77777777" w:rsidR="00505178" w:rsidRPr="00443C6E" w:rsidRDefault="00505178" w:rsidP="0054773B">
            <w:pPr>
              <w:pStyle w:val="1Einrckung"/>
              <w:ind w:left="0"/>
              <w:rPr>
                <w:color w:val="auto"/>
                <w:lang w:val="ru-RU"/>
              </w:rPr>
            </w:pPr>
            <w:r>
              <w:rPr>
                <w:color w:val="auto"/>
                <w:lang w:val="ru-RU"/>
              </w:rPr>
              <w:t>Интерфейсы\Устройства</w:t>
            </w:r>
          </w:p>
        </w:tc>
      </w:tr>
      <w:tr w:rsidR="00505178" w14:paraId="1C795610" w14:textId="77777777" w:rsidTr="00505178">
        <w:trPr>
          <w:trHeight w:val="431"/>
        </w:trPr>
        <w:tc>
          <w:tcPr>
            <w:tcW w:w="2235" w:type="dxa"/>
            <w:shd w:val="clear" w:color="auto" w:fill="F2F2F2" w:themeFill="background1" w:themeFillShade="F2"/>
          </w:tcPr>
          <w:p w14:paraId="61827974" w14:textId="77777777" w:rsidR="00505178" w:rsidRPr="00676FE3" w:rsidRDefault="00505178"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657A3613" w14:textId="77777777" w:rsidR="00505178" w:rsidRDefault="00505178" w:rsidP="0054773B">
            <w:pPr>
              <w:pStyle w:val="1Einrckung"/>
              <w:ind w:left="0"/>
              <w:rPr>
                <w:color w:val="auto"/>
                <w:lang w:val="ru-RU"/>
              </w:rPr>
            </w:pPr>
            <w:r>
              <w:rPr>
                <w:lang w:val="ru-RU"/>
              </w:rPr>
              <w:t>Система должна поддерживать пользовательские интерфейсы для ПК.</w:t>
            </w:r>
          </w:p>
        </w:tc>
      </w:tr>
      <w:tr w:rsidR="00505178" w14:paraId="0A647DB6" w14:textId="77777777" w:rsidTr="0054773B">
        <w:trPr>
          <w:trHeight w:val="423"/>
        </w:trPr>
        <w:tc>
          <w:tcPr>
            <w:tcW w:w="2235" w:type="dxa"/>
          </w:tcPr>
          <w:p w14:paraId="75E77183" w14:textId="77777777" w:rsidR="00505178" w:rsidRPr="00676FE3" w:rsidRDefault="00505178" w:rsidP="0054773B">
            <w:pPr>
              <w:pStyle w:val="1Einrckung"/>
              <w:ind w:left="0"/>
              <w:rPr>
                <w:b/>
                <w:color w:val="auto"/>
                <w:lang w:val="ru-RU"/>
              </w:rPr>
            </w:pPr>
            <w:r w:rsidRPr="00676FE3">
              <w:rPr>
                <w:b/>
                <w:color w:val="auto"/>
                <w:lang w:val="ru-RU"/>
              </w:rPr>
              <w:t>Приоритет</w:t>
            </w:r>
          </w:p>
        </w:tc>
        <w:tc>
          <w:tcPr>
            <w:tcW w:w="8016" w:type="dxa"/>
          </w:tcPr>
          <w:p w14:paraId="4AFA964A" w14:textId="77777777" w:rsidR="00505178" w:rsidRDefault="00505178" w:rsidP="0054773B">
            <w:pPr>
              <w:pStyle w:val="1Einrckung"/>
              <w:ind w:left="0"/>
              <w:rPr>
                <w:color w:val="auto"/>
                <w:lang w:val="ru-RU"/>
              </w:rPr>
            </w:pPr>
            <w:r>
              <w:rPr>
                <w:color w:val="auto"/>
                <w:lang w:val="ru-RU"/>
              </w:rPr>
              <w:t>1</w:t>
            </w:r>
          </w:p>
        </w:tc>
      </w:tr>
      <w:tr w:rsidR="00505178" w:rsidRPr="008D5C70" w14:paraId="02BD95C5" w14:textId="77777777" w:rsidTr="00505178">
        <w:trPr>
          <w:trHeight w:val="422"/>
        </w:trPr>
        <w:tc>
          <w:tcPr>
            <w:tcW w:w="2235" w:type="dxa"/>
            <w:shd w:val="clear" w:color="auto" w:fill="F2F2F2" w:themeFill="background1" w:themeFillShade="F2"/>
          </w:tcPr>
          <w:p w14:paraId="4C376703" w14:textId="77777777" w:rsidR="00505178" w:rsidRPr="00676FE3" w:rsidRDefault="00505178"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0477CB44" w14:textId="77777777" w:rsidR="00505178" w:rsidRPr="008D5C70" w:rsidRDefault="00505178" w:rsidP="0054773B">
            <w:pPr>
              <w:pStyle w:val="1Einrckung"/>
              <w:ind w:left="0"/>
              <w:rPr>
                <w:color w:val="auto"/>
                <w:lang w:val="ru-RU"/>
              </w:rPr>
            </w:pPr>
            <w:r>
              <w:rPr>
                <w:color w:val="auto"/>
                <w:lang w:val="en-US"/>
              </w:rPr>
              <w:t>H</w:t>
            </w:r>
          </w:p>
        </w:tc>
      </w:tr>
    </w:tbl>
    <w:p w14:paraId="02D0D3E1" w14:textId="77777777" w:rsidR="00505178" w:rsidRPr="00505178" w:rsidRDefault="00505178" w:rsidP="00505178">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3BB8F3B0" w:rsidR="00FF55D8" w:rsidRDefault="00F16741" w:rsidP="00FF55D8">
      <w:pPr>
        <w:pStyle w:val="3"/>
        <w:tabs>
          <w:tab w:val="num" w:pos="709"/>
        </w:tabs>
        <w:spacing w:before="300" w:after="120"/>
        <w:ind w:left="720" w:hanging="720"/>
        <w:rPr>
          <w:lang w:val="ru-RU"/>
        </w:rPr>
      </w:pPr>
      <w:bookmarkStart w:id="44" w:name="_Toc115853756"/>
      <w:r>
        <w:rPr>
          <w:lang w:val="ru-RU"/>
        </w:rPr>
        <w:t>Аппаратные интерфейсы</w:t>
      </w:r>
      <w:bookmarkEnd w:id="4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800C14" w:rsidRPr="00240F30" w14:paraId="250F7291" w14:textId="77777777" w:rsidTr="00800C14">
        <w:trPr>
          <w:trHeight w:val="401"/>
        </w:trPr>
        <w:tc>
          <w:tcPr>
            <w:tcW w:w="2235" w:type="dxa"/>
            <w:shd w:val="clear" w:color="auto" w:fill="F2F2F2" w:themeFill="background1" w:themeFillShade="F2"/>
          </w:tcPr>
          <w:p w14:paraId="048FE5B9" w14:textId="77777777" w:rsidR="00800C14" w:rsidRPr="00676FE3" w:rsidRDefault="00800C14"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1F6C9EA9" w14:textId="3BF78740" w:rsidR="00800C14" w:rsidRPr="00240F30" w:rsidRDefault="00800C14" w:rsidP="0054773B">
            <w:pPr>
              <w:pStyle w:val="1Einrckung"/>
              <w:ind w:left="0"/>
              <w:rPr>
                <w:color w:val="auto"/>
                <w:lang w:val="ru-RU"/>
              </w:rPr>
            </w:pPr>
            <w:r>
              <w:rPr>
                <w:color w:val="auto"/>
                <w:lang w:val="ru-RU"/>
              </w:rPr>
              <w:t>Т8.02.0</w:t>
            </w:r>
            <w:r>
              <w:rPr>
                <w:color w:val="auto"/>
                <w:lang w:val="ru-RU"/>
              </w:rPr>
              <w:t>1</w:t>
            </w:r>
          </w:p>
        </w:tc>
      </w:tr>
      <w:tr w:rsidR="00800C14" w:rsidRPr="00443C6E" w14:paraId="46FD635E" w14:textId="77777777" w:rsidTr="0054773B">
        <w:trPr>
          <w:trHeight w:val="490"/>
        </w:trPr>
        <w:tc>
          <w:tcPr>
            <w:tcW w:w="2235" w:type="dxa"/>
          </w:tcPr>
          <w:p w14:paraId="5CAAEEDA" w14:textId="77777777" w:rsidR="00800C14" w:rsidRPr="00676FE3" w:rsidRDefault="00800C14"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49A1AA8" w14:textId="77777777" w:rsidR="00800C14" w:rsidRPr="00443C6E" w:rsidRDefault="00800C14" w:rsidP="0054773B">
            <w:pPr>
              <w:pStyle w:val="1Einrckung"/>
              <w:ind w:left="0"/>
              <w:rPr>
                <w:color w:val="auto"/>
                <w:lang w:val="ru-RU"/>
              </w:rPr>
            </w:pPr>
            <w:r>
              <w:rPr>
                <w:color w:val="auto"/>
                <w:lang w:val="ru-RU"/>
              </w:rPr>
              <w:t>Интерфейсы\Аппаратные интерфейсы клиентской части</w:t>
            </w:r>
          </w:p>
        </w:tc>
      </w:tr>
      <w:tr w:rsidR="00800C14" w14:paraId="20CDE5C4" w14:textId="77777777" w:rsidTr="00800C14">
        <w:trPr>
          <w:trHeight w:val="431"/>
        </w:trPr>
        <w:tc>
          <w:tcPr>
            <w:tcW w:w="2235" w:type="dxa"/>
            <w:shd w:val="clear" w:color="auto" w:fill="F2F2F2" w:themeFill="background1" w:themeFillShade="F2"/>
          </w:tcPr>
          <w:p w14:paraId="01D9D9CE" w14:textId="77777777" w:rsidR="00800C14" w:rsidRPr="00676FE3" w:rsidRDefault="00800C14"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1D856059" w14:textId="77777777" w:rsidR="00800C14" w:rsidRDefault="00800C14" w:rsidP="0054773B">
            <w:pPr>
              <w:pStyle w:val="1Einrckung"/>
              <w:ind w:left="0"/>
              <w:rPr>
                <w:color w:val="auto"/>
                <w:lang w:val="ru-RU"/>
              </w:rPr>
            </w:pPr>
            <w:r>
              <w:rPr>
                <w:lang w:val="ru-RU"/>
              </w:rPr>
              <w:t xml:space="preserve">Клиентская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Core™ i3-7100</w:t>
            </w:r>
            <w:r>
              <w:rPr>
                <w:lang w:val="ru-RU"/>
              </w:rPr>
              <w:t xml:space="preserve">, 8 </w:t>
            </w:r>
            <w:r>
              <w:rPr>
                <w:lang w:val="en-US"/>
              </w:rPr>
              <w:t>GB</w:t>
            </w:r>
            <w:r w:rsidRPr="00DC3553">
              <w:rPr>
                <w:lang w:val="ru-RU"/>
              </w:rPr>
              <w:t xml:space="preserve"> </w:t>
            </w:r>
            <w:r>
              <w:rPr>
                <w:lang w:val="en-US"/>
              </w:rPr>
              <w:t>RAM</w:t>
            </w:r>
            <w:r w:rsidRPr="00DC3553">
              <w:rPr>
                <w:lang w:val="ru-RU"/>
              </w:rPr>
              <w:t xml:space="preserve">, 256 </w:t>
            </w:r>
            <w:r>
              <w:rPr>
                <w:lang w:val="en-US"/>
              </w:rPr>
              <w:t>GB</w:t>
            </w:r>
            <w:r w:rsidRPr="00DC3553">
              <w:rPr>
                <w:lang w:val="ru-RU"/>
              </w:rPr>
              <w:t xml:space="preserve"> </w:t>
            </w:r>
            <w:r>
              <w:rPr>
                <w:lang w:val="ru-RU"/>
              </w:rPr>
              <w:t>дискового пространства.</w:t>
            </w:r>
          </w:p>
        </w:tc>
      </w:tr>
      <w:tr w:rsidR="00800C14" w14:paraId="4ED19620" w14:textId="77777777" w:rsidTr="0054773B">
        <w:trPr>
          <w:trHeight w:val="423"/>
        </w:trPr>
        <w:tc>
          <w:tcPr>
            <w:tcW w:w="2235" w:type="dxa"/>
          </w:tcPr>
          <w:p w14:paraId="15F459DC" w14:textId="77777777" w:rsidR="00800C14" w:rsidRPr="00676FE3" w:rsidRDefault="00800C14" w:rsidP="0054773B">
            <w:pPr>
              <w:pStyle w:val="1Einrckung"/>
              <w:ind w:left="0"/>
              <w:rPr>
                <w:b/>
                <w:color w:val="auto"/>
                <w:lang w:val="ru-RU"/>
              </w:rPr>
            </w:pPr>
            <w:r w:rsidRPr="00676FE3">
              <w:rPr>
                <w:b/>
                <w:color w:val="auto"/>
                <w:lang w:val="ru-RU"/>
              </w:rPr>
              <w:t>Приоритет</w:t>
            </w:r>
          </w:p>
        </w:tc>
        <w:tc>
          <w:tcPr>
            <w:tcW w:w="8016" w:type="dxa"/>
          </w:tcPr>
          <w:p w14:paraId="5A28159A" w14:textId="77777777" w:rsidR="00800C14" w:rsidRDefault="00800C14" w:rsidP="0054773B">
            <w:pPr>
              <w:pStyle w:val="1Einrckung"/>
              <w:ind w:left="0"/>
              <w:rPr>
                <w:color w:val="auto"/>
                <w:lang w:val="ru-RU"/>
              </w:rPr>
            </w:pPr>
            <w:r>
              <w:rPr>
                <w:color w:val="auto"/>
                <w:lang w:val="ru-RU"/>
              </w:rPr>
              <w:t>1</w:t>
            </w:r>
          </w:p>
        </w:tc>
      </w:tr>
      <w:tr w:rsidR="00800C14" w:rsidRPr="008D5C70" w14:paraId="76B3C165" w14:textId="77777777" w:rsidTr="00800C14">
        <w:trPr>
          <w:trHeight w:val="422"/>
        </w:trPr>
        <w:tc>
          <w:tcPr>
            <w:tcW w:w="2235" w:type="dxa"/>
            <w:shd w:val="clear" w:color="auto" w:fill="F2F2F2" w:themeFill="background1" w:themeFillShade="F2"/>
          </w:tcPr>
          <w:p w14:paraId="59793A04" w14:textId="77777777" w:rsidR="00800C14" w:rsidRPr="00676FE3" w:rsidRDefault="00800C14"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1AB396FA" w14:textId="77777777" w:rsidR="00800C14" w:rsidRPr="008D5C70" w:rsidRDefault="00800C14" w:rsidP="0054773B">
            <w:pPr>
              <w:pStyle w:val="1Einrckung"/>
              <w:ind w:left="0"/>
              <w:rPr>
                <w:color w:val="auto"/>
                <w:lang w:val="ru-RU"/>
              </w:rPr>
            </w:pPr>
            <w:r>
              <w:rPr>
                <w:color w:val="auto"/>
                <w:lang w:val="en-US"/>
              </w:rPr>
              <w:t>H</w:t>
            </w:r>
          </w:p>
        </w:tc>
      </w:tr>
    </w:tbl>
    <w:p w14:paraId="41696D38" w14:textId="77777777" w:rsidR="00800C14" w:rsidRPr="00800C14" w:rsidRDefault="00800C14" w:rsidP="00800C14">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007393A" w:rsidR="00FF55D8" w:rsidRDefault="00F16741" w:rsidP="00FF55D8">
      <w:pPr>
        <w:pStyle w:val="3"/>
        <w:tabs>
          <w:tab w:val="num" w:pos="709"/>
        </w:tabs>
        <w:spacing w:before="300" w:after="120"/>
        <w:ind w:left="720" w:hanging="720"/>
        <w:rPr>
          <w:lang w:val="ru-RU"/>
        </w:rPr>
      </w:pPr>
      <w:bookmarkStart w:id="45" w:name="_Toc115853757"/>
      <w:r>
        <w:rPr>
          <w:lang w:val="ru-RU"/>
        </w:rPr>
        <w:t>Программные интерфейсы</w:t>
      </w:r>
      <w:bookmarkEnd w:id="45"/>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828"/>
      </w:tblGrid>
      <w:tr w:rsidR="00853E18" w:rsidRPr="00240F30" w14:paraId="610F6000" w14:textId="77777777" w:rsidTr="00853E18">
        <w:trPr>
          <w:trHeight w:val="401"/>
        </w:trPr>
        <w:tc>
          <w:tcPr>
            <w:tcW w:w="2235" w:type="dxa"/>
            <w:shd w:val="clear" w:color="auto" w:fill="F2F2F2" w:themeFill="background1" w:themeFillShade="F2"/>
          </w:tcPr>
          <w:p w14:paraId="75BDC316" w14:textId="77777777" w:rsidR="00853E18" w:rsidRPr="00676FE3" w:rsidRDefault="00853E18"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0BF214A9" w14:textId="77777777" w:rsidR="00853E18" w:rsidRPr="00240F30" w:rsidRDefault="00853E18" w:rsidP="0054773B">
            <w:pPr>
              <w:pStyle w:val="1Einrckung"/>
              <w:ind w:left="0"/>
              <w:rPr>
                <w:color w:val="auto"/>
                <w:lang w:val="ru-RU"/>
              </w:rPr>
            </w:pPr>
            <w:r>
              <w:rPr>
                <w:color w:val="auto"/>
                <w:lang w:val="ru-RU"/>
              </w:rPr>
              <w:t>Т8.03.01</w:t>
            </w:r>
          </w:p>
        </w:tc>
      </w:tr>
      <w:tr w:rsidR="00853E18" w:rsidRPr="00443C6E" w14:paraId="79D54322" w14:textId="77777777" w:rsidTr="0054773B">
        <w:trPr>
          <w:trHeight w:val="490"/>
        </w:trPr>
        <w:tc>
          <w:tcPr>
            <w:tcW w:w="2235" w:type="dxa"/>
          </w:tcPr>
          <w:p w14:paraId="25E2BA37" w14:textId="77777777" w:rsidR="00853E18" w:rsidRPr="00676FE3" w:rsidRDefault="00853E18"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060E9E22" w14:textId="77777777" w:rsidR="00853E18" w:rsidRPr="00443C6E" w:rsidRDefault="00853E18" w:rsidP="0054773B">
            <w:pPr>
              <w:pStyle w:val="1Einrckung"/>
              <w:ind w:left="0"/>
              <w:rPr>
                <w:color w:val="auto"/>
                <w:lang w:val="ru-RU"/>
              </w:rPr>
            </w:pPr>
            <w:r>
              <w:rPr>
                <w:color w:val="auto"/>
                <w:lang w:val="ru-RU"/>
              </w:rPr>
              <w:t>Интерфейсы\Программные интерфейсы</w:t>
            </w:r>
          </w:p>
        </w:tc>
      </w:tr>
      <w:tr w:rsidR="00853E18" w14:paraId="41E01373" w14:textId="77777777" w:rsidTr="00853E18">
        <w:trPr>
          <w:trHeight w:val="431"/>
        </w:trPr>
        <w:tc>
          <w:tcPr>
            <w:tcW w:w="2235" w:type="dxa"/>
            <w:shd w:val="clear" w:color="auto" w:fill="F2F2F2" w:themeFill="background1" w:themeFillShade="F2"/>
          </w:tcPr>
          <w:p w14:paraId="057D65D1" w14:textId="77777777" w:rsidR="00853E18" w:rsidRPr="00676FE3" w:rsidRDefault="00853E18"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36B7BD25" w14:textId="3198E599" w:rsidR="00853E18" w:rsidRDefault="00853E18" w:rsidP="0054773B">
            <w:pPr>
              <w:pStyle w:val="1Einrckung"/>
              <w:ind w:left="0"/>
              <w:rPr>
                <w:color w:val="auto"/>
                <w:lang w:val="ru-RU"/>
              </w:rPr>
            </w:pPr>
            <w:r>
              <w:rPr>
                <w:lang w:val="ru-RU"/>
              </w:rPr>
              <w:t>Система должна предоставлять открытый интерфейс для контроля управления изменениями.</w:t>
            </w:r>
          </w:p>
        </w:tc>
      </w:tr>
      <w:tr w:rsidR="00853E18" w14:paraId="339F6100" w14:textId="77777777" w:rsidTr="0054773B">
        <w:trPr>
          <w:trHeight w:val="423"/>
        </w:trPr>
        <w:tc>
          <w:tcPr>
            <w:tcW w:w="2235" w:type="dxa"/>
          </w:tcPr>
          <w:p w14:paraId="4C5708E7" w14:textId="77777777" w:rsidR="00853E18" w:rsidRPr="00676FE3" w:rsidRDefault="00853E18" w:rsidP="0054773B">
            <w:pPr>
              <w:pStyle w:val="1Einrckung"/>
              <w:ind w:left="0"/>
              <w:rPr>
                <w:b/>
                <w:color w:val="auto"/>
                <w:lang w:val="ru-RU"/>
              </w:rPr>
            </w:pPr>
            <w:r w:rsidRPr="00676FE3">
              <w:rPr>
                <w:b/>
                <w:color w:val="auto"/>
                <w:lang w:val="ru-RU"/>
              </w:rPr>
              <w:lastRenderedPageBreak/>
              <w:t>Приоритет</w:t>
            </w:r>
          </w:p>
        </w:tc>
        <w:tc>
          <w:tcPr>
            <w:tcW w:w="8016" w:type="dxa"/>
          </w:tcPr>
          <w:p w14:paraId="41FD75DC" w14:textId="77777777" w:rsidR="00853E18" w:rsidRDefault="00853E18" w:rsidP="0054773B">
            <w:pPr>
              <w:pStyle w:val="1Einrckung"/>
              <w:ind w:left="0"/>
              <w:rPr>
                <w:color w:val="auto"/>
                <w:lang w:val="ru-RU"/>
              </w:rPr>
            </w:pPr>
            <w:r>
              <w:rPr>
                <w:color w:val="auto"/>
                <w:lang w:val="ru-RU"/>
              </w:rPr>
              <w:t>1</w:t>
            </w:r>
          </w:p>
        </w:tc>
      </w:tr>
      <w:tr w:rsidR="00853E18" w:rsidRPr="008D5C70" w14:paraId="1E4EB7F0" w14:textId="77777777" w:rsidTr="00853E18">
        <w:trPr>
          <w:trHeight w:val="422"/>
        </w:trPr>
        <w:tc>
          <w:tcPr>
            <w:tcW w:w="2235" w:type="dxa"/>
            <w:shd w:val="clear" w:color="auto" w:fill="F2F2F2" w:themeFill="background1" w:themeFillShade="F2"/>
          </w:tcPr>
          <w:p w14:paraId="0458FBF2" w14:textId="77777777" w:rsidR="00853E18" w:rsidRPr="00676FE3" w:rsidRDefault="00853E18"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64C61634" w14:textId="77777777" w:rsidR="00853E18" w:rsidRPr="008D5C70" w:rsidRDefault="00853E18" w:rsidP="0054773B">
            <w:pPr>
              <w:pStyle w:val="1Einrckung"/>
              <w:ind w:left="0"/>
              <w:rPr>
                <w:color w:val="auto"/>
                <w:lang w:val="ru-RU"/>
              </w:rPr>
            </w:pPr>
            <w:r>
              <w:rPr>
                <w:color w:val="auto"/>
                <w:lang w:val="en-US"/>
              </w:rPr>
              <w:t>H</w:t>
            </w:r>
          </w:p>
        </w:tc>
      </w:tr>
    </w:tbl>
    <w:p w14:paraId="602B68E5" w14:textId="77777777" w:rsidR="00853E18" w:rsidRPr="00853E18" w:rsidRDefault="00853E18" w:rsidP="00853E18">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7E9A4B0E" w:rsidR="00FF55D8" w:rsidRDefault="00F16741" w:rsidP="00FF55D8">
      <w:pPr>
        <w:pStyle w:val="3"/>
        <w:tabs>
          <w:tab w:val="num" w:pos="709"/>
        </w:tabs>
        <w:spacing w:before="300" w:after="120"/>
        <w:ind w:left="720" w:hanging="720"/>
        <w:rPr>
          <w:lang w:val="ru-RU"/>
        </w:rPr>
      </w:pPr>
      <w:bookmarkStart w:id="46" w:name="_Toc115853758"/>
      <w:r>
        <w:rPr>
          <w:lang w:val="ru-RU"/>
        </w:rPr>
        <w:t>Интерфейсы коммуникаций</w:t>
      </w:r>
      <w:bookmarkEnd w:id="4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7826"/>
      </w:tblGrid>
      <w:tr w:rsidR="00853E18" w:rsidRPr="00240F30" w14:paraId="6B384449" w14:textId="77777777" w:rsidTr="00853E18">
        <w:trPr>
          <w:trHeight w:val="401"/>
        </w:trPr>
        <w:tc>
          <w:tcPr>
            <w:tcW w:w="2235" w:type="dxa"/>
            <w:shd w:val="clear" w:color="auto" w:fill="F2F2F2" w:themeFill="background1" w:themeFillShade="F2"/>
          </w:tcPr>
          <w:p w14:paraId="4B34F26A" w14:textId="77777777" w:rsidR="00853E18" w:rsidRPr="00676FE3" w:rsidRDefault="00853E18"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4944B09D" w14:textId="02722522" w:rsidR="00853E18" w:rsidRPr="00240F30" w:rsidRDefault="00853E18" w:rsidP="0054773B">
            <w:pPr>
              <w:pStyle w:val="1Einrckung"/>
              <w:ind w:left="0"/>
              <w:rPr>
                <w:color w:val="auto"/>
                <w:lang w:val="ru-RU"/>
              </w:rPr>
            </w:pPr>
            <w:r>
              <w:rPr>
                <w:color w:val="auto"/>
                <w:lang w:val="ru-RU"/>
              </w:rPr>
              <w:t>Т8.04.0</w:t>
            </w:r>
            <w:r>
              <w:rPr>
                <w:color w:val="auto"/>
                <w:lang w:val="ru-RU"/>
              </w:rPr>
              <w:t>1</w:t>
            </w:r>
          </w:p>
        </w:tc>
      </w:tr>
      <w:tr w:rsidR="00853E18" w:rsidRPr="00443C6E" w14:paraId="6C06EDA6" w14:textId="77777777" w:rsidTr="0054773B">
        <w:trPr>
          <w:trHeight w:val="490"/>
        </w:trPr>
        <w:tc>
          <w:tcPr>
            <w:tcW w:w="2235" w:type="dxa"/>
          </w:tcPr>
          <w:p w14:paraId="68A088C5" w14:textId="77777777" w:rsidR="00853E18" w:rsidRPr="00676FE3" w:rsidRDefault="00853E18"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71ABEF44" w14:textId="77777777" w:rsidR="00853E18" w:rsidRPr="00443C6E" w:rsidRDefault="00853E18" w:rsidP="0054773B">
            <w:pPr>
              <w:pStyle w:val="1Einrckung"/>
              <w:ind w:left="0"/>
              <w:rPr>
                <w:color w:val="auto"/>
                <w:lang w:val="ru-RU"/>
              </w:rPr>
            </w:pPr>
            <w:r>
              <w:rPr>
                <w:color w:val="auto"/>
                <w:lang w:val="ru-RU"/>
              </w:rPr>
              <w:t>Интерфейсы\Интерфейс веб-сервиса</w:t>
            </w:r>
          </w:p>
        </w:tc>
      </w:tr>
      <w:tr w:rsidR="00853E18" w14:paraId="0E9C3691" w14:textId="77777777" w:rsidTr="00853E18">
        <w:trPr>
          <w:trHeight w:val="431"/>
        </w:trPr>
        <w:tc>
          <w:tcPr>
            <w:tcW w:w="2235" w:type="dxa"/>
            <w:shd w:val="clear" w:color="auto" w:fill="F2F2F2" w:themeFill="background1" w:themeFillShade="F2"/>
          </w:tcPr>
          <w:p w14:paraId="60D7F383" w14:textId="77777777" w:rsidR="00853E18" w:rsidRPr="00676FE3" w:rsidRDefault="00853E18"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57A5CC51" w14:textId="77777777" w:rsidR="00853E18" w:rsidRDefault="00853E18" w:rsidP="0054773B">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853E18" w14:paraId="1F915936" w14:textId="77777777" w:rsidTr="0054773B">
        <w:trPr>
          <w:trHeight w:val="423"/>
        </w:trPr>
        <w:tc>
          <w:tcPr>
            <w:tcW w:w="2235" w:type="dxa"/>
          </w:tcPr>
          <w:p w14:paraId="19E604D0" w14:textId="77777777" w:rsidR="00853E18" w:rsidRPr="00676FE3" w:rsidRDefault="00853E18" w:rsidP="0054773B">
            <w:pPr>
              <w:pStyle w:val="1Einrckung"/>
              <w:ind w:left="0"/>
              <w:rPr>
                <w:b/>
                <w:color w:val="auto"/>
                <w:lang w:val="ru-RU"/>
              </w:rPr>
            </w:pPr>
            <w:r w:rsidRPr="00676FE3">
              <w:rPr>
                <w:b/>
                <w:color w:val="auto"/>
                <w:lang w:val="ru-RU"/>
              </w:rPr>
              <w:t>Приоритет</w:t>
            </w:r>
          </w:p>
        </w:tc>
        <w:tc>
          <w:tcPr>
            <w:tcW w:w="8016" w:type="dxa"/>
          </w:tcPr>
          <w:p w14:paraId="28535284" w14:textId="77777777" w:rsidR="00853E18" w:rsidRDefault="00853E18" w:rsidP="0054773B">
            <w:pPr>
              <w:pStyle w:val="1Einrckung"/>
              <w:ind w:left="0"/>
              <w:rPr>
                <w:color w:val="auto"/>
                <w:lang w:val="ru-RU"/>
              </w:rPr>
            </w:pPr>
            <w:r>
              <w:rPr>
                <w:color w:val="auto"/>
                <w:lang w:val="ru-RU"/>
              </w:rPr>
              <w:t>1</w:t>
            </w:r>
          </w:p>
        </w:tc>
      </w:tr>
      <w:tr w:rsidR="00853E18" w:rsidRPr="008D5C70" w14:paraId="3A9E3C48" w14:textId="77777777" w:rsidTr="00853E18">
        <w:trPr>
          <w:trHeight w:val="422"/>
        </w:trPr>
        <w:tc>
          <w:tcPr>
            <w:tcW w:w="2235" w:type="dxa"/>
            <w:shd w:val="clear" w:color="auto" w:fill="F2F2F2" w:themeFill="background1" w:themeFillShade="F2"/>
          </w:tcPr>
          <w:p w14:paraId="26183C7E" w14:textId="77777777" w:rsidR="00853E18" w:rsidRPr="00676FE3" w:rsidRDefault="00853E18" w:rsidP="0054773B">
            <w:pPr>
              <w:pStyle w:val="1Einrckung"/>
              <w:ind w:left="0"/>
              <w:rPr>
                <w:b/>
                <w:color w:val="auto"/>
                <w:lang w:val="ru-RU"/>
              </w:rPr>
            </w:pPr>
            <w:r w:rsidRPr="00676FE3">
              <w:rPr>
                <w:b/>
                <w:color w:val="auto"/>
                <w:lang w:val="ru-RU"/>
              </w:rPr>
              <w:t>Риск</w:t>
            </w:r>
          </w:p>
        </w:tc>
        <w:tc>
          <w:tcPr>
            <w:tcW w:w="8016" w:type="dxa"/>
            <w:shd w:val="clear" w:color="auto" w:fill="F2F2F2" w:themeFill="background1" w:themeFillShade="F2"/>
          </w:tcPr>
          <w:p w14:paraId="0AD57961" w14:textId="77777777" w:rsidR="00853E18" w:rsidRPr="008D5C70" w:rsidRDefault="00853E18" w:rsidP="0054773B">
            <w:pPr>
              <w:pStyle w:val="1Einrckung"/>
              <w:ind w:left="0"/>
              <w:rPr>
                <w:color w:val="auto"/>
                <w:lang w:val="ru-RU"/>
              </w:rPr>
            </w:pPr>
            <w:r>
              <w:rPr>
                <w:color w:val="auto"/>
                <w:lang w:val="en-US"/>
              </w:rPr>
              <w:t>H</w:t>
            </w:r>
          </w:p>
        </w:tc>
      </w:tr>
    </w:tbl>
    <w:p w14:paraId="003E6481" w14:textId="77777777" w:rsidR="00853E18" w:rsidRPr="00853E18" w:rsidRDefault="00853E18" w:rsidP="00853E18">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7643BDDA" w:rsidR="00FF55D8" w:rsidRDefault="00F16741" w:rsidP="00FF55D8">
      <w:pPr>
        <w:pStyle w:val="2"/>
        <w:keepNext/>
        <w:tabs>
          <w:tab w:val="num" w:pos="709"/>
        </w:tabs>
        <w:spacing w:before="360"/>
        <w:ind w:left="709" w:hanging="709"/>
        <w:rPr>
          <w:lang w:val="ru-RU"/>
        </w:rPr>
      </w:pPr>
      <w:bookmarkStart w:id="47" w:name="_Toc115853759"/>
      <w:r>
        <w:rPr>
          <w:lang w:val="ru-RU"/>
        </w:rPr>
        <w:t>Требования лицензирования</w:t>
      </w:r>
      <w:bookmarkEnd w:id="4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853E18" w:rsidRPr="00240F30" w14:paraId="59D766A9" w14:textId="77777777" w:rsidTr="00853E18">
        <w:trPr>
          <w:trHeight w:val="401"/>
        </w:trPr>
        <w:tc>
          <w:tcPr>
            <w:tcW w:w="2235" w:type="dxa"/>
            <w:shd w:val="clear" w:color="auto" w:fill="F2F2F2" w:themeFill="background1" w:themeFillShade="F2"/>
          </w:tcPr>
          <w:p w14:paraId="23157B7F" w14:textId="77777777" w:rsidR="00853E18" w:rsidRPr="00676FE3" w:rsidRDefault="00853E18" w:rsidP="0054773B">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shd w:val="clear" w:color="auto" w:fill="F2F2F2" w:themeFill="background1" w:themeFillShade="F2"/>
          </w:tcPr>
          <w:p w14:paraId="0A2F763B" w14:textId="77777777" w:rsidR="00853E18" w:rsidRPr="00240F30" w:rsidRDefault="00853E18" w:rsidP="0054773B">
            <w:pPr>
              <w:pStyle w:val="1Einrckung"/>
              <w:ind w:left="0"/>
              <w:rPr>
                <w:color w:val="auto"/>
                <w:lang w:val="ru-RU"/>
              </w:rPr>
            </w:pPr>
            <w:r>
              <w:rPr>
                <w:color w:val="auto"/>
                <w:lang w:val="ru-RU"/>
              </w:rPr>
              <w:t>Т9.01.01</w:t>
            </w:r>
          </w:p>
        </w:tc>
      </w:tr>
      <w:tr w:rsidR="00853E18" w:rsidRPr="00443C6E" w14:paraId="6271EA11" w14:textId="77777777" w:rsidTr="0054773B">
        <w:trPr>
          <w:trHeight w:val="490"/>
        </w:trPr>
        <w:tc>
          <w:tcPr>
            <w:tcW w:w="2235" w:type="dxa"/>
          </w:tcPr>
          <w:p w14:paraId="378A4832" w14:textId="77777777" w:rsidR="00853E18" w:rsidRPr="00676FE3" w:rsidRDefault="00853E18" w:rsidP="0054773B">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4F008818" w14:textId="77777777" w:rsidR="00853E18" w:rsidRPr="00443C6E" w:rsidRDefault="00853E18" w:rsidP="0054773B">
            <w:pPr>
              <w:pStyle w:val="1Einrckung"/>
              <w:ind w:left="0"/>
              <w:rPr>
                <w:color w:val="auto"/>
                <w:lang w:val="ru-RU"/>
              </w:rPr>
            </w:pPr>
            <w:r>
              <w:rPr>
                <w:color w:val="auto"/>
                <w:lang w:val="ru-RU"/>
              </w:rPr>
              <w:t>Лицензирование</w:t>
            </w:r>
          </w:p>
        </w:tc>
      </w:tr>
      <w:tr w:rsidR="00853E18" w14:paraId="37B8125E" w14:textId="77777777" w:rsidTr="00853E18">
        <w:trPr>
          <w:trHeight w:val="431"/>
        </w:trPr>
        <w:tc>
          <w:tcPr>
            <w:tcW w:w="2235" w:type="dxa"/>
            <w:shd w:val="clear" w:color="auto" w:fill="F2F2F2" w:themeFill="background1" w:themeFillShade="F2"/>
          </w:tcPr>
          <w:p w14:paraId="472D76DA" w14:textId="77777777" w:rsidR="00853E18" w:rsidRPr="00676FE3" w:rsidRDefault="00853E18" w:rsidP="0054773B">
            <w:pPr>
              <w:pStyle w:val="1Einrckung"/>
              <w:ind w:left="0"/>
              <w:rPr>
                <w:b/>
                <w:color w:val="auto"/>
                <w:lang w:val="ru-RU"/>
              </w:rPr>
            </w:pPr>
            <w:r w:rsidRPr="00676FE3">
              <w:rPr>
                <w:b/>
                <w:color w:val="auto"/>
                <w:lang w:val="ru-RU"/>
              </w:rPr>
              <w:t>Описание</w:t>
            </w:r>
          </w:p>
        </w:tc>
        <w:tc>
          <w:tcPr>
            <w:tcW w:w="8016" w:type="dxa"/>
            <w:shd w:val="clear" w:color="auto" w:fill="F2F2F2" w:themeFill="background1" w:themeFillShade="F2"/>
          </w:tcPr>
          <w:p w14:paraId="36355985" w14:textId="77777777" w:rsidR="00853E18" w:rsidRDefault="00853E18" w:rsidP="0054773B">
            <w:pPr>
              <w:pStyle w:val="1Einrckung"/>
              <w:ind w:left="0"/>
              <w:rPr>
                <w:color w:val="auto"/>
                <w:lang w:val="ru-RU"/>
              </w:rPr>
            </w:pPr>
            <w:r>
              <w:rPr>
                <w:color w:val="auto"/>
                <w:lang w:val="ru-RU"/>
              </w:rPr>
              <w:t xml:space="preserve">Все сторонние ресурсы – это ресурсы вида </w:t>
            </w:r>
            <w:r w:rsidRPr="00B13C10">
              <w:rPr>
                <w:color w:val="auto"/>
                <w:lang w:val="ru-RU"/>
              </w:rPr>
              <w:t>open source</w:t>
            </w:r>
            <w:r>
              <w:rPr>
                <w:color w:val="auto"/>
                <w:lang w:val="ru-RU"/>
              </w:rPr>
              <w:t>, которые можно легально использовать в коммерческих целях.</w:t>
            </w:r>
          </w:p>
        </w:tc>
      </w:tr>
      <w:tr w:rsidR="00853E18" w14:paraId="5097F02F" w14:textId="77777777" w:rsidTr="0054773B">
        <w:trPr>
          <w:trHeight w:val="401"/>
        </w:trPr>
        <w:tc>
          <w:tcPr>
            <w:tcW w:w="2235" w:type="dxa"/>
          </w:tcPr>
          <w:p w14:paraId="2BA56BD4" w14:textId="77777777" w:rsidR="00853E18" w:rsidRPr="00676FE3" w:rsidRDefault="00853E18" w:rsidP="0054773B">
            <w:pPr>
              <w:pStyle w:val="1Einrckung"/>
              <w:ind w:left="0"/>
              <w:rPr>
                <w:b/>
                <w:color w:val="auto"/>
                <w:lang w:val="ru-RU"/>
              </w:rPr>
            </w:pPr>
            <w:r w:rsidRPr="00676FE3">
              <w:rPr>
                <w:b/>
                <w:color w:val="auto"/>
                <w:lang w:val="ru-RU"/>
              </w:rPr>
              <w:t>Приоритет</w:t>
            </w:r>
          </w:p>
        </w:tc>
        <w:tc>
          <w:tcPr>
            <w:tcW w:w="8016" w:type="dxa"/>
          </w:tcPr>
          <w:p w14:paraId="04266907" w14:textId="77777777" w:rsidR="00853E18" w:rsidRDefault="00853E18" w:rsidP="0054773B">
            <w:pPr>
              <w:pStyle w:val="1Einrckung"/>
              <w:ind w:left="0"/>
              <w:rPr>
                <w:color w:val="auto"/>
                <w:lang w:val="ru-RU"/>
              </w:rPr>
            </w:pPr>
            <w:r>
              <w:rPr>
                <w:color w:val="auto"/>
                <w:lang w:val="ru-RU"/>
              </w:rPr>
              <w:t>1</w:t>
            </w:r>
          </w:p>
        </w:tc>
      </w:tr>
    </w:tbl>
    <w:p w14:paraId="1FD75646" w14:textId="77777777" w:rsidR="00853E18" w:rsidRPr="00853E18" w:rsidRDefault="00853E18" w:rsidP="00853E18">
      <w:pPr>
        <w:pStyle w:val="1Einrckung"/>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7B8E1F8" w:rsidR="00FF55D8" w:rsidRDefault="00F16741" w:rsidP="00FF55D8">
      <w:pPr>
        <w:pStyle w:val="2"/>
        <w:keepNext/>
        <w:tabs>
          <w:tab w:val="num" w:pos="709"/>
        </w:tabs>
        <w:spacing w:before="360"/>
        <w:ind w:left="709" w:hanging="709"/>
        <w:rPr>
          <w:lang w:val="ru-RU"/>
        </w:rPr>
      </w:pPr>
      <w:bookmarkStart w:id="48" w:name="_Toc115853760"/>
      <w:r>
        <w:rPr>
          <w:lang w:val="ru-RU"/>
        </w:rPr>
        <w:t>Применимые стандарты</w:t>
      </w:r>
      <w:bookmarkEnd w:id="48"/>
    </w:p>
    <w:p w14:paraId="778BC228" w14:textId="2F200B0F" w:rsidR="00853E18" w:rsidRDefault="00853E18" w:rsidP="00853E18">
      <w:pPr>
        <w:pStyle w:val="1Einrckung"/>
        <w:ind w:left="0"/>
        <w:rPr>
          <w:lang w:val="ru-RU"/>
        </w:rPr>
      </w:pPr>
      <w:r>
        <w:rPr>
          <w:lang w:val="ru-RU"/>
        </w:rPr>
        <w:t xml:space="preserve">    </w:t>
      </w:r>
      <w:r>
        <w:t>Применимые стандарты отсутствуют</w:t>
      </w:r>
    </w:p>
    <w:p w14:paraId="3AC1D4DD" w14:textId="77777777" w:rsidR="00853E18" w:rsidRPr="00853E18" w:rsidRDefault="00853E18" w:rsidP="00853E18">
      <w:pPr>
        <w:pStyle w:val="1Einrckung"/>
        <w:rPr>
          <w:lang w:val="ru-RU"/>
        </w:rPr>
      </w:pP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9" w:name="_Toc115853761"/>
      <w:r>
        <w:rPr>
          <w:lang w:val="ru-RU"/>
        </w:rPr>
        <w:t>Индекс</w:t>
      </w:r>
      <w:bookmarkEnd w:id="49"/>
    </w:p>
    <w:p w14:paraId="4BB41DF1" w14:textId="77777777" w:rsidR="00ED55E3" w:rsidRPr="00D71CC3" w:rsidRDefault="00ED55E3" w:rsidP="007823B5">
      <w:pPr>
        <w:rPr>
          <w:lang w:val="en-GB"/>
        </w:rPr>
      </w:pPr>
    </w:p>
    <w:sectPr w:rsidR="00ED55E3" w:rsidRPr="00D71CC3" w:rsidSect="00C8732B">
      <w:headerReference w:type="default" r:id="rId13"/>
      <w:headerReference w:type="first" r:id="rId14"/>
      <w:footerReference w:type="first" r:id="rId15"/>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ey Svistunov" w:date="2022-11-26T09:06:00Z" w:initials="AS">
    <w:p w14:paraId="6620CB00" w14:textId="77777777" w:rsidR="00FC7BB8" w:rsidRDefault="00FC7BB8" w:rsidP="00190282">
      <w:pPr>
        <w:pStyle w:val="a6"/>
      </w:pPr>
      <w:r>
        <w:rPr>
          <w:rStyle w:val="a5"/>
        </w:rPr>
        <w:annotationRef/>
      </w:r>
      <w:r>
        <w:t>Над документом работает один человек?</w:t>
      </w:r>
    </w:p>
  </w:comment>
  <w:comment w:id="24" w:author="Alexey Svistunov" w:date="2022-11-26T09:08:00Z" w:initials="AS">
    <w:p w14:paraId="2BE3429A" w14:textId="77777777" w:rsidR="00FC7BB8" w:rsidRDefault="00FC7BB8" w:rsidP="00480E7D">
      <w:pPr>
        <w:pStyle w:val="a6"/>
      </w:pPr>
      <w:r>
        <w:rPr>
          <w:rStyle w:val="a5"/>
        </w:rPr>
        <w:annotationRef/>
      </w:r>
      <w:r>
        <w:t xml:space="preserve">Уже писал - в </w:t>
      </w:r>
      <w:r>
        <w:rPr>
          <w:lang w:val="en-US"/>
        </w:rPr>
        <w:t>UML</w:t>
      </w:r>
      <w:r w:rsidRPr="00393464">
        <w:rPr>
          <w:lang w:val="ru-RU"/>
        </w:rPr>
        <w:t xml:space="preserve"> </w:t>
      </w:r>
      <w:r>
        <w:t>варианты использования немного по другому рисуются - овалами</w:t>
      </w:r>
    </w:p>
  </w:comment>
  <w:comment w:id="33" w:author="Alexey Svistunov" w:date="2022-11-26T09:11:00Z" w:initials="AS">
    <w:p w14:paraId="0AE27D01" w14:textId="77777777" w:rsidR="00FC7BB8" w:rsidRDefault="00FC7BB8" w:rsidP="006B4EB7">
      <w:pPr>
        <w:pStyle w:val="a6"/>
      </w:pPr>
      <w:r>
        <w:rPr>
          <w:rStyle w:val="a5"/>
        </w:rPr>
        <w:annotationRef/>
      </w:r>
      <w:r>
        <w:t>Самых "главных" требований не вижу - требований по выполнению. Бизнес-операция: загрузка результатов анализа, назначение, постановка диагноза, и.т.д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0CB00" w15:done="0"/>
  <w15:commentEx w15:paraId="2BE3429A" w15:done="0"/>
  <w15:commentEx w15:paraId="0AE27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59C" w16cex:dateUtc="2022-11-26T06:06:00Z"/>
  <w16cex:commentExtensible w16cex:durableId="272C5626" w16cex:dateUtc="2022-11-26T06:08:00Z"/>
  <w16cex:commentExtensible w16cex:durableId="272C56A4" w16cex:dateUtc="2022-11-26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0CB00" w16cid:durableId="272C559C"/>
  <w16cid:commentId w16cid:paraId="2BE3429A" w16cid:durableId="272C5626"/>
  <w16cid:commentId w16cid:paraId="0AE27D01" w16cid:durableId="272C5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8D43" w14:textId="77777777" w:rsidR="002D45C7" w:rsidRDefault="002D45C7">
      <w:r>
        <w:separator/>
      </w:r>
    </w:p>
  </w:endnote>
  <w:endnote w:type="continuationSeparator" w:id="0">
    <w:p w14:paraId="14F01A07" w14:textId="77777777" w:rsidR="002D45C7" w:rsidRDefault="002D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542F4239" w:rsidR="007823B5" w:rsidRDefault="00853E18">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2774217">
              <wp:simplePos x="0" y="0"/>
              <wp:positionH relativeFrom="column">
                <wp:posOffset>1270</wp:posOffset>
              </wp:positionH>
              <wp:positionV relativeFrom="paragraph">
                <wp:posOffset>-18415</wp:posOffset>
              </wp:positionV>
              <wp:extent cx="6303010" cy="0"/>
              <wp:effectExtent l="10795" t="10160" r="1079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A456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E6BC" w14:textId="77777777" w:rsidR="002D45C7" w:rsidRDefault="002D45C7">
      <w:r>
        <w:separator/>
      </w:r>
    </w:p>
  </w:footnote>
  <w:footnote w:type="continuationSeparator" w:id="0">
    <w:p w14:paraId="291C443D" w14:textId="77777777" w:rsidR="002D45C7" w:rsidRDefault="002D4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2"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0"/>
  </w:num>
  <w:num w:numId="3">
    <w:abstractNumId w:val="11"/>
  </w:num>
  <w:num w:numId="4">
    <w:abstractNumId w:val="6"/>
  </w:num>
  <w:num w:numId="5">
    <w:abstractNumId w:val="5"/>
  </w:num>
  <w:num w:numId="6">
    <w:abstractNumId w:val="9"/>
  </w:num>
  <w:num w:numId="7">
    <w:abstractNumId w:val="4"/>
  </w:num>
  <w:num w:numId="8">
    <w:abstractNumId w:val="0"/>
  </w:num>
  <w:num w:numId="9">
    <w:abstractNumId w:val="0"/>
  </w:num>
  <w:num w:numId="10">
    <w:abstractNumId w:val="0"/>
  </w:num>
  <w:num w:numId="11">
    <w:abstractNumId w:val="2"/>
  </w:num>
  <w:num w:numId="12">
    <w:abstractNumId w:val="3"/>
  </w:num>
  <w:num w:numId="13">
    <w:abstractNumId w:val="8"/>
  </w:num>
  <w:num w:numId="14">
    <w:abstractNumId w:val="1"/>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A5DA9"/>
    <w:rsid w:val="000E6887"/>
    <w:rsid w:val="000F0E95"/>
    <w:rsid w:val="000F0F55"/>
    <w:rsid w:val="000F3924"/>
    <w:rsid w:val="00106CEC"/>
    <w:rsid w:val="001343C1"/>
    <w:rsid w:val="001379A3"/>
    <w:rsid w:val="00157B34"/>
    <w:rsid w:val="0016049A"/>
    <w:rsid w:val="0016726E"/>
    <w:rsid w:val="00167F44"/>
    <w:rsid w:val="0017419E"/>
    <w:rsid w:val="00192770"/>
    <w:rsid w:val="001A44F9"/>
    <w:rsid w:val="001B08B5"/>
    <w:rsid w:val="001B2C49"/>
    <w:rsid w:val="001B489C"/>
    <w:rsid w:val="001C1B9A"/>
    <w:rsid w:val="001C7218"/>
    <w:rsid w:val="001E188C"/>
    <w:rsid w:val="001E5EA3"/>
    <w:rsid w:val="001F623E"/>
    <w:rsid w:val="00201008"/>
    <w:rsid w:val="00206C47"/>
    <w:rsid w:val="0020714B"/>
    <w:rsid w:val="0021158A"/>
    <w:rsid w:val="00221BA7"/>
    <w:rsid w:val="00227A56"/>
    <w:rsid w:val="00230576"/>
    <w:rsid w:val="00282302"/>
    <w:rsid w:val="00282EEB"/>
    <w:rsid w:val="00287E32"/>
    <w:rsid w:val="00295ACE"/>
    <w:rsid w:val="002A6DB7"/>
    <w:rsid w:val="002C2C18"/>
    <w:rsid w:val="002C436C"/>
    <w:rsid w:val="002D45C7"/>
    <w:rsid w:val="002D7F95"/>
    <w:rsid w:val="0030020C"/>
    <w:rsid w:val="00302CDB"/>
    <w:rsid w:val="00316A8B"/>
    <w:rsid w:val="00322870"/>
    <w:rsid w:val="00327DC7"/>
    <w:rsid w:val="00354B0E"/>
    <w:rsid w:val="0036728B"/>
    <w:rsid w:val="00370C89"/>
    <w:rsid w:val="00393464"/>
    <w:rsid w:val="003A543F"/>
    <w:rsid w:val="003C2555"/>
    <w:rsid w:val="003D5E2C"/>
    <w:rsid w:val="003F4F06"/>
    <w:rsid w:val="00421E2A"/>
    <w:rsid w:val="00421EB8"/>
    <w:rsid w:val="00461519"/>
    <w:rsid w:val="00472358"/>
    <w:rsid w:val="004866DF"/>
    <w:rsid w:val="004A45C0"/>
    <w:rsid w:val="004A6023"/>
    <w:rsid w:val="004A70DF"/>
    <w:rsid w:val="004B2CB6"/>
    <w:rsid w:val="004B595C"/>
    <w:rsid w:val="004C49FA"/>
    <w:rsid w:val="004D54DC"/>
    <w:rsid w:val="004E4BD6"/>
    <w:rsid w:val="00501360"/>
    <w:rsid w:val="00505178"/>
    <w:rsid w:val="00527E37"/>
    <w:rsid w:val="005325B9"/>
    <w:rsid w:val="0054194C"/>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5F3C74"/>
    <w:rsid w:val="00600AA5"/>
    <w:rsid w:val="0062004C"/>
    <w:rsid w:val="006268FA"/>
    <w:rsid w:val="00643AF8"/>
    <w:rsid w:val="00663731"/>
    <w:rsid w:val="006760F7"/>
    <w:rsid w:val="006834E6"/>
    <w:rsid w:val="00686224"/>
    <w:rsid w:val="006A45B4"/>
    <w:rsid w:val="006A583A"/>
    <w:rsid w:val="006C4305"/>
    <w:rsid w:val="006E58B1"/>
    <w:rsid w:val="0071098D"/>
    <w:rsid w:val="00711003"/>
    <w:rsid w:val="007170BA"/>
    <w:rsid w:val="00730AEA"/>
    <w:rsid w:val="0073312E"/>
    <w:rsid w:val="007365A0"/>
    <w:rsid w:val="007435A6"/>
    <w:rsid w:val="00777EED"/>
    <w:rsid w:val="007823B5"/>
    <w:rsid w:val="0079263F"/>
    <w:rsid w:val="00795149"/>
    <w:rsid w:val="007B19DA"/>
    <w:rsid w:val="007D30C5"/>
    <w:rsid w:val="00800C14"/>
    <w:rsid w:val="00815614"/>
    <w:rsid w:val="008352EF"/>
    <w:rsid w:val="00835A01"/>
    <w:rsid w:val="00842301"/>
    <w:rsid w:val="00853E18"/>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5C76"/>
    <w:rsid w:val="00A96169"/>
    <w:rsid w:val="00AB2B39"/>
    <w:rsid w:val="00AC77CF"/>
    <w:rsid w:val="00AD097C"/>
    <w:rsid w:val="00AD5E39"/>
    <w:rsid w:val="00B22E70"/>
    <w:rsid w:val="00B66B38"/>
    <w:rsid w:val="00B83CA5"/>
    <w:rsid w:val="00B84FF6"/>
    <w:rsid w:val="00BA358C"/>
    <w:rsid w:val="00BA5DE1"/>
    <w:rsid w:val="00BA7394"/>
    <w:rsid w:val="00BC2021"/>
    <w:rsid w:val="00BC6A41"/>
    <w:rsid w:val="00BC6C19"/>
    <w:rsid w:val="00BD460F"/>
    <w:rsid w:val="00BF2889"/>
    <w:rsid w:val="00BF4D12"/>
    <w:rsid w:val="00C23016"/>
    <w:rsid w:val="00C253AC"/>
    <w:rsid w:val="00C26D46"/>
    <w:rsid w:val="00C4261F"/>
    <w:rsid w:val="00C521B0"/>
    <w:rsid w:val="00C53BE9"/>
    <w:rsid w:val="00C76A85"/>
    <w:rsid w:val="00C80D37"/>
    <w:rsid w:val="00C84CC7"/>
    <w:rsid w:val="00C8732B"/>
    <w:rsid w:val="00C93CE6"/>
    <w:rsid w:val="00CD18B4"/>
    <w:rsid w:val="00CD1E4B"/>
    <w:rsid w:val="00CE342F"/>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A72E1"/>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C7BB8"/>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887"/>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af0">
    <w:name w:val="Абзац Знак"/>
    <w:basedOn w:val="a0"/>
    <w:link w:val="af1"/>
    <w:locked/>
    <w:rsid w:val="006760F7"/>
    <w:rPr>
      <w:rFonts w:ascii="Arial" w:hAnsi="Arial" w:cs="Arial"/>
      <w:color w:val="000000"/>
      <w:sz w:val="22"/>
      <w:lang w:eastAsia="de-CH"/>
    </w:rPr>
  </w:style>
  <w:style w:type="paragraph" w:customStyle="1" w:styleId="af1">
    <w:name w:val="Абзац"/>
    <w:basedOn w:val="a"/>
    <w:link w:val="af0"/>
    <w:qFormat/>
    <w:rsid w:val="006760F7"/>
    <w:pPr>
      <w:tabs>
        <w:tab w:val="left" w:pos="1134"/>
        <w:tab w:val="left" w:pos="3402"/>
        <w:tab w:val="left" w:pos="5670"/>
        <w:tab w:val="left" w:pos="7938"/>
      </w:tabs>
      <w:spacing w:after="240"/>
    </w:pPr>
    <w:rPr>
      <w:rFonts w:cs="Arial"/>
      <w:color w:val="000000"/>
      <w:lang w:val="ru-RU"/>
    </w:rPr>
  </w:style>
  <w:style w:type="table" w:styleId="41">
    <w:name w:val="Plain Table 4"/>
    <w:basedOn w:val="a1"/>
    <w:uiPriority w:val="44"/>
    <w:rsid w:val="00C26D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rsid w:val="00BA358C"/>
    <w:rPr>
      <w:rFonts w:ascii="Arial" w:hAnsi="Arial"/>
      <w:b/>
      <w:color w:val="000000"/>
      <w:sz w:val="24"/>
      <w:lang w:val="de-DE" w:eastAsia="de-CH"/>
    </w:rPr>
  </w:style>
  <w:style w:type="paragraph" w:styleId="af2">
    <w:name w:val="annotation subject"/>
    <w:basedOn w:val="a6"/>
    <w:next w:val="a6"/>
    <w:link w:val="af3"/>
    <w:semiHidden/>
    <w:unhideWhenUsed/>
    <w:rsid w:val="00FC7BB8"/>
    <w:rPr>
      <w:b/>
      <w:bCs/>
    </w:rPr>
  </w:style>
  <w:style w:type="character" w:customStyle="1" w:styleId="a7">
    <w:name w:val="Текст примечания Знак"/>
    <w:basedOn w:val="a0"/>
    <w:link w:val="a6"/>
    <w:semiHidden/>
    <w:rsid w:val="00FC7BB8"/>
    <w:rPr>
      <w:rFonts w:ascii="Arial" w:hAnsi="Arial"/>
      <w:lang w:val="de-DE" w:eastAsia="de-CH"/>
    </w:rPr>
  </w:style>
  <w:style w:type="character" w:customStyle="1" w:styleId="af3">
    <w:name w:val="Тема примечания Знак"/>
    <w:basedOn w:val="a7"/>
    <w:link w:val="af2"/>
    <w:semiHidden/>
    <w:rsid w:val="00FC7BB8"/>
    <w:rPr>
      <w:rFonts w:ascii="Arial" w:hAnsi="Arial"/>
      <w:b/>
      <w:bCs/>
      <w:lang w:val="de-DE" w:eastAsia="de-CH"/>
    </w:rPr>
  </w:style>
  <w:style w:type="paragraph" w:customStyle="1" w:styleId="218">
    <w:name w:val="Стиль Заголовок 2 + Перед:  18 пт"/>
    <w:basedOn w:val="2"/>
    <w:rsid w:val="00853E18"/>
    <w:pPr>
      <w:spacing w:before="360"/>
    </w:pPr>
    <w:rPr>
      <w:rFonts w:ascii="Times New Roman" w:eastAsia="Times New Roman" w:hAnsi="Times New Roman"/>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1661888834">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TotalTime>
  <Pages>15</Pages>
  <Words>4384</Words>
  <Characters>24991</Characters>
  <Application>Microsoft Office Word</Application>
  <DocSecurity>0</DocSecurity>
  <Lines>208</Lines>
  <Paragraphs>58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Lenovo</cp:lastModifiedBy>
  <cp:revision>2</cp:revision>
  <cp:lastPrinted>1900-12-31T20:00:00Z</cp:lastPrinted>
  <dcterms:created xsi:type="dcterms:W3CDTF">2022-11-26T12:47:00Z</dcterms:created>
  <dcterms:modified xsi:type="dcterms:W3CDTF">2022-11-26T12:47:00Z</dcterms:modified>
</cp:coreProperties>
</file>