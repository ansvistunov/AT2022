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9013505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7F27F22C" w14:textId="6BD9445D" w:rsidR="00024598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024598" w:rsidRPr="00D264E7">
        <w:rPr>
          <w:noProof/>
          <w:lang w:val="ru-RU"/>
        </w:rPr>
        <w:t>Содержание</w:t>
      </w:r>
      <w:r w:rsidR="00024598">
        <w:rPr>
          <w:noProof/>
        </w:rPr>
        <w:tab/>
      </w:r>
      <w:r w:rsidR="00024598">
        <w:rPr>
          <w:noProof/>
        </w:rPr>
        <w:fldChar w:fldCharType="begin"/>
      </w:r>
      <w:r w:rsidR="00024598">
        <w:rPr>
          <w:noProof/>
        </w:rPr>
        <w:instrText xml:space="preserve"> PAGEREF _Toc119013505 \h </w:instrText>
      </w:r>
      <w:r w:rsidR="00024598">
        <w:rPr>
          <w:noProof/>
        </w:rPr>
      </w:r>
      <w:r w:rsidR="00024598">
        <w:rPr>
          <w:noProof/>
        </w:rPr>
        <w:fldChar w:fldCharType="separate"/>
      </w:r>
      <w:r w:rsidR="00024598">
        <w:rPr>
          <w:noProof/>
        </w:rPr>
        <w:t>1</w:t>
      </w:r>
      <w:r w:rsidR="00024598">
        <w:rPr>
          <w:noProof/>
        </w:rPr>
        <w:fldChar w:fldCharType="end"/>
      </w:r>
    </w:p>
    <w:p w14:paraId="3A8275F9" w14:textId="78A54054" w:rsidR="00024598" w:rsidRDefault="00024598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264E7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F4B231" w14:textId="162BAA64" w:rsidR="00024598" w:rsidRDefault="00024598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64C861" w14:textId="1CFEDBE2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68357C" w14:textId="05EC675E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D8C6D1" w14:textId="3F8324DD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50018F" w14:textId="67DF8CC0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58CFA5" w14:textId="171D3A24" w:rsidR="00024598" w:rsidRDefault="00024598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24598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Общее</w:t>
      </w:r>
      <w:r w:rsidRPr="00024598">
        <w:rPr>
          <w:noProof/>
          <w:lang w:val="ru-RU"/>
        </w:rPr>
        <w:t xml:space="preserve"> </w:t>
      </w:r>
      <w:r w:rsidRPr="00D264E7">
        <w:rPr>
          <w:noProof/>
          <w:lang w:val="ru-RU"/>
        </w:rPr>
        <w:t>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22E127" w14:textId="70427AD8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248ACE" w14:textId="7483F2F1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DE192" w14:textId="32031789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364B2" w14:textId="4BF49E90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6AE585" w14:textId="3A56F98E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3E586" w14:textId="1362F412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92717" w14:textId="6FC75E03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1D55ED" w14:textId="232A2AB6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764441" w14:textId="1BD4E93D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2565AE" w14:textId="02336BFF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BA85A1" w14:textId="73DADC36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A5148F" w14:textId="469FDDE4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1265B9" w14:textId="7C4CD2C9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D557C0" w14:textId="74C6E49A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945005" w14:textId="11249DBB" w:rsidR="00024598" w:rsidRDefault="00024598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CE9F8A" w14:textId="43CF8312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CB5529" w14:textId="5C080BBE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24598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24598">
        <w:rPr>
          <w:noProof/>
          <w:lang w:val="ru-RU"/>
        </w:rPr>
        <w:t>Класс пользователя 1 («Сотрудник»)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8EF28A" w14:textId="431C70A9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24598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24598">
        <w:rPr>
          <w:noProof/>
          <w:lang w:val="ru-RU"/>
        </w:rPr>
        <w:t>Класс пользователя 2 («Тимлид»)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FB8082" w14:textId="272F952E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24598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24598">
        <w:rPr>
          <w:noProof/>
          <w:lang w:val="ru-RU"/>
        </w:rPr>
        <w:t>Класс пользователя 3 («Лектор»)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7DD60A" w14:textId="7363C78B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891D2B" w14:textId="491597F6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30C4CE" w14:textId="64015FE4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FABF92" w14:textId="6FF57C20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940860" w14:textId="3D8A9013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121787" w14:textId="0955EE67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1D68EB" w14:textId="60CA525A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4EAECC" w14:textId="0357A3C5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94C77D" w14:textId="601998E9" w:rsidR="00024598" w:rsidRDefault="00024598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Применимые</w:t>
      </w:r>
      <w:r w:rsidRPr="00024598">
        <w:rPr>
          <w:noProof/>
          <w:lang w:val="ru-RU"/>
        </w:rPr>
        <w:t xml:space="preserve"> </w:t>
      </w:r>
      <w:r w:rsidRPr="00D264E7">
        <w:rPr>
          <w:noProof/>
          <w:lang w:val="ru-RU"/>
        </w:rPr>
        <w:t>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B5D829" w14:textId="60E48F38" w:rsidR="00024598" w:rsidRDefault="00024598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264E7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C854C9" w14:textId="0CADB5E6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9013506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3ABA6E8E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8A7883">
              <w:t>10</w:t>
            </w:r>
            <w:r>
              <w:rPr>
                <w:lang w:val="ru-RU"/>
              </w:rPr>
              <w:t>-</w:t>
            </w:r>
            <w:r w:rsidR="008A7883">
              <w:t>13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A469C20" w:rsidR="007823B5" w:rsidRPr="00D9349E" w:rsidRDefault="008A7883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Сигачёв А.В.; Пронина </w:t>
            </w:r>
            <w:proofErr w:type="gramStart"/>
            <w:r>
              <w:rPr>
                <w:lang w:val="ru-RU"/>
              </w:rPr>
              <w:t>Т.И.</w:t>
            </w:r>
            <w:proofErr w:type="gramEnd"/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5B0E8C2" w:rsidR="007823B5" w:rsidRPr="00B66B38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2022-10-1</w:t>
            </w:r>
            <w:r w:rsidR="00346258"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03A78F2F" w14:textId="6C3DDBA3" w:rsidR="007823B5" w:rsidRPr="008A7883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0193F26E" w:rsidR="007823B5" w:rsidRPr="00B66B38" w:rsidRDefault="00961EBD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Дополнение пропущенных разделов</w:t>
            </w:r>
          </w:p>
        </w:tc>
        <w:tc>
          <w:tcPr>
            <w:tcW w:w="2694" w:type="dxa"/>
          </w:tcPr>
          <w:p w14:paraId="224B4F6A" w14:textId="3B67E75A" w:rsidR="007823B5" w:rsidRPr="00B66B38" w:rsidRDefault="00961EBD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</w:t>
            </w:r>
            <w:r w:rsidR="00EC4CBA">
              <w:rPr>
                <w:lang w:val="ru-RU"/>
              </w:rPr>
              <w:t>.</w:t>
            </w:r>
            <w:r>
              <w:rPr>
                <w:lang w:val="ru-RU"/>
              </w:rPr>
              <w:t xml:space="preserve">; Пронина </w:t>
            </w:r>
            <w:proofErr w:type="gramStart"/>
            <w:r>
              <w:rPr>
                <w:lang w:val="ru-RU"/>
              </w:rPr>
              <w:t>Т.И.</w:t>
            </w:r>
            <w:proofErr w:type="gramEnd"/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137D5E2A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2022-10-29</w:t>
            </w:r>
          </w:p>
        </w:tc>
        <w:tc>
          <w:tcPr>
            <w:tcW w:w="1701" w:type="dxa"/>
          </w:tcPr>
          <w:p w14:paraId="02FC0989" w14:textId="07D2EC46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76B5085C" w:rsidR="007823B5" w:rsidRPr="00B66B38" w:rsidRDefault="00EC4CB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Заполнение до конца раздела 3, правка предыдущих разделов с учетом новых требований</w:t>
            </w:r>
          </w:p>
        </w:tc>
        <w:tc>
          <w:tcPr>
            <w:tcW w:w="2694" w:type="dxa"/>
          </w:tcPr>
          <w:p w14:paraId="06F9DC7D" w14:textId="176EB0C1" w:rsidR="007823B5" w:rsidRPr="00B66B38" w:rsidRDefault="00EC4CBA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Сигачёв А.В.; Пронина </w:t>
            </w:r>
            <w:proofErr w:type="gramStart"/>
            <w:r>
              <w:rPr>
                <w:lang w:val="ru-RU"/>
              </w:rPr>
              <w:t>Т.И.</w:t>
            </w:r>
            <w:proofErr w:type="gramEnd"/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4BFBF69F" w:rsidR="00AB2B39" w:rsidRP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2022-11-10</w:t>
            </w:r>
          </w:p>
        </w:tc>
        <w:tc>
          <w:tcPr>
            <w:tcW w:w="1701" w:type="dxa"/>
          </w:tcPr>
          <w:p w14:paraId="0294E1E9" w14:textId="4ACCFAF1" w:rsidR="00AB2B39" w:rsidRP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24AB6A2F" w14:textId="4A7AE527" w:rsidR="00AB2B39" w:rsidRPr="00AB2B39" w:rsidRDefault="00327CFF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Правка 3 раздела, БД может быть любой и данные о сотрудниках получаем с Корпоративного портала</w:t>
            </w:r>
          </w:p>
        </w:tc>
        <w:tc>
          <w:tcPr>
            <w:tcW w:w="2694" w:type="dxa"/>
          </w:tcPr>
          <w:p w14:paraId="5F154BF1" w14:textId="4FCC0E4E" w:rsid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Сафронов </w:t>
            </w:r>
            <w:proofErr w:type="gramStart"/>
            <w:r>
              <w:rPr>
                <w:lang w:val="ru-RU"/>
              </w:rPr>
              <w:t>Н.С.</w:t>
            </w:r>
            <w:proofErr w:type="gramEnd"/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8A7883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8A7883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8A7883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8A7883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8"/>
        <w:rPr>
          <w:sz w:val="16"/>
          <w:lang w:val="ru-RU"/>
        </w:rPr>
      </w:pPr>
    </w:p>
    <w:p w14:paraId="74D95800" w14:textId="747AD946" w:rsidR="00CC30F8" w:rsidRPr="008C4452" w:rsidRDefault="007823B5" w:rsidP="008C445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r w:rsidRPr="00B66B38">
        <w:rPr>
          <w:lang w:val="ru-RU"/>
        </w:rPr>
        <w:br w:type="page"/>
      </w:r>
      <w:bookmarkStart w:id="6" w:name="_Toc119013507"/>
      <w:r w:rsidR="005B09DE">
        <w:rPr>
          <w:lang w:val="ru-RU"/>
        </w:rPr>
        <w:lastRenderedPageBreak/>
        <w:t>Введение</w:t>
      </w:r>
      <w:bookmarkEnd w:id="6"/>
    </w:p>
    <w:p w14:paraId="5E5D5605" w14:textId="2C844D92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9013508"/>
      <w:r>
        <w:rPr>
          <w:lang w:val="ru-RU"/>
        </w:rPr>
        <w:t>Цели</w:t>
      </w:r>
      <w:bookmarkEnd w:id="7"/>
    </w:p>
    <w:p w14:paraId="221C6575" w14:textId="0FFFC07B" w:rsidR="007823B5" w:rsidRPr="00D37F80" w:rsidRDefault="00516BBB" w:rsidP="00D37F80">
      <w:pPr>
        <w:pStyle w:val="1Einrckung"/>
        <w:ind w:left="0"/>
        <w:rPr>
          <w:lang w:val="ru-RU"/>
        </w:rPr>
      </w:pPr>
      <w:r>
        <w:rPr>
          <w:lang w:val="ru-RU"/>
        </w:rPr>
        <w:t>В условиях быстроразвивающегося мира</w:t>
      </w:r>
      <w:r w:rsidR="00476C0D">
        <w:rPr>
          <w:lang w:val="ru-RU"/>
        </w:rPr>
        <w:t xml:space="preserve"> Информационных технологий приоритетным направление</w:t>
      </w:r>
      <w:r w:rsidR="009137FF">
        <w:rPr>
          <w:lang w:val="ru-RU"/>
        </w:rPr>
        <w:t xml:space="preserve">м </w:t>
      </w:r>
      <w:r w:rsidR="00476C0D">
        <w:rPr>
          <w:lang w:val="ru-RU"/>
        </w:rPr>
        <w:t xml:space="preserve">политики любой </w:t>
      </w:r>
      <w:r w:rsidR="00476C0D">
        <w:rPr>
          <w:lang w:val="en-US"/>
        </w:rPr>
        <w:t>IT</w:t>
      </w:r>
      <w:r w:rsidR="00476C0D" w:rsidRPr="00476C0D">
        <w:rPr>
          <w:lang w:val="ru-RU"/>
        </w:rPr>
        <w:t xml:space="preserve"> </w:t>
      </w:r>
      <w:r w:rsidR="00476C0D">
        <w:rPr>
          <w:lang w:val="ru-RU"/>
        </w:rPr>
        <w:t xml:space="preserve">компании является постоянное поддержание квалификации </w:t>
      </w:r>
      <w:r>
        <w:rPr>
          <w:lang w:val="ru-RU"/>
        </w:rPr>
        <w:t xml:space="preserve">и мотивации </w:t>
      </w:r>
      <w:r w:rsidR="00660C58">
        <w:rPr>
          <w:lang w:val="ru-RU"/>
        </w:rPr>
        <w:t>сотрудников на высоком уровне. Собственно, в</w:t>
      </w:r>
      <w:r w:rsidR="00476C0D">
        <w:rPr>
          <w:lang w:val="ru-RU"/>
        </w:rPr>
        <w:t xml:space="preserve">озникла необходимость реализовать централизованное управление </w:t>
      </w:r>
      <w:r w:rsidR="008A7883">
        <w:rPr>
          <w:lang w:val="ru-RU"/>
        </w:rPr>
        <w:t>повышение</w:t>
      </w:r>
      <w:r w:rsidR="00476C0D">
        <w:rPr>
          <w:lang w:val="ru-RU"/>
        </w:rPr>
        <w:t>м</w:t>
      </w:r>
      <w:r w:rsidR="008A7883">
        <w:rPr>
          <w:lang w:val="ru-RU"/>
        </w:rPr>
        <w:t xml:space="preserve"> квалификации сотрудников </w:t>
      </w:r>
      <w:r w:rsidR="008A7883">
        <w:rPr>
          <w:lang w:val="en-US"/>
        </w:rPr>
        <w:t>IT</w:t>
      </w:r>
      <w:r w:rsidR="008A7883" w:rsidRPr="008A7883">
        <w:rPr>
          <w:lang w:val="ru-RU"/>
        </w:rPr>
        <w:t xml:space="preserve"> </w:t>
      </w:r>
      <w:r w:rsidR="008A7883">
        <w:rPr>
          <w:lang w:val="ru-RU"/>
        </w:rPr>
        <w:t>компании</w:t>
      </w:r>
      <w:r w:rsidR="00476C0D">
        <w:rPr>
          <w:lang w:val="ru-RU"/>
        </w:rPr>
        <w:t xml:space="preserve">, </w:t>
      </w:r>
      <w:r>
        <w:rPr>
          <w:lang w:val="ru-RU"/>
        </w:rPr>
        <w:t>предоставлением актуальных</w:t>
      </w:r>
      <w:r w:rsidR="00476C0D">
        <w:rPr>
          <w:lang w:val="ru-RU"/>
        </w:rPr>
        <w:t xml:space="preserve"> </w:t>
      </w:r>
      <w:r>
        <w:rPr>
          <w:lang w:val="ru-RU"/>
        </w:rPr>
        <w:t>сведений</w:t>
      </w:r>
      <w:r w:rsidR="00476C0D" w:rsidRPr="00476C0D">
        <w:rPr>
          <w:lang w:val="ru-RU"/>
        </w:rPr>
        <w:t xml:space="preserve"> о нововведениях в п</w:t>
      </w:r>
      <w:r>
        <w:rPr>
          <w:lang w:val="ru-RU"/>
        </w:rPr>
        <w:t>рофессии, обучением работе в новых программах или на новом оборудовании, а т</w:t>
      </w:r>
      <w:r w:rsidR="00476C0D">
        <w:rPr>
          <w:lang w:val="ru-RU"/>
        </w:rPr>
        <w:t xml:space="preserve">акже </w:t>
      </w:r>
      <w:r>
        <w:rPr>
          <w:lang w:val="ru-RU"/>
        </w:rPr>
        <w:t>проведении мероприятий</w:t>
      </w:r>
      <w:r w:rsidR="00476C0D" w:rsidRPr="00476C0D">
        <w:rPr>
          <w:lang w:val="ru-RU"/>
        </w:rPr>
        <w:t xml:space="preserve"> для увеличения мотивации работников.</w:t>
      </w:r>
      <w:r>
        <w:rPr>
          <w:lang w:val="ru-RU"/>
        </w:rPr>
        <w:br/>
      </w:r>
      <w:r w:rsidRPr="00516BBB">
        <w:rPr>
          <w:lang w:val="ru-RU"/>
        </w:rPr>
        <w:t xml:space="preserve">Этот документ описывает как объем системы, так и требования к </w:t>
      </w:r>
      <w:r w:rsidR="00A56DD9">
        <w:rPr>
          <w:lang w:val="ru-RU"/>
        </w:rPr>
        <w:t>программному обеспечению</w:t>
      </w:r>
      <w:r w:rsidRPr="00516BBB">
        <w:rPr>
          <w:lang w:val="ru-RU"/>
        </w:rPr>
        <w:t>, конструктивные ограничения и системные интерфейсы.</w:t>
      </w:r>
    </w:p>
    <w:p w14:paraId="366D039C" w14:textId="5A585621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9013509"/>
      <w:r>
        <w:rPr>
          <w:lang w:val="ru-RU"/>
        </w:rPr>
        <w:t>Границы применения</w:t>
      </w:r>
      <w:bookmarkEnd w:id="8"/>
    </w:p>
    <w:p w14:paraId="09ED2913" w14:textId="33C66FAB" w:rsidR="008A7883" w:rsidRDefault="00A56DD9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Программное обеспечение является частью Корпоративного портала </w:t>
      </w:r>
      <w:r>
        <w:rPr>
          <w:lang w:val="en-US"/>
        </w:rPr>
        <w:t>IT</w:t>
      </w:r>
      <w:r w:rsidRPr="00A56DD9">
        <w:rPr>
          <w:lang w:val="ru-RU"/>
        </w:rPr>
        <w:t xml:space="preserve"> </w:t>
      </w:r>
      <w:r>
        <w:rPr>
          <w:lang w:val="ru-RU"/>
        </w:rPr>
        <w:t>компании и</w:t>
      </w:r>
      <w:r w:rsidR="00B26190">
        <w:rPr>
          <w:lang w:val="ru-RU"/>
        </w:rPr>
        <w:t xml:space="preserve"> применим</w:t>
      </w:r>
      <w:r>
        <w:rPr>
          <w:lang w:val="ru-RU"/>
        </w:rPr>
        <w:t>о</w:t>
      </w:r>
      <w:r w:rsidR="00D569A7">
        <w:rPr>
          <w:lang w:val="ru-RU"/>
        </w:rPr>
        <w:t xml:space="preserve"> только внутри</w:t>
      </w:r>
      <w:r w:rsidR="00C22C75">
        <w:rPr>
          <w:lang w:val="ru-RU"/>
        </w:rPr>
        <w:t xml:space="preserve"> конкретной</w:t>
      </w:r>
      <w:r w:rsidR="00D569A7">
        <w:rPr>
          <w:lang w:val="ru-RU"/>
        </w:rPr>
        <w:t xml:space="preserve"> </w:t>
      </w:r>
      <w:r w:rsidR="00D569A7">
        <w:rPr>
          <w:lang w:val="en-US"/>
        </w:rPr>
        <w:t>IT</w:t>
      </w:r>
      <w:r w:rsidR="00D569A7" w:rsidRPr="00D569A7">
        <w:rPr>
          <w:lang w:val="ru-RU"/>
        </w:rPr>
        <w:t xml:space="preserve"> </w:t>
      </w:r>
      <w:r w:rsidR="00D569A7">
        <w:rPr>
          <w:lang w:val="ru-RU"/>
        </w:rPr>
        <w:t>компании</w:t>
      </w:r>
      <w:r w:rsidR="00B26190">
        <w:rPr>
          <w:lang w:val="ru-RU"/>
        </w:rPr>
        <w:t xml:space="preserve"> как компонент Корпоративного портала</w:t>
      </w:r>
      <w:r w:rsidR="00D569A7">
        <w:rPr>
          <w:lang w:val="ru-RU"/>
        </w:rPr>
        <w:t xml:space="preserve"> для организации мероприятий по повышению квалификации и мотивации сотрудников</w:t>
      </w:r>
      <w:r>
        <w:rPr>
          <w:lang w:val="ru-RU"/>
        </w:rPr>
        <w:t>, тем самым явл</w:t>
      </w:r>
      <w:r w:rsidR="007F0C06">
        <w:rPr>
          <w:lang w:val="ru-RU"/>
        </w:rPr>
        <w:t>яясь по своей сути Веб-приложением</w:t>
      </w:r>
      <w:r>
        <w:rPr>
          <w:lang w:val="ru-RU"/>
        </w:rPr>
        <w:t xml:space="preserve">. 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9" w:name="_Toc119013510"/>
      <w:r>
        <w:rPr>
          <w:lang w:val="ru-RU"/>
        </w:rPr>
        <w:t>Термины, аббревиатуры, сокращения</w:t>
      </w:r>
      <w:bookmarkEnd w:id="9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2388"/>
        <w:gridCol w:w="7012"/>
      </w:tblGrid>
      <w:tr w:rsidR="00A62FA2" w:rsidRPr="00A62FA2" w14:paraId="0FF8222E" w14:textId="77777777" w:rsidTr="003E00B2">
        <w:tc>
          <w:tcPr>
            <w:tcW w:w="2388" w:type="dxa"/>
          </w:tcPr>
          <w:p w14:paraId="19457BAB" w14:textId="3DBC4C5F" w:rsidR="00A62FA2" w:rsidRPr="00D569A7" w:rsidRDefault="00D569A7" w:rsidP="00D569A7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  <w:r w:rsidR="003E00B2">
              <w:rPr>
                <w:b/>
                <w:lang w:val="ru-RU"/>
              </w:rPr>
              <w:t>ы, аббревиатуры, сокращения</w:t>
            </w:r>
          </w:p>
        </w:tc>
        <w:tc>
          <w:tcPr>
            <w:tcW w:w="7012" w:type="dxa"/>
          </w:tcPr>
          <w:p w14:paraId="19A5FD6E" w14:textId="5E2AED17" w:rsidR="00A62FA2" w:rsidRPr="00A62FA2" w:rsidRDefault="00D569A7" w:rsidP="00A62FA2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Расшифровка</w:t>
            </w:r>
          </w:p>
        </w:tc>
      </w:tr>
      <w:tr w:rsidR="00A62FA2" w14:paraId="0A2DF027" w14:textId="77777777" w:rsidTr="003E00B2">
        <w:tc>
          <w:tcPr>
            <w:tcW w:w="2388" w:type="dxa"/>
          </w:tcPr>
          <w:p w14:paraId="3D44018C" w14:textId="587BA944" w:rsidR="00A62FA2" w:rsidRPr="00D37F80" w:rsidRDefault="00D569A7" w:rsidP="00D8682C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7012" w:type="dxa"/>
          </w:tcPr>
          <w:p w14:paraId="74FC3298" w14:textId="219C17C0" w:rsidR="00A62FA2" w:rsidRDefault="003E00B2" w:rsidP="00C22C75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  <w:r w:rsidRPr="00961EBD">
              <w:rPr>
                <w:lang w:val="ru-RU"/>
              </w:rPr>
              <w:t xml:space="preserve"> (</w:t>
            </w:r>
            <w:r w:rsidR="00C22C75" w:rsidRPr="00C22C75">
              <w:rPr>
                <w:lang w:val="ru-RU"/>
              </w:rPr>
              <w:t>Information Technology</w:t>
            </w:r>
            <w:r w:rsidRPr="00961EBD">
              <w:rPr>
                <w:lang w:val="ru-RU"/>
              </w:rPr>
              <w:t>)</w:t>
            </w:r>
            <w:r w:rsidR="00C22C75" w:rsidRPr="00C22C75">
              <w:rPr>
                <w:lang w:val="ru-RU"/>
              </w:rPr>
              <w:t xml:space="preserve"> - «информационные технологии». IT –процессы создания, хранения, обмена информацией, а также способы реализации этих процессов.</w:t>
            </w:r>
          </w:p>
        </w:tc>
      </w:tr>
      <w:tr w:rsidR="00354B0E" w14:paraId="1E2ED30C" w14:textId="77777777" w:rsidTr="003E00B2">
        <w:tc>
          <w:tcPr>
            <w:tcW w:w="2388" w:type="dxa"/>
          </w:tcPr>
          <w:p w14:paraId="1F62B042" w14:textId="4B157598" w:rsidR="00354B0E" w:rsidRPr="003E00B2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</w:t>
            </w:r>
          </w:p>
        </w:tc>
        <w:tc>
          <w:tcPr>
            <w:tcW w:w="7012" w:type="dxa"/>
          </w:tcPr>
          <w:p w14:paraId="28108E46" w14:textId="7B68376A" w:rsidR="00354B0E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Тимлид (Team </w:t>
            </w:r>
            <w:proofErr w:type="spellStart"/>
            <w:r>
              <w:rPr>
                <w:lang w:val="ru-RU"/>
              </w:rPr>
              <w:t>Lead</w:t>
            </w:r>
            <w:proofErr w:type="spellEnd"/>
            <w:r>
              <w:rPr>
                <w:lang w:val="ru-RU"/>
              </w:rPr>
              <w:t>)</w:t>
            </w:r>
            <w:r w:rsidR="00C22C75" w:rsidRPr="00C22C75">
              <w:rPr>
                <w:lang w:val="ru-RU"/>
              </w:rPr>
              <w:t xml:space="preserve"> – специалист, который руководит командой разработчиков.</w:t>
            </w:r>
          </w:p>
        </w:tc>
      </w:tr>
      <w:tr w:rsidR="00A62FA2" w14:paraId="5FFF1EFA" w14:textId="77777777" w:rsidTr="003E00B2">
        <w:tc>
          <w:tcPr>
            <w:tcW w:w="2388" w:type="dxa"/>
          </w:tcPr>
          <w:p w14:paraId="05632F02" w14:textId="049339E6" w:rsidR="00A62FA2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Лектор</w:t>
            </w:r>
          </w:p>
        </w:tc>
        <w:tc>
          <w:tcPr>
            <w:tcW w:w="7012" w:type="dxa"/>
          </w:tcPr>
          <w:p w14:paraId="490F0351" w14:textId="0A182E15" w:rsidR="00A62FA2" w:rsidRPr="003E00B2" w:rsidRDefault="003E00B2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  <w:r w:rsidR="00863F6E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специалист в своей области внутри </w:t>
            </w:r>
            <w:r>
              <w:rPr>
                <w:lang w:val="en-US"/>
              </w:rPr>
              <w:t>IT</w:t>
            </w:r>
            <w:r w:rsidRPr="003E00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компании, выбранный для проведения Мероприятия.</w:t>
            </w:r>
          </w:p>
        </w:tc>
      </w:tr>
      <w:tr w:rsidR="00F42BBF" w14:paraId="39AA8DED" w14:textId="77777777" w:rsidTr="003E00B2">
        <w:tc>
          <w:tcPr>
            <w:tcW w:w="2388" w:type="dxa"/>
          </w:tcPr>
          <w:p w14:paraId="595453E1" w14:textId="05F568A9" w:rsidR="00F42BBF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Мероприятие</w:t>
            </w:r>
          </w:p>
        </w:tc>
        <w:tc>
          <w:tcPr>
            <w:tcW w:w="7012" w:type="dxa"/>
          </w:tcPr>
          <w:p w14:paraId="1322D0A2" w14:textId="6870B1EF" w:rsidR="00F42BBF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Совокупность действий Лектора, направленных на повышение квалификации сотрудников.</w:t>
            </w:r>
          </w:p>
        </w:tc>
      </w:tr>
      <w:tr w:rsidR="00A62FA2" w14:paraId="441E98F9" w14:textId="77777777" w:rsidTr="003E00B2">
        <w:tc>
          <w:tcPr>
            <w:tcW w:w="2388" w:type="dxa"/>
          </w:tcPr>
          <w:p w14:paraId="5F1383FA" w14:textId="3CED5A83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Идентификационный номер</w:t>
            </w:r>
          </w:p>
        </w:tc>
        <w:tc>
          <w:tcPr>
            <w:tcW w:w="7012" w:type="dxa"/>
          </w:tcPr>
          <w:p w14:paraId="0ABB0795" w14:textId="4E3C3182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Уже существующий</w:t>
            </w:r>
            <w:proofErr w:type="gramEnd"/>
            <w:r>
              <w:rPr>
                <w:lang w:val="ru-RU"/>
              </w:rPr>
              <w:t xml:space="preserve"> код</w:t>
            </w:r>
            <w:r w:rsidRPr="00B63D67">
              <w:rPr>
                <w:lang w:val="ru-RU"/>
              </w:rPr>
              <w:t>, используемый работодателем для уникальной идентификации людей, работающих в организации</w:t>
            </w:r>
            <w:r w:rsidR="003E00B2">
              <w:rPr>
                <w:lang w:val="ru-RU"/>
              </w:rPr>
              <w:t>.</w:t>
            </w:r>
          </w:p>
        </w:tc>
      </w:tr>
      <w:tr w:rsidR="00B26190" w14:paraId="1A17406E" w14:textId="77777777" w:rsidTr="003E00B2">
        <w:tc>
          <w:tcPr>
            <w:tcW w:w="2388" w:type="dxa"/>
          </w:tcPr>
          <w:p w14:paraId="39A4E9AE" w14:textId="28527A5E" w:rsidR="00B26190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Веб-приложение</w:t>
            </w:r>
          </w:p>
        </w:tc>
        <w:tc>
          <w:tcPr>
            <w:tcW w:w="7012" w:type="dxa"/>
          </w:tcPr>
          <w:p w14:paraId="06A59A25" w14:textId="7D858820" w:rsidR="00B26190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C4452">
              <w:rPr>
                <w:lang w:val="ru-RU"/>
              </w:rPr>
              <w:t>лиент-серверное приложение, в котором клиент взаимодействует с веб-сервером при помощи браузера</w:t>
            </w:r>
            <w:r>
              <w:rPr>
                <w:lang w:val="ru-RU"/>
              </w:rPr>
              <w:t>.</w:t>
            </w:r>
          </w:p>
        </w:tc>
      </w:tr>
      <w:tr w:rsidR="00EC4CBA" w14:paraId="7F747354" w14:textId="77777777" w:rsidTr="003E00B2">
        <w:tc>
          <w:tcPr>
            <w:tcW w:w="2388" w:type="dxa"/>
          </w:tcPr>
          <w:p w14:paraId="14946AD8" w14:textId="66852207" w:rsidR="00EC4CBA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Корпоративный портал</w:t>
            </w:r>
          </w:p>
        </w:tc>
        <w:tc>
          <w:tcPr>
            <w:tcW w:w="7012" w:type="dxa"/>
          </w:tcPr>
          <w:p w14:paraId="1CD3ABD9" w14:textId="3807C49A" w:rsidR="00EC4CBA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Pr="008C4452">
              <w:rPr>
                <w:lang w:val="ru-RU"/>
              </w:rPr>
              <w:t>то, в общем случае, веб-интерфейс для доступа сотрудника к корпоративным данным и приложениям.</w:t>
            </w:r>
          </w:p>
        </w:tc>
      </w:tr>
    </w:tbl>
    <w:p w14:paraId="36097B15" w14:textId="77777777" w:rsidR="00A62FA2" w:rsidRPr="00A62FA2" w:rsidRDefault="00A62FA2" w:rsidP="006211F0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9013511"/>
      <w:r>
        <w:rPr>
          <w:lang w:val="ru-RU"/>
        </w:rPr>
        <w:t>Ссылки</w:t>
      </w:r>
      <w:bookmarkEnd w:id="10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4694"/>
        <w:gridCol w:w="4706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  <w:tr w:rsidR="00543F0E" w14:paraId="4385F63B" w14:textId="77777777" w:rsidTr="001B2C49">
        <w:tc>
          <w:tcPr>
            <w:tcW w:w="5125" w:type="dxa"/>
          </w:tcPr>
          <w:p w14:paraId="6F2E6C37" w14:textId="6B537672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ECMA-262 13th </w:t>
            </w:r>
          </w:p>
          <w:p w14:paraId="09D410D3" w14:textId="19E848A7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</w:p>
        </w:tc>
        <w:tc>
          <w:tcPr>
            <w:tcW w:w="5126" w:type="dxa"/>
          </w:tcPr>
          <w:p w14:paraId="5DC9B622" w14:textId="77777777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ECMA-262, 13th edition, June 2022</w:t>
            </w:r>
          </w:p>
          <w:p w14:paraId="279613E5" w14:textId="1E5D1750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ECMAScript® 2022 Language Specification</w:t>
            </w:r>
          </w:p>
        </w:tc>
      </w:tr>
    </w:tbl>
    <w:p w14:paraId="75CCB9D6" w14:textId="77777777" w:rsidR="00CC30F8" w:rsidRPr="00543F0E" w:rsidRDefault="00CC30F8" w:rsidP="00B83CA5">
      <w:pPr>
        <w:rPr>
          <w:lang w:val="en-US"/>
        </w:rPr>
      </w:pPr>
    </w:p>
    <w:p w14:paraId="4FEA10F7" w14:textId="7FD05152" w:rsidR="001B2C49" w:rsidRPr="00AD5E39" w:rsidRDefault="001B2C49" w:rsidP="00B83CA5">
      <w:pPr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011C6CB" w14:textId="10E12E46" w:rsidR="007823B5" w:rsidRPr="00CC30F8" w:rsidRDefault="00B83CA5" w:rsidP="00CC30F8">
      <w:pPr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42B1CB23" w:rsidR="00282EEB" w:rsidRPr="008C4452" w:rsidRDefault="005B09DE" w:rsidP="008C4452">
      <w:pPr>
        <w:pStyle w:val="1"/>
        <w:keepNext/>
        <w:tabs>
          <w:tab w:val="num" w:pos="709"/>
        </w:tabs>
        <w:ind w:left="709" w:hanging="709"/>
        <w:rPr>
          <w:lang w:val="en-US"/>
        </w:rPr>
      </w:pPr>
      <w:bookmarkStart w:id="11" w:name="_Toc119013512"/>
      <w:r>
        <w:rPr>
          <w:lang w:val="ru-RU"/>
        </w:rPr>
        <w:lastRenderedPageBreak/>
        <w:t>Общее</w:t>
      </w:r>
      <w:r w:rsidRPr="00660C58">
        <w:rPr>
          <w:lang w:val="en-US"/>
        </w:rPr>
        <w:t xml:space="preserve"> </w:t>
      </w:r>
      <w:r>
        <w:rPr>
          <w:lang w:val="ru-RU"/>
        </w:rPr>
        <w:t>описание</w:t>
      </w:r>
      <w:bookmarkEnd w:id="11"/>
    </w:p>
    <w:p w14:paraId="32719728" w14:textId="10F94963" w:rsidR="00E269AD" w:rsidRDefault="00E269AD" w:rsidP="00E269AD">
      <w:pPr>
        <w:pStyle w:val="2"/>
        <w:rPr>
          <w:lang w:val="ru-RU"/>
        </w:rPr>
      </w:pPr>
      <w:bookmarkStart w:id="12" w:name="_Toc119013513"/>
      <w:r>
        <w:rPr>
          <w:lang w:val="ru-RU"/>
        </w:rPr>
        <w:t>Описание изделия</w:t>
      </w:r>
      <w:bookmarkEnd w:id="12"/>
    </w:p>
    <w:p w14:paraId="324D8F29" w14:textId="7864DB4B" w:rsidR="001535DF" w:rsidRDefault="007F0C06" w:rsidP="00E6379B">
      <w:pPr>
        <w:pStyle w:val="1Einrckung"/>
        <w:tabs>
          <w:tab w:val="clear" w:pos="1134"/>
        </w:tabs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на базе Корпоративного портала, помогающий</w:t>
      </w:r>
      <w:r w:rsidR="001535DF">
        <w:rPr>
          <w:lang w:val="ru-RU"/>
        </w:rPr>
        <w:t xml:space="preserve"> 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1535DF" w:rsidRPr="001535DF">
        <w:rPr>
          <w:lang w:val="ru-RU"/>
        </w:rPr>
        <w:t xml:space="preserve"> </w:t>
      </w:r>
      <w:r w:rsidR="001535DF">
        <w:rPr>
          <w:lang w:val="ru-RU"/>
        </w:rPr>
        <w:t xml:space="preserve">организовывать проведение мероприятий для повышения квалификации и мотивации сотрудников. Работа данной системы строится таким образом, чтобы </w:t>
      </w:r>
      <w:r w:rsidR="001D0599">
        <w:rPr>
          <w:lang w:val="ru-RU"/>
        </w:rPr>
        <w:t>специалист</w:t>
      </w:r>
      <w:r w:rsidR="001535DF">
        <w:rPr>
          <w:lang w:val="ru-RU"/>
        </w:rPr>
        <w:t xml:space="preserve"> в своей области внутри компании мог способствовать развитию компетенции других сотрудников, не связанных с данной областью. </w:t>
      </w:r>
    </w:p>
    <w:p w14:paraId="1AC58A7B" w14:textId="14DAEEF2" w:rsidR="00CC30F8" w:rsidRPr="006F73A0" w:rsidRDefault="007F0C06" w:rsidP="00CC30F8">
      <w:pPr>
        <w:pStyle w:val="1Einrckung"/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использует данные о сотрудниках из базы данных Корпоративного портала. Система реализует хранение всех своих внутренних данных, для этого используется </w:t>
      </w:r>
      <w:r w:rsidR="00234065">
        <w:rPr>
          <w:lang w:val="ru-RU"/>
        </w:rPr>
        <w:t xml:space="preserve">поддерживаемая </w:t>
      </w:r>
      <w:r w:rsidR="00CC30F8">
        <w:rPr>
          <w:lang w:val="ru-RU"/>
        </w:rPr>
        <w:t>реляционная база данных.</w:t>
      </w:r>
    </w:p>
    <w:p w14:paraId="46811C74" w14:textId="5F261D3F" w:rsidR="003614FB" w:rsidRPr="003614FB" w:rsidRDefault="003614FB" w:rsidP="00CC30F8">
      <w:pPr>
        <w:pStyle w:val="1Einrckung"/>
        <w:ind w:left="0"/>
        <w:rPr>
          <w:lang w:val="ru-RU"/>
        </w:rPr>
      </w:pPr>
    </w:p>
    <w:p w14:paraId="249491EC" w14:textId="77777777" w:rsidR="00234065" w:rsidRDefault="00E269AD" w:rsidP="00234065">
      <w:pPr>
        <w:pStyle w:val="3"/>
        <w:rPr>
          <w:lang w:val="ru-RU"/>
        </w:rPr>
      </w:pPr>
      <w:bookmarkStart w:id="13" w:name="_Toc119013514"/>
      <w:r w:rsidRPr="00B0301A">
        <w:rPr>
          <w:lang w:val="ru-RU"/>
        </w:rPr>
        <w:t>Интерфейсы системы</w:t>
      </w:r>
      <w:bookmarkEnd w:id="13"/>
      <w:r w:rsidR="00234065">
        <w:rPr>
          <w:lang w:val="ru-RU"/>
        </w:rPr>
        <w:t xml:space="preserve"> </w:t>
      </w:r>
    </w:p>
    <w:p w14:paraId="42B968ED" w14:textId="70B96532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Сотрудникам:</w:t>
      </w:r>
    </w:p>
    <w:p w14:paraId="136C185E" w14:textId="01596A3D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Отвечать согласием/несогласием на приглашение провести Мероприятие</w:t>
      </w:r>
      <w:r w:rsidR="0007759F">
        <w:rPr>
          <w:lang w:val="ru-RU"/>
        </w:rPr>
        <w:t>.</w:t>
      </w:r>
    </w:p>
    <w:p w14:paraId="73EF71EC" w14:textId="4D1F59E1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Получать уведомление о записи на Мероприятие, а также </w:t>
      </w:r>
      <w:r w:rsidR="0007759F">
        <w:rPr>
          <w:lang w:val="ru-RU"/>
        </w:rPr>
        <w:t xml:space="preserve">необходимую </w:t>
      </w:r>
      <w:r>
        <w:rPr>
          <w:lang w:val="ru-RU"/>
        </w:rPr>
        <w:t>информацию о нем</w:t>
      </w:r>
      <w:r w:rsidR="0007759F">
        <w:rPr>
          <w:lang w:val="ru-RU"/>
        </w:rPr>
        <w:t>.</w:t>
      </w:r>
    </w:p>
    <w:p w14:paraId="44B68A25" w14:textId="035827F3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39C16B7C" w14:textId="77777777" w:rsidR="00234065" w:rsidRPr="00234065" w:rsidRDefault="00234065" w:rsidP="00234065">
      <w:pPr>
        <w:rPr>
          <w:lang w:val="ru-RU"/>
        </w:rPr>
      </w:pPr>
    </w:p>
    <w:p w14:paraId="25F50A7E" w14:textId="50790BCF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Тимлидам:</w:t>
      </w:r>
    </w:p>
    <w:p w14:paraId="4EC6E59B" w14:textId="2BC942F3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Создавать запрос о проведении Мероприятия</w:t>
      </w:r>
      <w:r w:rsidR="0007759F">
        <w:rPr>
          <w:lang w:val="ru-RU"/>
        </w:rPr>
        <w:t>.</w:t>
      </w:r>
    </w:p>
    <w:p w14:paraId="4669A3BA" w14:textId="7DB1AAB2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Записывать сотрудников своей команды, в том числе себя, на Мероприятие</w:t>
      </w:r>
      <w:r w:rsidR="0007759F">
        <w:rPr>
          <w:lang w:val="ru-RU"/>
        </w:rPr>
        <w:t>.</w:t>
      </w:r>
    </w:p>
    <w:p w14:paraId="14705BE7" w14:textId="114669A9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7B91A2A1" w14:textId="2EDDB883" w:rsidR="00234065" w:rsidRDefault="00234065" w:rsidP="00234065">
      <w:pPr>
        <w:rPr>
          <w:lang w:val="ru-RU"/>
        </w:rPr>
      </w:pPr>
    </w:p>
    <w:p w14:paraId="0AFC4D5D" w14:textId="3F66BAAD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Лекторам:</w:t>
      </w:r>
    </w:p>
    <w:p w14:paraId="63145F0E" w14:textId="5CCA5AA0" w:rsidR="00234065" w:rsidRDefault="0007759F" w:rsidP="00234065">
      <w:pPr>
        <w:pStyle w:val="af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Самостоятельно назначать дату и время проведения Мероприятия.</w:t>
      </w:r>
    </w:p>
    <w:p w14:paraId="2BEBA682" w14:textId="4A3F3DA1" w:rsidR="0007759F" w:rsidRDefault="0007759F" w:rsidP="00234065">
      <w:pPr>
        <w:pStyle w:val="af"/>
        <w:numPr>
          <w:ilvl w:val="0"/>
          <w:numId w:val="41"/>
        </w:numPr>
        <w:rPr>
          <w:lang w:val="ru-RU"/>
        </w:rPr>
      </w:pPr>
      <w:r>
        <w:rPr>
          <w:lang w:val="ru-RU"/>
        </w:rPr>
        <w:t>Оценивать результаты прохождения сотрудниками Мероприятия.</w:t>
      </w:r>
    </w:p>
    <w:p w14:paraId="772C2FFD" w14:textId="6387CCD1" w:rsidR="009064A4" w:rsidRDefault="009064A4" w:rsidP="009064A4">
      <w:pPr>
        <w:rPr>
          <w:lang w:val="ru-RU"/>
        </w:rPr>
      </w:pPr>
    </w:p>
    <w:p w14:paraId="6BC95639" w14:textId="51C2511F" w:rsidR="009064A4" w:rsidRDefault="009064A4" w:rsidP="009064A4">
      <w:pPr>
        <w:rPr>
          <w:lang w:val="ru-RU"/>
        </w:rPr>
      </w:pPr>
      <w:r>
        <w:rPr>
          <w:lang w:val="ru-RU"/>
        </w:rPr>
        <w:t>Собственные функциональные возможности Системы:</w:t>
      </w:r>
    </w:p>
    <w:p w14:paraId="26AEFE76" w14:textId="7A1E559D" w:rsidR="009064A4" w:rsidRDefault="009064A4" w:rsidP="009064A4">
      <w:pPr>
        <w:pStyle w:val="af"/>
        <w:numPr>
          <w:ilvl w:val="0"/>
          <w:numId w:val="42"/>
        </w:numPr>
        <w:rPr>
          <w:lang w:val="ru-RU"/>
        </w:rPr>
      </w:pPr>
      <w:r>
        <w:rPr>
          <w:lang w:val="ru-RU"/>
        </w:rPr>
        <w:t>Сохранять внутрен</w:t>
      </w:r>
      <w:r w:rsidR="003E1F17">
        <w:rPr>
          <w:lang w:val="ru-RU"/>
        </w:rPr>
        <w:t xml:space="preserve">ние данные в </w:t>
      </w:r>
      <w:r w:rsidR="004543CE">
        <w:rPr>
          <w:lang w:val="ru-RU"/>
        </w:rPr>
        <w:t xml:space="preserve">собственное </w:t>
      </w:r>
      <w:r w:rsidR="003E1F17">
        <w:rPr>
          <w:lang w:val="ru-RU"/>
        </w:rPr>
        <w:t>хранилище данных</w:t>
      </w:r>
      <w:r>
        <w:rPr>
          <w:lang w:val="ru-RU"/>
        </w:rPr>
        <w:t xml:space="preserve"> </w:t>
      </w:r>
      <w:r w:rsidR="004543CE">
        <w:rPr>
          <w:lang w:val="ru-RU"/>
        </w:rPr>
        <w:t xml:space="preserve">и дублировать в хранилище данных </w:t>
      </w:r>
      <w:r w:rsidR="003E1F17">
        <w:rPr>
          <w:lang w:val="ru-RU"/>
        </w:rPr>
        <w:t>Корпоративного</w:t>
      </w:r>
      <w:r>
        <w:rPr>
          <w:lang w:val="ru-RU"/>
        </w:rPr>
        <w:t xml:space="preserve"> портала.</w:t>
      </w:r>
    </w:p>
    <w:p w14:paraId="78C757C0" w14:textId="38FFED58" w:rsidR="00327CFF" w:rsidRDefault="00327CFF" w:rsidP="009064A4">
      <w:pPr>
        <w:pStyle w:val="af"/>
        <w:numPr>
          <w:ilvl w:val="0"/>
          <w:numId w:val="42"/>
        </w:numPr>
        <w:rPr>
          <w:lang w:val="ru-RU"/>
        </w:rPr>
      </w:pPr>
      <w:r>
        <w:rPr>
          <w:lang w:val="ru-RU"/>
        </w:rPr>
        <w:t>Получать данные о сотрудниках компании с Корпоративного портала.</w:t>
      </w:r>
    </w:p>
    <w:p w14:paraId="31AC139E" w14:textId="77777777" w:rsidR="009064A4" w:rsidRPr="009064A4" w:rsidRDefault="009064A4" w:rsidP="003E1F17">
      <w:pPr>
        <w:pStyle w:val="af"/>
        <w:rPr>
          <w:lang w:val="ru-RU"/>
        </w:rPr>
      </w:pP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4" w:name="_Toc119013515"/>
      <w:r>
        <w:rPr>
          <w:lang w:val="ru-RU"/>
        </w:rPr>
        <w:t>Интерфейсы пользователя</w:t>
      </w:r>
      <w:bookmarkEnd w:id="14"/>
    </w:p>
    <w:p w14:paraId="4F7E1471" w14:textId="123B25C6" w:rsidR="00D916B7" w:rsidRPr="00B63D67" w:rsidRDefault="00606B63" w:rsidP="00B63D67">
      <w:pPr>
        <w:pStyle w:val="af"/>
        <w:numPr>
          <w:ilvl w:val="0"/>
          <w:numId w:val="13"/>
        </w:numPr>
        <w:rPr>
          <w:lang w:val="en-US"/>
        </w:rPr>
      </w:pPr>
      <w:r w:rsidRPr="00B63D67"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1 </w:t>
      </w:r>
      <w:r w:rsidRPr="00B63D67">
        <w:rPr>
          <w:lang w:val="ru-RU"/>
        </w:rPr>
        <w:t>(</w:t>
      </w:r>
      <w:r w:rsidR="00B63D67" w:rsidRPr="00B63D67">
        <w:rPr>
          <w:lang w:val="ru-RU"/>
        </w:rPr>
        <w:t>«С</w:t>
      </w:r>
      <w:r w:rsidR="00845525">
        <w:rPr>
          <w:lang w:val="ru-RU"/>
        </w:rPr>
        <w:t>отрудник</w:t>
      </w:r>
      <w:r w:rsidR="00B63D67" w:rsidRPr="00B63D67">
        <w:rPr>
          <w:lang w:val="ru-RU"/>
        </w:rPr>
        <w:t>»</w:t>
      </w:r>
      <w:r w:rsidRPr="00B63D67">
        <w:rPr>
          <w:lang w:val="en-US"/>
        </w:rPr>
        <w:t>)</w:t>
      </w:r>
      <w:r w:rsidR="00B63D67">
        <w:rPr>
          <w:lang w:val="ru-RU"/>
        </w:rPr>
        <w:t>.</w:t>
      </w:r>
    </w:p>
    <w:p w14:paraId="35B2FF90" w14:textId="2C10D280" w:rsidR="00B63D67" w:rsidRPr="00845525" w:rsidRDefault="00B63D67" w:rsidP="00D916B7">
      <w:pPr>
        <w:pStyle w:val="af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2 </w:t>
      </w:r>
      <w:r>
        <w:rPr>
          <w:lang w:val="ru-RU"/>
        </w:rPr>
        <w:t>(«</w:t>
      </w:r>
      <w:proofErr w:type="spellStart"/>
      <w:r w:rsidR="003E00B2">
        <w:rPr>
          <w:lang w:val="en-US"/>
        </w:rPr>
        <w:t>Тимлид</w:t>
      </w:r>
      <w:proofErr w:type="spellEnd"/>
      <w:r>
        <w:rPr>
          <w:lang w:val="ru-RU"/>
        </w:rPr>
        <w:t>»).</w:t>
      </w:r>
    </w:p>
    <w:p w14:paraId="5A46F7FA" w14:textId="7315F6B7" w:rsidR="00845525" w:rsidRPr="00B63D67" w:rsidRDefault="00845525" w:rsidP="00D916B7">
      <w:pPr>
        <w:pStyle w:val="af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3 </w:t>
      </w:r>
      <w:r>
        <w:rPr>
          <w:lang w:val="ru-RU"/>
        </w:rPr>
        <w:t>(«Лектор»).</w:t>
      </w:r>
    </w:p>
    <w:p w14:paraId="1DB03991" w14:textId="77777777" w:rsidR="00E269AD" w:rsidRPr="00D60CD4" w:rsidRDefault="00E269AD" w:rsidP="00E269AD">
      <w:pPr>
        <w:pStyle w:val="3"/>
        <w:rPr>
          <w:lang w:val="ru-RU"/>
        </w:rPr>
      </w:pPr>
      <w:bookmarkStart w:id="15" w:name="_Toc119013516"/>
      <w:r w:rsidRPr="00D60CD4">
        <w:rPr>
          <w:lang w:val="ru-RU"/>
        </w:rPr>
        <w:t>Интерфейсы аппаратных средств ЭВМ</w:t>
      </w:r>
      <w:bookmarkEnd w:id="15"/>
    </w:p>
    <w:p w14:paraId="39D4CD47" w14:textId="0E822600" w:rsidR="0072359D" w:rsidRPr="00F60032" w:rsidRDefault="007F0C06" w:rsidP="00F60032">
      <w:pPr>
        <w:rPr>
          <w:lang w:val="ru-RU"/>
        </w:rPr>
      </w:pPr>
      <w:r>
        <w:rPr>
          <w:lang w:val="ru-RU"/>
        </w:rPr>
        <w:t xml:space="preserve">Необходимо и достаточно, чтобы ЭВМ и ОС поддерживали работу </w:t>
      </w:r>
      <w:r w:rsidR="004543CE">
        <w:rPr>
          <w:lang w:val="ru-RU"/>
        </w:rPr>
        <w:t>веб-</w:t>
      </w:r>
      <w:r>
        <w:rPr>
          <w:lang w:val="ru-RU"/>
        </w:rPr>
        <w:t>браузера</w:t>
      </w:r>
      <w:r w:rsidR="007170E1">
        <w:rPr>
          <w:lang w:val="ru-RU"/>
        </w:rPr>
        <w:t>.</w:t>
      </w:r>
    </w:p>
    <w:p w14:paraId="02BC47F5" w14:textId="73719EF6" w:rsidR="00E269AD" w:rsidRDefault="00E269AD" w:rsidP="00E269AD">
      <w:pPr>
        <w:pStyle w:val="3"/>
        <w:rPr>
          <w:lang w:val="ru-RU"/>
        </w:rPr>
      </w:pPr>
      <w:bookmarkStart w:id="16" w:name="_Toc119013517"/>
      <w:r>
        <w:rPr>
          <w:lang w:val="ru-RU"/>
        </w:rPr>
        <w:t>Интерфейсы программного обеспечения</w:t>
      </w:r>
      <w:bookmarkEnd w:id="16"/>
    </w:p>
    <w:p w14:paraId="522D0377" w14:textId="1D377F7B" w:rsidR="0007759F" w:rsidRDefault="00327CFF" w:rsidP="0007759F">
      <w:proofErr w:type="spellStart"/>
      <w:r>
        <w:t>Для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 w:rsidR="0007759F">
        <w:t>требуется</w:t>
      </w:r>
      <w:proofErr w:type="spellEnd"/>
      <w:r w:rsidR="0007759F">
        <w:t xml:space="preserve"> </w:t>
      </w:r>
      <w:proofErr w:type="spellStart"/>
      <w:r w:rsidR="0007759F">
        <w:t>компьютер</w:t>
      </w:r>
      <w:proofErr w:type="spellEnd"/>
      <w:r w:rsidR="0007759F">
        <w:t xml:space="preserve"> с </w:t>
      </w:r>
      <w:proofErr w:type="spellStart"/>
      <w:r w:rsidR="0007759F">
        <w:t>операционной</w:t>
      </w:r>
      <w:proofErr w:type="spellEnd"/>
      <w:r w:rsidR="0007759F">
        <w:t xml:space="preserve"> </w:t>
      </w:r>
      <w:proofErr w:type="spellStart"/>
      <w:r w:rsidR="0007759F">
        <w:t>системой</w:t>
      </w:r>
      <w:proofErr w:type="spellEnd"/>
      <w:r w:rsidR="0007759F">
        <w:t xml:space="preserve"> Windows 7/8/10, Mac OS X 10.5 (Leopard) и </w:t>
      </w:r>
      <w:proofErr w:type="spellStart"/>
      <w:r w:rsidR="0007759F">
        <w:t>выше</w:t>
      </w:r>
      <w:proofErr w:type="spellEnd"/>
      <w:r w:rsidR="0007759F">
        <w:t xml:space="preserve"> </w:t>
      </w:r>
      <w:proofErr w:type="spellStart"/>
      <w:r w:rsidR="0007759F">
        <w:t>или</w:t>
      </w:r>
      <w:proofErr w:type="spellEnd"/>
      <w:r w:rsidR="0007759F">
        <w:t xml:space="preserve"> Ubuntu, Linux Mint, </w:t>
      </w:r>
      <w:proofErr w:type="spellStart"/>
      <w:r w:rsidR="0007759F">
        <w:t>OpenSUSE</w:t>
      </w:r>
      <w:proofErr w:type="spellEnd"/>
      <w:r w:rsidR="0007759F">
        <w:t xml:space="preserve">, Fedora, </w:t>
      </w:r>
      <w:proofErr w:type="spellStart"/>
      <w:r w:rsidR="0007759F">
        <w:t>CentOS</w:t>
      </w:r>
      <w:proofErr w:type="spellEnd"/>
      <w:r w:rsidR="0007759F">
        <w:t>.</w:t>
      </w:r>
    </w:p>
    <w:p w14:paraId="7462B851" w14:textId="77777777" w:rsidR="0007759F" w:rsidRDefault="0007759F" w:rsidP="0007759F"/>
    <w:p w14:paraId="3BD4EF17" w14:textId="04A57024" w:rsidR="0007759F" w:rsidRPr="009064A4" w:rsidRDefault="0007759F" w:rsidP="0007759F">
      <w:r>
        <w:rPr>
          <w:lang w:val="ru-RU"/>
        </w:rPr>
        <w:t>Для</w:t>
      </w:r>
      <w:r w:rsidRPr="009064A4">
        <w:t xml:space="preserve"> </w:t>
      </w:r>
      <w:r>
        <w:rPr>
          <w:lang w:val="ru-RU"/>
        </w:rPr>
        <w:t>продукта</w:t>
      </w:r>
      <w:r w:rsidRPr="009064A4">
        <w:t xml:space="preserve"> </w:t>
      </w:r>
      <w:r>
        <w:rPr>
          <w:lang w:val="ru-RU"/>
        </w:rPr>
        <w:t>требуется</w:t>
      </w:r>
      <w:r w:rsidRPr="009064A4">
        <w:t xml:space="preserve"> </w:t>
      </w:r>
      <w:r>
        <w:rPr>
          <w:lang w:val="ru-RU"/>
        </w:rPr>
        <w:t>браузер</w:t>
      </w:r>
      <w:r w:rsidRPr="009064A4">
        <w:t xml:space="preserve"> </w:t>
      </w:r>
      <w:r>
        <w:rPr>
          <w:lang w:val="ru-RU"/>
        </w:rPr>
        <w:t>на</w:t>
      </w:r>
      <w:r w:rsidRPr="009064A4">
        <w:t xml:space="preserve"> </w:t>
      </w:r>
      <w:r w:rsidR="009064A4">
        <w:rPr>
          <w:lang w:val="ru-RU"/>
        </w:rPr>
        <w:t>основе</w:t>
      </w:r>
      <w:r w:rsidR="009064A4" w:rsidRPr="009064A4">
        <w:t xml:space="preserve"> Chromium, </w:t>
      </w:r>
      <w:proofErr w:type="spellStart"/>
      <w:r w:rsidR="009064A4" w:rsidRPr="009064A4">
        <w:t>FireFox</w:t>
      </w:r>
      <w:proofErr w:type="spellEnd"/>
      <w:r w:rsidR="009064A4" w:rsidRPr="009064A4">
        <w:t>, Internet Explorer, (Legacy) Edge.</w:t>
      </w:r>
    </w:p>
    <w:p w14:paraId="0C6E2B39" w14:textId="77777777" w:rsidR="0007759F" w:rsidRDefault="0007759F" w:rsidP="0007759F">
      <w:pPr>
        <w:ind w:left="720"/>
      </w:pPr>
    </w:p>
    <w:p w14:paraId="797CE0C7" w14:textId="57392FA0" w:rsidR="0007759F" w:rsidRPr="005E133B" w:rsidRDefault="0007759F" w:rsidP="0007759F">
      <w:pPr>
        <w:rPr>
          <w:lang w:val="ru-RU"/>
        </w:r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r w:rsidR="005E133B">
        <w:rPr>
          <w:lang w:val="ru-RU"/>
        </w:rPr>
        <w:t>любая реляционная СУБД.</w:t>
      </w:r>
    </w:p>
    <w:p w14:paraId="253F76D1" w14:textId="59A7475E" w:rsidR="009064A4" w:rsidRPr="005E133B" w:rsidRDefault="009064A4" w:rsidP="0007759F">
      <w:pPr>
        <w:rPr>
          <w:lang w:val="ru-RU"/>
        </w:rPr>
      </w:pPr>
    </w:p>
    <w:p w14:paraId="70752836" w14:textId="058FD3D4" w:rsidR="00E269AD" w:rsidRPr="009064A4" w:rsidRDefault="00227A56" w:rsidP="00E269AD">
      <w:pPr>
        <w:pStyle w:val="3"/>
        <w:rPr>
          <w:lang w:val="ru-RU"/>
        </w:rPr>
      </w:pPr>
      <w:bookmarkStart w:id="17" w:name="_Toc119013518"/>
      <w:r w:rsidRPr="009064A4">
        <w:rPr>
          <w:lang w:val="ru-RU"/>
        </w:rPr>
        <w:lastRenderedPageBreak/>
        <w:t>Интерфейсы коммуникаций</w:t>
      </w:r>
      <w:bookmarkEnd w:id="17"/>
    </w:p>
    <w:p w14:paraId="5A9BA880" w14:textId="7806D2BD" w:rsidR="00327CFF" w:rsidRDefault="00327CFF" w:rsidP="009064A4">
      <w:pPr>
        <w:rPr>
          <w:lang w:val="ru-RU"/>
        </w:rPr>
      </w:pPr>
      <w:r>
        <w:rPr>
          <w:lang w:val="ru-RU"/>
        </w:rPr>
        <w:t>С Корпоративного портала Система получает данные о сотрудниках и загружает их в свое хранилище данных для дальнейшей работы.</w:t>
      </w:r>
    </w:p>
    <w:p w14:paraId="6648ECA5" w14:textId="0151CA6A" w:rsidR="00327CFF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Для обеспечения взаимодействия </w:t>
      </w:r>
      <w:r w:rsidR="003E1F17">
        <w:rPr>
          <w:lang w:val="ru-RU"/>
        </w:rPr>
        <w:t>между сотрудниками буду</w:t>
      </w:r>
      <w:r w:rsidRPr="009064A4">
        <w:rPr>
          <w:lang w:val="ru-RU"/>
        </w:rPr>
        <w:t xml:space="preserve">т использоваться </w:t>
      </w:r>
      <w:r w:rsidR="004543CE">
        <w:rPr>
          <w:lang w:val="ru-RU"/>
        </w:rPr>
        <w:t xml:space="preserve">необходимые и </w:t>
      </w:r>
      <w:r w:rsidRPr="009064A4">
        <w:rPr>
          <w:lang w:val="ru-RU"/>
        </w:rPr>
        <w:t>доступные ко</w:t>
      </w:r>
      <w:r>
        <w:rPr>
          <w:lang w:val="ru-RU"/>
        </w:rPr>
        <w:t>мпоненты</w:t>
      </w:r>
      <w:r w:rsidR="004543CE">
        <w:rPr>
          <w:lang w:val="ru-RU"/>
        </w:rPr>
        <w:t xml:space="preserve"> от личного кабинета пользователя</w:t>
      </w:r>
      <w:r>
        <w:rPr>
          <w:lang w:val="ru-RU"/>
        </w:rPr>
        <w:t xml:space="preserve"> Корпоративного портала - уведомления в личном кабинете</w:t>
      </w:r>
      <w:r w:rsidR="003E1F17">
        <w:rPr>
          <w:lang w:val="ru-RU"/>
        </w:rPr>
        <w:t xml:space="preserve"> – для обеспечения организационной деятельности сотрудников, участвующих в Мероприятии.</w:t>
      </w:r>
    </w:p>
    <w:p w14:paraId="5350049B" w14:textId="36DCD1A1" w:rsidR="009064A4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Корпоративный портал разработан на </w:t>
      </w:r>
      <w:r w:rsidRPr="009064A4">
        <w:rPr>
          <w:lang w:val="en-US"/>
        </w:rPr>
        <w:t>Apache</w:t>
      </w:r>
      <w:r w:rsidRPr="009064A4">
        <w:rPr>
          <w:lang w:val="ru-RU"/>
        </w:rPr>
        <w:t xml:space="preserve"> </w:t>
      </w:r>
      <w:r w:rsidRPr="009064A4">
        <w:rPr>
          <w:lang w:val="en-US"/>
        </w:rPr>
        <w:t>Tomcat</w:t>
      </w:r>
      <w:r w:rsidR="00327CFF">
        <w:rPr>
          <w:lang w:val="ru-RU"/>
        </w:rPr>
        <w:t xml:space="preserve"> 8</w:t>
      </w:r>
      <w:r w:rsidRPr="009064A4">
        <w:rPr>
          <w:lang w:val="ru-RU"/>
        </w:rPr>
        <w:t>.</w:t>
      </w:r>
    </w:p>
    <w:p w14:paraId="31A1E09E" w14:textId="50F229B8" w:rsidR="00227A56" w:rsidRPr="00345933" w:rsidRDefault="00227A56" w:rsidP="00227A56">
      <w:pPr>
        <w:pStyle w:val="3"/>
        <w:rPr>
          <w:lang w:val="ru-RU"/>
        </w:rPr>
      </w:pPr>
      <w:bookmarkStart w:id="18" w:name="_Toc119013519"/>
      <w:r w:rsidRPr="00345933">
        <w:rPr>
          <w:lang w:val="ru-RU"/>
        </w:rPr>
        <w:t>Ограничения памяти</w:t>
      </w:r>
      <w:bookmarkEnd w:id="18"/>
    </w:p>
    <w:p w14:paraId="2A32D9AD" w14:textId="72137846" w:rsidR="00F60032" w:rsidRPr="00F60032" w:rsidRDefault="003A27BB" w:rsidP="00F60032">
      <w:pPr>
        <w:rPr>
          <w:lang w:val="ru-RU"/>
        </w:rPr>
      </w:pPr>
      <w:r>
        <w:rPr>
          <w:lang w:val="ru-RU"/>
        </w:rPr>
        <w:t>Нет треб</w:t>
      </w:r>
      <w:r w:rsidR="00345933">
        <w:rPr>
          <w:lang w:val="ru-RU"/>
        </w:rPr>
        <w:t>ований.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19" w:name="_Toc119013520"/>
      <w:r>
        <w:rPr>
          <w:lang w:val="ru-RU"/>
        </w:rPr>
        <w:t>Действия</w:t>
      </w:r>
      <w:bookmarkEnd w:id="19"/>
    </w:p>
    <w:p w14:paraId="577F0CB6" w14:textId="5FE05C7A" w:rsidR="00D916B7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Запрос на создание Мероприятия.</w:t>
      </w:r>
    </w:p>
    <w:p w14:paraId="3D48A683" w14:textId="19E6A75B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Проведение Мероприятия любым </w:t>
      </w:r>
      <w:r w:rsidR="009E12FF">
        <w:rPr>
          <w:lang w:val="ru-RU"/>
        </w:rPr>
        <w:t>«</w:t>
      </w:r>
      <w:r>
        <w:rPr>
          <w:lang w:val="ru-RU"/>
        </w:rPr>
        <w:t>Сотрудником</w:t>
      </w:r>
      <w:r w:rsidR="009E12FF">
        <w:rPr>
          <w:lang w:val="ru-RU"/>
        </w:rPr>
        <w:t>»</w:t>
      </w:r>
      <w:r>
        <w:rPr>
          <w:lang w:val="ru-RU"/>
        </w:rPr>
        <w:t xml:space="preserve"> - специалистом в своей области.</w:t>
      </w:r>
    </w:p>
    <w:p w14:paraId="3F1FD9D5" w14:textId="1BEB0CBF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Централизованная организация сотрудников на посещение Мероприятия.</w:t>
      </w:r>
    </w:p>
    <w:p w14:paraId="2354B0BD" w14:textId="73F36BF8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результатов прохождения сотрудниками Мероприятия.</w:t>
      </w:r>
    </w:p>
    <w:p w14:paraId="5B96F59E" w14:textId="2951818C" w:rsidR="00863F6E" w:rsidRPr="00863F6E" w:rsidRDefault="00234065" w:rsidP="00863F6E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качества Мероприятия</w:t>
      </w:r>
      <w:r w:rsidR="00863F6E">
        <w:rPr>
          <w:lang w:val="ru-RU"/>
        </w:rPr>
        <w:t>.</w:t>
      </w:r>
    </w:p>
    <w:p w14:paraId="56E3B554" w14:textId="77777777" w:rsidR="00227A56" w:rsidRPr="007170E1" w:rsidRDefault="00227A56" w:rsidP="00227A56">
      <w:pPr>
        <w:pStyle w:val="3"/>
        <w:rPr>
          <w:lang w:val="ru-RU"/>
        </w:rPr>
      </w:pPr>
      <w:bookmarkStart w:id="20" w:name="_Toc119013521"/>
      <w:r w:rsidRPr="007170E1">
        <w:rPr>
          <w:lang w:val="ru-RU"/>
        </w:rPr>
        <w:t>Требования настройки рабочих мест</w:t>
      </w:r>
      <w:bookmarkEnd w:id="20"/>
    </w:p>
    <w:p w14:paraId="1D24D269" w14:textId="38EC59F5" w:rsidR="00F86FE5" w:rsidRPr="00BA7394" w:rsidRDefault="00EC4CBA" w:rsidP="00BA7394">
      <w:pPr>
        <w:rPr>
          <w:lang w:val="ru-RU"/>
        </w:rPr>
      </w:pPr>
      <w:r>
        <w:rPr>
          <w:lang w:val="ru-RU"/>
        </w:rPr>
        <w:t>Устройства к</w:t>
      </w:r>
      <w:r w:rsidR="007170E1">
        <w:rPr>
          <w:lang w:val="ru-RU"/>
        </w:rPr>
        <w:t>омпании поддерживают работу браузера и Корпоративного порт</w:t>
      </w:r>
      <w:r>
        <w:rPr>
          <w:lang w:val="ru-RU"/>
        </w:rPr>
        <w:t>ала, установка дополнительного программного о</w:t>
      </w:r>
      <w:r w:rsidR="007170E1">
        <w:rPr>
          <w:lang w:val="ru-RU"/>
        </w:rPr>
        <w:t>беспечения и/или настройка рабочих мест не требуется или может проводить</w:t>
      </w:r>
      <w:r>
        <w:rPr>
          <w:lang w:val="ru-RU"/>
        </w:rPr>
        <w:t>ся самостоятельно сотрудниками к</w:t>
      </w:r>
      <w:r w:rsidR="007170E1">
        <w:rPr>
          <w:lang w:val="ru-RU"/>
        </w:rPr>
        <w:t>омпании.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1" w:name="_Toc119013522"/>
      <w:r>
        <w:rPr>
          <w:lang w:val="ru-RU"/>
        </w:rPr>
        <w:t>Функции изделия</w:t>
      </w:r>
      <w:bookmarkEnd w:id="21"/>
    </w:p>
    <w:p w14:paraId="09A155F3" w14:textId="6919E2DF" w:rsidR="00606B63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Создает условия </w:t>
      </w:r>
      <w:r w:rsidR="007610F1">
        <w:rPr>
          <w:lang w:val="ru-RU"/>
        </w:rPr>
        <w:t>организации М</w:t>
      </w:r>
      <w:r>
        <w:rPr>
          <w:lang w:val="ru-RU"/>
        </w:rPr>
        <w:t>ероприятий, направленных на повы</w:t>
      </w:r>
      <w:r w:rsidR="00FF098C">
        <w:rPr>
          <w:lang w:val="ru-RU"/>
        </w:rPr>
        <w:t xml:space="preserve">шение квалификации и мотивации </w:t>
      </w:r>
      <w:r w:rsidR="009E12FF">
        <w:rPr>
          <w:lang w:val="ru-RU"/>
        </w:rPr>
        <w:t>с</w:t>
      </w:r>
      <w:r>
        <w:rPr>
          <w:lang w:val="ru-RU"/>
        </w:rPr>
        <w:t>отрудников.</w:t>
      </w:r>
    </w:p>
    <w:p w14:paraId="60B72543" w14:textId="0A4E2C50" w:rsidR="00D916B7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>Хранит все системные данные в хранилище данных</w:t>
      </w:r>
      <w:r w:rsidR="00D916B7" w:rsidRPr="00606B63">
        <w:rPr>
          <w:lang w:val="ru-RU"/>
        </w:rPr>
        <w:t>.</w:t>
      </w:r>
    </w:p>
    <w:p w14:paraId="7406C1D1" w14:textId="7F554D53" w:rsidR="00606B63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1D0599" w:rsidRPr="001D0599">
        <w:rPr>
          <w:lang w:val="ru-RU"/>
        </w:rPr>
        <w:t xml:space="preserve"> </w:t>
      </w:r>
      <w:r w:rsidR="00FF098C">
        <w:rPr>
          <w:lang w:val="ru-RU"/>
        </w:rPr>
        <w:t xml:space="preserve">записывать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1D0599">
        <w:rPr>
          <w:lang w:val="ru-RU"/>
        </w:rPr>
        <w:t>отрудников</w:t>
      </w:r>
      <w:r w:rsidR="009E12FF">
        <w:rPr>
          <w:lang w:val="ru-RU"/>
        </w:rPr>
        <w:t>»</w:t>
      </w:r>
      <w:r w:rsidR="006F73A0">
        <w:rPr>
          <w:lang w:val="ru-RU"/>
        </w:rPr>
        <w:t>, в том числе себя,</w:t>
      </w:r>
      <w:r w:rsidR="001D0599">
        <w:rPr>
          <w:lang w:val="ru-RU"/>
        </w:rPr>
        <w:t xml:space="preserve"> на </w:t>
      </w:r>
      <w:r w:rsidR="007610F1">
        <w:rPr>
          <w:lang w:val="ru-RU"/>
        </w:rPr>
        <w:t>М</w:t>
      </w:r>
      <w:r w:rsidR="001D0599">
        <w:rPr>
          <w:lang w:val="ru-RU"/>
        </w:rPr>
        <w:t>ероприятия по повышению квалификации и мотивации.</w:t>
      </w:r>
    </w:p>
    <w:p w14:paraId="68703A2D" w14:textId="13FDCE46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любому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>
        <w:rPr>
          <w:lang w:val="ru-RU"/>
        </w:rPr>
        <w:t xml:space="preserve">стать </w:t>
      </w:r>
      <w:r w:rsidR="009E12FF">
        <w:rPr>
          <w:lang w:val="ru-RU"/>
        </w:rPr>
        <w:t>«</w:t>
      </w:r>
      <w:r>
        <w:rPr>
          <w:lang w:val="ru-RU"/>
        </w:rPr>
        <w:t>Лектором</w:t>
      </w:r>
      <w:r w:rsidR="009E12FF">
        <w:rPr>
          <w:lang w:val="ru-RU"/>
        </w:rPr>
        <w:t>»</w:t>
      </w:r>
      <w:r>
        <w:rPr>
          <w:lang w:val="ru-RU"/>
        </w:rPr>
        <w:t xml:space="preserve">, откликнувшись на запрос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а</w:t>
      </w:r>
      <w:r w:rsidR="009E12FF">
        <w:rPr>
          <w:lang w:val="ru-RU"/>
        </w:rPr>
        <w:t>»</w:t>
      </w:r>
      <w:r w:rsidR="00FF098C" w:rsidRPr="00FF098C">
        <w:rPr>
          <w:lang w:val="ru-RU"/>
        </w:rPr>
        <w:t xml:space="preserve"> </w:t>
      </w:r>
      <w:r w:rsidR="007610F1">
        <w:rPr>
          <w:lang w:val="ru-RU"/>
        </w:rPr>
        <w:t>о проведении М</w:t>
      </w:r>
      <w:r>
        <w:rPr>
          <w:lang w:val="ru-RU"/>
        </w:rPr>
        <w:t xml:space="preserve">ероприятия, и </w:t>
      </w:r>
      <w:r w:rsidR="00FF098C">
        <w:rPr>
          <w:lang w:val="ru-RU"/>
        </w:rPr>
        <w:t xml:space="preserve">способствовать обучению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</w:t>
      </w:r>
      <w:r w:rsidR="009E12FF">
        <w:rPr>
          <w:lang w:val="ru-RU"/>
        </w:rPr>
        <w:t>а», записанного</w:t>
      </w:r>
      <w:r>
        <w:rPr>
          <w:lang w:val="ru-RU"/>
        </w:rPr>
        <w:t xml:space="preserve"> на это </w:t>
      </w:r>
      <w:r w:rsidR="007610F1">
        <w:rPr>
          <w:lang w:val="ru-RU"/>
        </w:rPr>
        <w:t>М</w:t>
      </w:r>
      <w:r>
        <w:rPr>
          <w:lang w:val="ru-RU"/>
        </w:rPr>
        <w:t>ероприятие.</w:t>
      </w:r>
    </w:p>
    <w:p w14:paraId="2A16B54B" w14:textId="56B0EB42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Позвол</w:t>
      </w:r>
      <w:r w:rsidR="00FF098C">
        <w:rPr>
          <w:lang w:val="ru-RU"/>
        </w:rPr>
        <w:t xml:space="preserve">яет </w:t>
      </w:r>
      <w:r w:rsidR="009E12FF">
        <w:rPr>
          <w:lang w:val="ru-RU"/>
        </w:rPr>
        <w:t>«</w:t>
      </w:r>
      <w:r w:rsidR="00FF098C">
        <w:rPr>
          <w:lang w:val="ru-RU"/>
        </w:rPr>
        <w:t>Лектор</w:t>
      </w:r>
      <w:r w:rsidR="009E12FF">
        <w:rPr>
          <w:lang w:val="ru-RU"/>
        </w:rPr>
        <w:t>у»</w:t>
      </w:r>
      <w:r w:rsidR="00FF098C">
        <w:rPr>
          <w:lang w:val="ru-RU"/>
        </w:rPr>
        <w:t xml:space="preserve"> выставлять оценки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7610F1">
        <w:rPr>
          <w:lang w:val="ru-RU"/>
        </w:rPr>
        <w:t>от</w:t>
      </w:r>
      <w:r w:rsidR="009E12FF">
        <w:rPr>
          <w:lang w:val="ru-RU"/>
        </w:rPr>
        <w:t>руднику»</w:t>
      </w:r>
      <w:r w:rsidR="007610F1">
        <w:rPr>
          <w:lang w:val="ru-RU"/>
        </w:rPr>
        <w:t xml:space="preserve"> за работу во время М</w:t>
      </w:r>
      <w:r>
        <w:rPr>
          <w:lang w:val="ru-RU"/>
        </w:rPr>
        <w:t>ероприятия.</w:t>
      </w:r>
    </w:p>
    <w:p w14:paraId="150515DE" w14:textId="4EBC5322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>
        <w:rPr>
          <w:lang w:val="ru-RU"/>
        </w:rPr>
        <w:t>Лекторам</w:t>
      </w:r>
      <w:r w:rsidR="009E12FF">
        <w:rPr>
          <w:lang w:val="ru-RU"/>
        </w:rPr>
        <w:t>»</w:t>
      </w:r>
      <w:r>
        <w:rPr>
          <w:lang w:val="ru-RU"/>
        </w:rPr>
        <w:t xml:space="preserve"> самостоятельно выст</w:t>
      </w:r>
      <w:r w:rsidR="007610F1">
        <w:rPr>
          <w:lang w:val="ru-RU"/>
        </w:rPr>
        <w:t>авлять дату и время проведения М</w:t>
      </w:r>
      <w:r>
        <w:rPr>
          <w:lang w:val="ru-RU"/>
        </w:rPr>
        <w:t>ероприятия.</w:t>
      </w:r>
    </w:p>
    <w:p w14:paraId="75D72D81" w14:textId="492B225A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 w:rsidR="007610F1">
        <w:rPr>
          <w:lang w:val="ru-RU"/>
        </w:rPr>
        <w:t>задавать тему М</w:t>
      </w:r>
      <w:r>
        <w:rPr>
          <w:lang w:val="ru-RU"/>
        </w:rPr>
        <w:t>ероприятия самостоятельно.</w:t>
      </w:r>
    </w:p>
    <w:p w14:paraId="41401872" w14:textId="079E497B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Предоставляет </w:t>
      </w:r>
      <w:r w:rsidR="00FF098C">
        <w:rPr>
          <w:lang w:val="ru-RU"/>
        </w:rPr>
        <w:t xml:space="preserve">возможность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9E12FF">
        <w:rPr>
          <w:lang w:val="ru-RU"/>
        </w:rPr>
        <w:t>отруднику»</w:t>
      </w:r>
      <w:r>
        <w:rPr>
          <w:lang w:val="ru-RU"/>
        </w:rPr>
        <w:t xml:space="preserve"> </w:t>
      </w:r>
      <w:r w:rsidR="006F73A0">
        <w:rPr>
          <w:lang w:val="ru-RU"/>
        </w:rPr>
        <w:t xml:space="preserve">и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6F73A0" w:rsidRPr="006F73A0">
        <w:rPr>
          <w:lang w:val="ru-RU"/>
        </w:rPr>
        <w:t xml:space="preserve"> </w:t>
      </w:r>
      <w:r>
        <w:rPr>
          <w:lang w:val="ru-RU"/>
        </w:rPr>
        <w:t>дать оценку и отзыв</w:t>
      </w:r>
      <w:r w:rsidR="007610F1">
        <w:rPr>
          <w:lang w:val="ru-RU"/>
        </w:rPr>
        <w:t xml:space="preserve"> проведенному М</w:t>
      </w:r>
      <w:r>
        <w:rPr>
          <w:lang w:val="ru-RU"/>
        </w:rPr>
        <w:t>ероприятию</w:t>
      </w:r>
      <w:r w:rsidR="00B63D67">
        <w:rPr>
          <w:lang w:val="ru-RU"/>
        </w:rPr>
        <w:t>.</w:t>
      </w:r>
    </w:p>
    <w:p w14:paraId="51FEAE35" w14:textId="77777777" w:rsidR="001D0599" w:rsidRPr="00606B63" w:rsidRDefault="001D0599" w:rsidP="00B63D67">
      <w:pPr>
        <w:pStyle w:val="af"/>
        <w:rPr>
          <w:lang w:val="ru-RU"/>
        </w:rPr>
      </w:pP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2" w:name="_Toc119013523"/>
      <w:r>
        <w:rPr>
          <w:lang w:val="ru-RU"/>
        </w:rPr>
        <w:t>Характеристики пользователей</w:t>
      </w:r>
      <w:bookmarkEnd w:id="22"/>
    </w:p>
    <w:p w14:paraId="47C2AA19" w14:textId="3D457FD2" w:rsidR="00D916B7" w:rsidRPr="00FF098C" w:rsidRDefault="00B63D67" w:rsidP="00FF098C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845525" w:rsidRPr="00FF098C">
        <w:rPr>
          <w:lang w:val="ru-RU"/>
        </w:rPr>
        <w:t>Сотрудник</w:t>
      </w:r>
      <w:r w:rsidRPr="00FF098C">
        <w:rPr>
          <w:lang w:val="ru-RU"/>
        </w:rPr>
        <w:t>» будет иметь</w:t>
      </w:r>
      <w:r w:rsidR="001E3378">
        <w:rPr>
          <w:lang w:val="ru-RU"/>
        </w:rPr>
        <w:t xml:space="preserve"> уникальный логин</w:t>
      </w:r>
      <w:r w:rsidR="00845525" w:rsidRPr="00FF098C">
        <w:rPr>
          <w:lang w:val="ru-RU"/>
        </w:rPr>
        <w:t>,</w:t>
      </w:r>
      <w:r w:rsidRPr="00FF098C">
        <w:rPr>
          <w:lang w:val="ru-RU"/>
        </w:rPr>
        <w:t xml:space="preserve"> в си</w:t>
      </w:r>
      <w:r w:rsidR="001E3378">
        <w:rPr>
          <w:lang w:val="ru-RU"/>
        </w:rPr>
        <w:t>стеме будет отображаться его ФИО</w:t>
      </w:r>
      <w:r w:rsidRPr="00FF098C">
        <w:rPr>
          <w:lang w:val="ru-RU"/>
        </w:rPr>
        <w:t>,</w:t>
      </w:r>
      <w:r w:rsidR="00845525" w:rsidRPr="00FF098C">
        <w:rPr>
          <w:lang w:val="ru-RU"/>
        </w:rPr>
        <w:t xml:space="preserve"> </w:t>
      </w:r>
      <w:r w:rsidR="003F1006">
        <w:rPr>
          <w:lang w:val="ru-RU"/>
        </w:rPr>
        <w:t xml:space="preserve">идентификатор команды, </w:t>
      </w:r>
      <w:r w:rsidR="00845525" w:rsidRPr="00FF098C">
        <w:rPr>
          <w:lang w:val="ru-RU"/>
        </w:rPr>
        <w:t xml:space="preserve">идентификатор и название </w:t>
      </w:r>
      <w:r w:rsidR="007610F1">
        <w:rPr>
          <w:lang w:val="ru-RU"/>
        </w:rPr>
        <w:t>М</w:t>
      </w:r>
      <w:r w:rsidR="00845525" w:rsidRPr="00FF098C">
        <w:rPr>
          <w:lang w:val="ru-RU"/>
        </w:rPr>
        <w:t>ероприятия, на которое он сейчас записан.</w:t>
      </w:r>
    </w:p>
    <w:p w14:paraId="7F7F4536" w14:textId="201F1075" w:rsidR="00845525" w:rsidRPr="00FF098C" w:rsidRDefault="00845525" w:rsidP="00FF098C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3E00B2" w:rsidRPr="003E00B2">
        <w:rPr>
          <w:lang w:val="ru-RU"/>
        </w:rPr>
        <w:t>Тимлид</w:t>
      </w:r>
      <w:r w:rsidRPr="00FF098C">
        <w:rPr>
          <w:lang w:val="ru-RU"/>
        </w:rPr>
        <w:t>» буд</w:t>
      </w:r>
      <w:r w:rsidR="001E3378">
        <w:rPr>
          <w:lang w:val="ru-RU"/>
        </w:rPr>
        <w:t>ет иметь уникальный логин</w:t>
      </w:r>
      <w:r w:rsidRPr="00FF098C">
        <w:rPr>
          <w:lang w:val="ru-RU"/>
        </w:rPr>
        <w:t xml:space="preserve">, в системе будет отображаться его </w:t>
      </w:r>
      <w:r w:rsidR="001E3378">
        <w:rPr>
          <w:lang w:val="ru-RU"/>
        </w:rPr>
        <w:t>ФИО</w:t>
      </w:r>
      <w:r w:rsidRPr="00FF098C">
        <w:rPr>
          <w:lang w:val="ru-RU"/>
        </w:rPr>
        <w:t>, позиция в компании, идентификатор его команды.</w:t>
      </w:r>
    </w:p>
    <w:p w14:paraId="505171B5" w14:textId="180FA5B3" w:rsidR="00845525" w:rsidRPr="00FF098C" w:rsidRDefault="00845525" w:rsidP="00FF098C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«Лектор» буд</w:t>
      </w:r>
      <w:r w:rsidR="001E3378">
        <w:rPr>
          <w:lang w:val="ru-RU"/>
        </w:rPr>
        <w:t>ет иметь уникальный логин</w:t>
      </w:r>
      <w:r w:rsidRPr="00FF098C">
        <w:rPr>
          <w:lang w:val="ru-RU"/>
        </w:rPr>
        <w:t>, в системе будет отображаться его</w:t>
      </w:r>
      <w:r w:rsidR="007610F1">
        <w:rPr>
          <w:lang w:val="ru-RU"/>
        </w:rPr>
        <w:t xml:space="preserve"> </w:t>
      </w:r>
      <w:r w:rsidR="001E3378">
        <w:rPr>
          <w:lang w:val="ru-RU"/>
        </w:rPr>
        <w:t>ФИО</w:t>
      </w:r>
      <w:r w:rsidR="007610F1">
        <w:rPr>
          <w:lang w:val="ru-RU"/>
        </w:rPr>
        <w:t>, идентификатор и название М</w:t>
      </w:r>
      <w:r w:rsidRPr="00FF098C">
        <w:rPr>
          <w:lang w:val="ru-RU"/>
        </w:rPr>
        <w:t>ероприятия, которое он ведет, идентификатор команды, с которой работает.</w:t>
      </w:r>
      <w:r w:rsidR="00FF098C" w:rsidRPr="00FF098C">
        <w:rPr>
          <w:lang w:val="ru-RU"/>
        </w:rPr>
        <w:t xml:space="preserve"> </w:t>
      </w:r>
    </w:p>
    <w:p w14:paraId="74821F73" w14:textId="0AB7CBCD" w:rsidR="00815614" w:rsidRDefault="00815614" w:rsidP="00815614">
      <w:pPr>
        <w:pStyle w:val="2"/>
        <w:rPr>
          <w:lang w:val="ru-RU"/>
        </w:rPr>
      </w:pPr>
      <w:bookmarkStart w:id="23" w:name="_Toc119013524"/>
      <w:r>
        <w:rPr>
          <w:lang w:val="ru-RU"/>
        </w:rPr>
        <w:t>Ограничения</w:t>
      </w:r>
      <w:bookmarkEnd w:id="23"/>
    </w:p>
    <w:p w14:paraId="481222B5" w14:textId="2BC79E3E" w:rsidR="00276F85" w:rsidRDefault="00276F85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lastRenderedPageBreak/>
        <w:t>Только «</w:t>
      </w:r>
      <w:r w:rsidR="003E00B2" w:rsidRPr="003E00B2">
        <w:rPr>
          <w:lang w:val="ru-RU"/>
        </w:rPr>
        <w:t>Тимлид</w:t>
      </w:r>
      <w:r>
        <w:rPr>
          <w:lang w:val="ru-RU"/>
        </w:rPr>
        <w:t>» имеет право создавать запрос на проведение Мероприятия и записывать «Сотрудников»</w:t>
      </w:r>
      <w:r w:rsidR="006F73A0">
        <w:rPr>
          <w:lang w:val="ru-RU"/>
        </w:rPr>
        <w:t xml:space="preserve">, в том числе себя, </w:t>
      </w:r>
      <w:r>
        <w:rPr>
          <w:lang w:val="ru-RU"/>
        </w:rPr>
        <w:t>на созданное Мероприятие.</w:t>
      </w:r>
    </w:p>
    <w:p w14:paraId="7F114506" w14:textId="3B2EA046" w:rsidR="00727B92" w:rsidRDefault="00727B92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«Лектор»</w:t>
      </w:r>
      <w:r w:rsidR="009137FF">
        <w:rPr>
          <w:lang w:val="ru-RU"/>
        </w:rPr>
        <w:t xml:space="preserve"> не имеет возможности</w:t>
      </w:r>
      <w:r>
        <w:rPr>
          <w:lang w:val="ru-RU"/>
        </w:rPr>
        <w:t xml:space="preserve"> оставлять отзыв </w:t>
      </w:r>
      <w:proofErr w:type="gramStart"/>
      <w:r>
        <w:rPr>
          <w:lang w:val="ru-RU"/>
        </w:rPr>
        <w:t>на свое проведенное Мероприятие</w:t>
      </w:r>
      <w:proofErr w:type="gramEnd"/>
      <w:r>
        <w:rPr>
          <w:lang w:val="ru-RU"/>
        </w:rPr>
        <w:t>.</w:t>
      </w:r>
    </w:p>
    <w:p w14:paraId="3C33DB3A" w14:textId="77777777" w:rsidR="00D8682C" w:rsidRDefault="006F73A0" w:rsidP="00C22C75">
      <w:pPr>
        <w:pStyle w:val="1Einrckung"/>
        <w:numPr>
          <w:ilvl w:val="0"/>
          <w:numId w:val="15"/>
        </w:numPr>
        <w:ind w:left="709"/>
        <w:rPr>
          <w:lang w:val="en-US"/>
        </w:rPr>
      </w:pPr>
      <w:r>
        <w:rPr>
          <w:lang w:val="ru-RU"/>
        </w:rPr>
        <w:t xml:space="preserve">Минимальное количество сотрудников, от которого начинается регистрация Мероприятия, соответствует некоторому значению </w:t>
      </w:r>
      <w:r>
        <w:rPr>
          <w:lang w:val="en-US"/>
        </w:rPr>
        <w:t>N</w:t>
      </w:r>
      <w:r>
        <w:rPr>
          <w:lang w:val="ru-RU"/>
        </w:rPr>
        <w:t xml:space="preserve"> (предполагаемо, </w:t>
      </w:r>
      <w:r>
        <w:rPr>
          <w:lang w:val="en-US"/>
        </w:rPr>
        <w:t xml:space="preserve">N = </w:t>
      </w:r>
      <w:r>
        <w:rPr>
          <w:lang w:val="ru-RU"/>
        </w:rPr>
        <w:t>10)</w:t>
      </w:r>
      <w:r>
        <w:rPr>
          <w:lang w:val="en-US"/>
        </w:rPr>
        <w:t>.</w:t>
      </w:r>
    </w:p>
    <w:p w14:paraId="012DAA5A" w14:textId="1C96EDD5" w:rsidR="006F73A0" w:rsidRDefault="00D8682C" w:rsidP="00C22C75">
      <w:pPr>
        <w:pStyle w:val="1Einrckung"/>
        <w:numPr>
          <w:ilvl w:val="0"/>
          <w:numId w:val="15"/>
        </w:numPr>
        <w:ind w:left="709"/>
        <w:rPr>
          <w:lang w:val="ru-RU"/>
        </w:rPr>
      </w:pPr>
      <w:r w:rsidRPr="00FF098C">
        <w:rPr>
          <w:lang w:val="ru-RU"/>
        </w:rPr>
        <w:t>Статус «Лектор» может получить любой «Сотрудник».</w:t>
      </w:r>
    </w:p>
    <w:p w14:paraId="09D88185" w14:textId="2650039C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Только «Лектор» выставляет дату и время Мероприятия.</w:t>
      </w:r>
    </w:p>
    <w:p w14:paraId="66A73A35" w14:textId="500C61D6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«Сотрудник» может быть «Лектором» в своем Мероприятии и быть участником на уровне «Сотрудника» на другом Мероприятии.</w:t>
      </w:r>
    </w:p>
    <w:p w14:paraId="621EF52F" w14:textId="77777777" w:rsidR="00E37DF5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«Лектор» не может выгрузить оценки участников Мероприятия в систему хранения данных раньше окончания Мероприятия.</w:t>
      </w:r>
    </w:p>
    <w:p w14:paraId="06121EB2" w14:textId="208D959D" w:rsidR="00E37DF5" w:rsidRPr="009E12FF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 xml:space="preserve">«Сотрудник» и «Тимлид» не могут оставить отзыв раньше окончания Мероприятия. </w:t>
      </w:r>
    </w:p>
    <w:p w14:paraId="54834CB7" w14:textId="77777777" w:rsidR="006F73A0" w:rsidRPr="00276F85" w:rsidRDefault="006F73A0" w:rsidP="00727B92">
      <w:pPr>
        <w:pStyle w:val="1Einrckung"/>
        <w:rPr>
          <w:lang w:val="ru-RU"/>
        </w:rPr>
      </w:pPr>
    </w:p>
    <w:p w14:paraId="1BC12E98" w14:textId="6D5F0589" w:rsidR="00815614" w:rsidRDefault="00815614" w:rsidP="00815614">
      <w:pPr>
        <w:pStyle w:val="2"/>
        <w:rPr>
          <w:lang w:val="ru-RU"/>
        </w:rPr>
      </w:pPr>
      <w:bookmarkStart w:id="24" w:name="_Toc119013525"/>
      <w:r>
        <w:rPr>
          <w:lang w:val="ru-RU"/>
        </w:rPr>
        <w:t>Предположения и зависимости</w:t>
      </w:r>
      <w:bookmarkEnd w:id="24"/>
    </w:p>
    <w:p w14:paraId="716449C2" w14:textId="743C87FA" w:rsidR="004543CE" w:rsidRDefault="004543CE" w:rsidP="004543CE">
      <w:pPr>
        <w:pStyle w:val="1Einrckung"/>
        <w:ind w:left="0"/>
        <w:rPr>
          <w:lang w:val="ru-RU"/>
        </w:rPr>
      </w:pPr>
      <w:proofErr w:type="gramStart"/>
      <w:r>
        <w:rPr>
          <w:lang w:val="ru-RU"/>
        </w:rPr>
        <w:t>Корпоративный портал</w:t>
      </w:r>
      <w:proofErr w:type="gramEnd"/>
      <w:r>
        <w:rPr>
          <w:lang w:val="ru-RU"/>
        </w:rPr>
        <w:t xml:space="preserve"> работающий через веб-браузер уже поддерживается устройствами Компании</w:t>
      </w:r>
      <w:r w:rsidR="00EC4CBA">
        <w:rPr>
          <w:lang w:val="ru-RU"/>
        </w:rPr>
        <w:t>, а значит, В</w:t>
      </w:r>
      <w:r>
        <w:rPr>
          <w:lang w:val="ru-RU"/>
        </w:rPr>
        <w:t>еб-приложение, работающее через тот же веб-браузер так же должно поддерживаться.</w:t>
      </w:r>
    </w:p>
    <w:p w14:paraId="4C0CA7F5" w14:textId="0491C719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должен предоставить доступ к компонентам личного кабинета пользователя и базам данных сотрудников, чтобы работа Веб-приложения была корректна.</w:t>
      </w:r>
    </w:p>
    <w:p w14:paraId="678FC2F3" w14:textId="3DAF0BCF" w:rsidR="004543CE" w:rsidRP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Корпоративный портал разработан на базе </w:t>
      </w:r>
      <w:r>
        <w:rPr>
          <w:lang w:val="en-US"/>
        </w:rPr>
        <w:t>Apache</w:t>
      </w:r>
      <w:r w:rsidRPr="004543CE">
        <w:rPr>
          <w:lang w:val="ru-RU"/>
        </w:rPr>
        <w:t xml:space="preserve"> </w:t>
      </w:r>
      <w:r>
        <w:rPr>
          <w:lang w:val="en-US"/>
        </w:rPr>
        <w:t>Tomcat</w:t>
      </w:r>
      <w:r w:rsidR="00327CFF">
        <w:rPr>
          <w:lang w:val="ru-RU"/>
        </w:rPr>
        <w:t xml:space="preserve"> 8</w:t>
      </w:r>
      <w:r>
        <w:rPr>
          <w:lang w:val="ru-RU"/>
        </w:rPr>
        <w:t xml:space="preserve">, значит можно разработать </w:t>
      </w:r>
      <w:r w:rsidR="00EC4CBA">
        <w:rPr>
          <w:lang w:val="ru-RU"/>
        </w:rPr>
        <w:t>В</w:t>
      </w:r>
      <w:r>
        <w:rPr>
          <w:lang w:val="ru-RU"/>
        </w:rPr>
        <w:t>еб-приложение на той же базе.</w:t>
      </w:r>
    </w:p>
    <w:p w14:paraId="1C6C8A2B" w14:textId="1B29107D" w:rsidR="003E1F17" w:rsidRDefault="00815614" w:rsidP="003E1F17">
      <w:pPr>
        <w:pStyle w:val="2"/>
        <w:rPr>
          <w:lang w:val="ru-RU"/>
        </w:rPr>
      </w:pPr>
      <w:bookmarkStart w:id="25" w:name="_Toc119013526"/>
      <w:r>
        <w:rPr>
          <w:lang w:val="ru-RU"/>
        </w:rPr>
        <w:t>Распределение требований</w:t>
      </w:r>
      <w:bookmarkEnd w:id="25"/>
    </w:p>
    <w:p w14:paraId="116A3B25" w14:textId="644D3DD0" w:rsidR="004543CE" w:rsidRPr="004543CE" w:rsidRDefault="004543CE" w:rsidP="004543CE">
      <w:pPr>
        <w:pStyle w:val="1Einrckung"/>
        <w:ind w:left="0"/>
        <w:rPr>
          <w:lang w:val="ru-RU"/>
        </w:rPr>
      </w:pPr>
      <w:r w:rsidRPr="004543CE">
        <w:rPr>
          <w:lang w:val="ru-RU"/>
        </w:rPr>
        <w:t>В данном документе описывается и ус</w:t>
      </w:r>
      <w:r w:rsidR="00EC4CBA">
        <w:rPr>
          <w:lang w:val="ru-RU"/>
        </w:rPr>
        <w:t>танавливается разработка самой С</w:t>
      </w:r>
      <w:r w:rsidRPr="004543CE">
        <w:rPr>
          <w:lang w:val="ru-RU"/>
        </w:rPr>
        <w:t>истемы с набором функционала. В случае если разработка не буде</w:t>
      </w:r>
      <w:r w:rsidR="00EC4CBA">
        <w:rPr>
          <w:lang w:val="ru-RU"/>
        </w:rPr>
        <w:t>т завершена к сроку интеграции С</w:t>
      </w:r>
      <w:r w:rsidRPr="004543CE">
        <w:rPr>
          <w:lang w:val="ru-RU"/>
        </w:rPr>
        <w:t>истемы, обработка и отладка ошибок, в случае технической неисправности на уровне межмашинного взаимодействия, будет отложена.</w:t>
      </w:r>
    </w:p>
    <w:p w14:paraId="164BCCE3" w14:textId="2DD90954" w:rsidR="0021158A" w:rsidRPr="00EC4CBA" w:rsidRDefault="005B09DE" w:rsidP="00EC4CBA">
      <w:pPr>
        <w:pStyle w:val="1"/>
        <w:rPr>
          <w:lang w:val="ru-RU"/>
        </w:rPr>
      </w:pPr>
      <w:bookmarkStart w:id="26" w:name="_Toc119013527"/>
      <w:r>
        <w:rPr>
          <w:lang w:val="ru-RU"/>
        </w:rPr>
        <w:t>Детальные требования</w:t>
      </w:r>
      <w:bookmarkEnd w:id="26"/>
      <w:r w:rsidR="007823B5" w:rsidRPr="003E1F17">
        <w:rPr>
          <w:lang w:val="ru-RU"/>
        </w:rPr>
        <w:t xml:space="preserve"> </w:t>
      </w:r>
    </w:p>
    <w:p w14:paraId="4324FF3D" w14:textId="6D1F5764" w:rsidR="005D5FBD" w:rsidRDefault="005D5FBD" w:rsidP="005D5FBD">
      <w:pPr>
        <w:pStyle w:val="2"/>
        <w:rPr>
          <w:lang w:val="ru-RU"/>
        </w:rPr>
      </w:pPr>
      <w:bookmarkStart w:id="27" w:name="_Toc119013528"/>
      <w:r>
        <w:rPr>
          <w:lang w:val="ru-RU"/>
        </w:rPr>
        <w:t>Функциональные требования</w:t>
      </w:r>
      <w:bookmarkEnd w:id="27"/>
    </w:p>
    <w:p w14:paraId="39136E2E" w14:textId="77777777" w:rsidR="00EA14FF" w:rsidRDefault="00EA14FF" w:rsidP="00EA14FF">
      <w:pPr>
        <w:pStyle w:val="1Einrckung"/>
        <w:ind w:left="0"/>
        <w:jc w:val="both"/>
        <w:rPr>
          <w:color w:val="auto"/>
          <w:lang w:val="ru-RU"/>
        </w:rPr>
      </w:pPr>
      <w:r w:rsidRPr="00676FE3">
        <w:rPr>
          <w:color w:val="auto"/>
          <w:lang w:val="ru-RU"/>
        </w:rPr>
        <w:t>Этот раздел содержит все требования к программному обеспечению, как функциональному, так и нефункциональному. Функциональные</w:t>
      </w:r>
      <w:r>
        <w:rPr>
          <w:color w:val="auto"/>
          <w:lang w:val="ru-RU"/>
        </w:rPr>
        <w:t xml:space="preserve"> </w:t>
      </w:r>
      <w:r w:rsidRPr="00676FE3">
        <w:rPr>
          <w:color w:val="auto"/>
          <w:lang w:val="ru-RU"/>
        </w:rPr>
        <w:t xml:space="preserve">требования сгруппированы в соответствии с </w:t>
      </w:r>
      <w:r>
        <w:rPr>
          <w:color w:val="auto"/>
          <w:lang w:val="ru-RU"/>
        </w:rPr>
        <w:t>объектами системы</w:t>
      </w:r>
      <w:r w:rsidRPr="00676FE3">
        <w:rPr>
          <w:color w:val="auto"/>
          <w:lang w:val="ru-RU"/>
        </w:rPr>
        <w:t>. Требование обладает следующими свойствами: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16"/>
      </w:tblGrid>
      <w:tr w:rsidR="00EA14FF" w14:paraId="688AAF9E" w14:textId="77777777" w:rsidTr="00EA14FF">
        <w:tc>
          <w:tcPr>
            <w:tcW w:w="2235" w:type="dxa"/>
          </w:tcPr>
          <w:p w14:paraId="3976A364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  <w:tc>
          <w:tcPr>
            <w:tcW w:w="8016" w:type="dxa"/>
          </w:tcPr>
          <w:p w14:paraId="17671483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7E34CDF6" w14:textId="77777777" w:rsidTr="00EA14FF">
        <w:trPr>
          <w:trHeight w:val="401"/>
        </w:trPr>
        <w:tc>
          <w:tcPr>
            <w:tcW w:w="2235" w:type="dxa"/>
          </w:tcPr>
          <w:p w14:paraId="2B802BEC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 xml:space="preserve">ID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F21C94F" w14:textId="50AC3D6C" w:rsidR="00EA14FF" w:rsidRDefault="00EA14FF" w:rsidP="00A67ADC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676FE3">
              <w:rPr>
                <w:color w:val="auto"/>
                <w:lang w:val="ru-RU"/>
              </w:rPr>
              <w:t>Уникально идентифициру</w:t>
            </w:r>
            <w:r w:rsidR="00A67ADC">
              <w:rPr>
                <w:color w:val="auto"/>
                <w:lang w:val="ru-RU"/>
              </w:rPr>
              <w:t>ет требование</w:t>
            </w:r>
            <w:r w:rsidRPr="00676FE3">
              <w:rPr>
                <w:color w:val="auto"/>
                <w:lang w:val="ru-RU"/>
              </w:rPr>
              <w:t>.</w:t>
            </w:r>
          </w:p>
        </w:tc>
      </w:tr>
      <w:tr w:rsidR="00EA14FF" w14:paraId="269EAF5A" w14:textId="77777777" w:rsidTr="00EA14FF">
        <w:trPr>
          <w:trHeight w:val="431"/>
        </w:trPr>
        <w:tc>
          <w:tcPr>
            <w:tcW w:w="2235" w:type="dxa"/>
          </w:tcPr>
          <w:p w14:paraId="270C06C0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36BB8D6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Описание требования</w:t>
            </w:r>
          </w:p>
        </w:tc>
      </w:tr>
      <w:tr w:rsidR="00EA14FF" w14:paraId="401FC8B7" w14:textId="77777777" w:rsidTr="00EA14FF">
        <w:trPr>
          <w:trHeight w:val="423"/>
        </w:trPr>
        <w:tc>
          <w:tcPr>
            <w:tcW w:w="2235" w:type="dxa"/>
          </w:tcPr>
          <w:p w14:paraId="30B9DFB8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5C86F62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О</w:t>
            </w:r>
            <w:r w:rsidRPr="000B78EE">
              <w:rPr>
                <w:color w:val="auto"/>
                <w:lang w:val="ru-RU"/>
              </w:rPr>
              <w:t>пределяет порядок, в котором требования должны быть реализованы. Приоритеты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обозначены (от самого высокого до с</w:t>
            </w:r>
            <w:r>
              <w:rPr>
                <w:color w:val="auto"/>
                <w:lang w:val="ru-RU"/>
              </w:rPr>
              <w:t>амого низкого) “1”, “2” и “3”.</w:t>
            </w:r>
            <w:r w:rsidRPr="000B78EE">
              <w:rPr>
                <w:color w:val="auto"/>
                <w:lang w:val="ru-RU"/>
              </w:rPr>
              <w:t xml:space="preserve"> Требования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приоритета 1 должны быть реализованы в первом выпуске продуктивной системы.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Требования приоритета 2 и ниже являются предметом специального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соглашения, которое выходит за рамки данного документа.</w:t>
            </w:r>
          </w:p>
          <w:p w14:paraId="5565DEC3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575BFA6C" w14:textId="77777777" w:rsidTr="00EA14FF">
        <w:trPr>
          <w:trHeight w:val="422"/>
        </w:trPr>
        <w:tc>
          <w:tcPr>
            <w:tcW w:w="2235" w:type="dxa"/>
          </w:tcPr>
          <w:p w14:paraId="1E63E136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8C38817" w14:textId="77777777" w:rsidR="00EA14FF" w:rsidRPr="008D5C70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Указывает риск невыполнения требования. Это показывает, насколько</w:t>
            </w:r>
          </w:p>
          <w:p w14:paraId="0048D265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 xml:space="preserve">конкретное требование имеет решающее значение для системы. </w:t>
            </w:r>
          </w:p>
          <w:p w14:paraId="04BC1FDF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401F63D0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0F44F473" w14:textId="77777777" w:rsidR="00EA14FF" w:rsidRPr="007A554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636290DB" w14:textId="77777777" w:rsidR="00EA14FF" w:rsidRPr="008D5C70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20447EC6" w14:textId="77777777" w:rsidTr="00EA14FF">
        <w:trPr>
          <w:trHeight w:val="422"/>
        </w:trPr>
        <w:tc>
          <w:tcPr>
            <w:tcW w:w="2235" w:type="dxa"/>
          </w:tcPr>
          <w:p w14:paraId="7EA2EB67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Риск</w:t>
            </w:r>
          </w:p>
        </w:tc>
        <w:tc>
          <w:tcPr>
            <w:tcW w:w="8016" w:type="dxa"/>
          </w:tcPr>
          <w:p w14:paraId="4B2DDD61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Существуют следующие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уровни риска и связанное с ними воздействие на систему, если требование не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выполняется или выполняется неправильно:</w:t>
            </w:r>
          </w:p>
          <w:p w14:paraId="3992C1F5" w14:textId="77777777" w:rsidR="00EA14FF" w:rsidRPr="001E2622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 xml:space="preserve">Критический </w:t>
            </w:r>
            <w:r>
              <w:rPr>
                <w:color w:val="auto"/>
                <w:lang w:val="ru-RU"/>
              </w:rPr>
              <w:t>(С)</w:t>
            </w:r>
            <w:r w:rsidRPr="008D5C70">
              <w:rPr>
                <w:color w:val="auto"/>
                <w:lang w:val="ru-RU"/>
              </w:rPr>
              <w:t xml:space="preserve"> – нарушит основную функциональность системы.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Система не может быть использована, если это требование не выполнено.</w:t>
            </w:r>
          </w:p>
          <w:p w14:paraId="4E27A72C" w14:textId="77777777" w:rsidR="00EA14FF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Высокий (H) – повлияет на осно</w:t>
            </w:r>
            <w:r>
              <w:rPr>
                <w:color w:val="auto"/>
                <w:lang w:val="ru-RU"/>
              </w:rPr>
              <w:t xml:space="preserve">вные функциональные возможности </w:t>
            </w:r>
            <w:r w:rsidRPr="008D5C70">
              <w:rPr>
                <w:color w:val="auto"/>
                <w:lang w:val="ru-RU"/>
              </w:rPr>
              <w:t>системы. Некоторые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функции системы могут быть недоступны, но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в целом систему можно использовать.</w:t>
            </w:r>
          </w:p>
          <w:p w14:paraId="624534A6" w14:textId="77777777" w:rsidR="00EA14FF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Средний (M) – повлияет на некоторые функции системы, но не на основную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функциональность. Система может использоваться с некоторыми ограничениями.</w:t>
            </w:r>
          </w:p>
          <w:p w14:paraId="1401B334" w14:textId="77777777" w:rsidR="00EA14FF" w:rsidRPr="00357040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357040">
              <w:rPr>
                <w:color w:val="auto"/>
                <w:lang w:val="ru-RU"/>
              </w:rPr>
              <w:t>Низкий (L) – система может использоваться без ограничений, но с некоторыми обходными путями.</w:t>
            </w:r>
          </w:p>
        </w:tc>
      </w:tr>
    </w:tbl>
    <w:p w14:paraId="666887B8" w14:textId="77777777" w:rsidR="00EA14FF" w:rsidRPr="00EA14FF" w:rsidRDefault="00EA14FF" w:rsidP="00EA14FF">
      <w:pPr>
        <w:pStyle w:val="1Einrckung"/>
      </w:pPr>
    </w:p>
    <w:p w14:paraId="65FC4FD8" w14:textId="0FF2699C" w:rsidR="00EA14FF" w:rsidRDefault="00D8682C" w:rsidP="00EA14FF">
      <w:pPr>
        <w:pStyle w:val="3"/>
        <w:rPr>
          <w:lang w:val="en-GB"/>
        </w:rPr>
      </w:pPr>
      <w:bookmarkStart w:id="28" w:name="_Toc119013529"/>
      <w:proofErr w:type="spellStart"/>
      <w:r w:rsidRPr="00D8682C">
        <w:rPr>
          <w:lang w:val="en-GB"/>
        </w:rPr>
        <w:t>Кла</w:t>
      </w:r>
      <w:r>
        <w:rPr>
          <w:lang w:val="en-GB"/>
        </w:rPr>
        <w:t>сс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пользователя</w:t>
      </w:r>
      <w:proofErr w:type="spellEnd"/>
      <w:r>
        <w:rPr>
          <w:lang w:val="en-GB"/>
        </w:rPr>
        <w:t xml:space="preserve"> 1 («</w:t>
      </w:r>
      <w:proofErr w:type="spellStart"/>
      <w:r>
        <w:rPr>
          <w:lang w:val="en-GB"/>
        </w:rPr>
        <w:t>Сотрудник</w:t>
      </w:r>
      <w:proofErr w:type="spellEnd"/>
      <w:r>
        <w:rPr>
          <w:lang w:val="en-GB"/>
        </w:rPr>
        <w:t>»)</w:t>
      </w:r>
      <w:bookmarkEnd w:id="28"/>
    </w:p>
    <w:p w14:paraId="47FA7A3D" w14:textId="77777777" w:rsidR="00EA14FF" w:rsidRDefault="00EA14FF" w:rsidP="00EA14FF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EA14FF" w14:paraId="0BBF2AEF" w14:textId="77777777" w:rsidTr="00EA14FF">
        <w:tc>
          <w:tcPr>
            <w:tcW w:w="3085" w:type="dxa"/>
          </w:tcPr>
          <w:p w14:paraId="6F304A87" w14:textId="77777777" w:rsidR="00EA14FF" w:rsidRPr="00D32EA8" w:rsidRDefault="00EA14FF" w:rsidP="00EA14FF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2AA80B1D" w14:textId="77777777" w:rsidR="00EA14FF" w:rsidRPr="00D32EA8" w:rsidRDefault="00EA14FF" w:rsidP="00EA14FF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EA14FF" w14:paraId="05F9410B" w14:textId="77777777" w:rsidTr="00EA14FF">
        <w:tc>
          <w:tcPr>
            <w:tcW w:w="3085" w:type="dxa"/>
          </w:tcPr>
          <w:p w14:paraId="3FDECCAB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615E9EA6" w14:textId="1BD9B520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Фамилия, имя и отчество сотрудника. Заполняется автоматически Системой с Корпоративного портала.</w:t>
            </w:r>
          </w:p>
        </w:tc>
      </w:tr>
      <w:tr w:rsidR="00EA14FF" w14:paraId="77844D56" w14:textId="77777777" w:rsidTr="00EA14FF">
        <w:tc>
          <w:tcPr>
            <w:tcW w:w="3085" w:type="dxa"/>
          </w:tcPr>
          <w:p w14:paraId="4640E457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4284B0ED" w14:textId="6A29831B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</w:t>
            </w:r>
            <w:r w:rsidR="00A67ADC">
              <w:rPr>
                <w:lang w:val="ru-RU"/>
              </w:rPr>
              <w:t>. Заполняется автоматически Системой с Корпоративного портала.</w:t>
            </w:r>
          </w:p>
        </w:tc>
      </w:tr>
      <w:tr w:rsidR="00EA14FF" w14:paraId="6B197F68" w14:textId="77777777" w:rsidTr="00EA14FF">
        <w:tc>
          <w:tcPr>
            <w:tcW w:w="3085" w:type="dxa"/>
          </w:tcPr>
          <w:p w14:paraId="2997C2E5" w14:textId="77777777" w:rsidR="00EA14FF" w:rsidRPr="00421AB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3E1C9F56" w14:textId="53E66D1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</w:t>
            </w:r>
            <w:r w:rsidR="00A67ADC">
              <w:rPr>
                <w:lang w:val="ru-RU"/>
              </w:rPr>
              <w:t xml:space="preserve"> Дополнительный атрибут. Можно ввести вручную и/или автоматически с Корпоративного портала.</w:t>
            </w:r>
          </w:p>
        </w:tc>
      </w:tr>
      <w:tr w:rsidR="00EA14FF" w14:paraId="4960320E" w14:textId="77777777" w:rsidTr="00EA14FF">
        <w:tc>
          <w:tcPr>
            <w:tcW w:w="3085" w:type="dxa"/>
          </w:tcPr>
          <w:p w14:paraId="4C399877" w14:textId="77777777" w:rsidR="00EA14FF" w:rsidRPr="00421AB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589AE56B" w14:textId="1872BBA0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Контактный телефон пользователя. </w:t>
            </w:r>
            <w:r w:rsidR="00A67ADC">
              <w:rPr>
                <w:lang w:val="ru-RU"/>
              </w:rPr>
              <w:t>Дополнительный атрибут. Можно ввести вручную и/или автоматически с Корпоративного портала.</w:t>
            </w:r>
          </w:p>
        </w:tc>
      </w:tr>
      <w:tr w:rsidR="00EA14FF" w14:paraId="5330B046" w14:textId="77777777" w:rsidTr="00EA14FF">
        <w:tc>
          <w:tcPr>
            <w:tcW w:w="3085" w:type="dxa"/>
          </w:tcPr>
          <w:p w14:paraId="0A6D2A6A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7166" w:type="dxa"/>
          </w:tcPr>
          <w:p w14:paraId="1900EA7E" w14:textId="1978D773" w:rsidR="00EA14FF" w:rsidRDefault="00EA14FF" w:rsidP="00A67AD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</w:t>
            </w:r>
            <w:r w:rsidR="00A67ADC">
              <w:rPr>
                <w:lang w:val="ru-RU"/>
              </w:rPr>
              <w:t xml:space="preserve"> и пользования уведомлений в личном кабинете Корпоративного портала</w:t>
            </w:r>
            <w:r>
              <w:rPr>
                <w:lang w:val="ru-RU"/>
              </w:rPr>
              <w:t>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EA14FF" w14:paraId="639AD393" w14:textId="77777777" w:rsidTr="00EA14FF">
        <w:tc>
          <w:tcPr>
            <w:tcW w:w="3085" w:type="dxa"/>
          </w:tcPr>
          <w:p w14:paraId="0DE758BB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7F43B59A" w14:textId="3A923666" w:rsidR="00EA14FF" w:rsidRDefault="00EA14FF" w:rsidP="003549B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пользователя. Влияет на доступные ему функции. Обязательное поле для заполнения. Может иметь перечисление. Список доступных: Сотрудник, </w:t>
            </w:r>
            <w:r w:rsidR="009766DD">
              <w:rPr>
                <w:lang w:val="ru-RU"/>
              </w:rPr>
              <w:t>Лектор</w:t>
            </w:r>
            <w:r w:rsidR="003549BC">
              <w:rPr>
                <w:lang w:val="ru-RU"/>
              </w:rPr>
              <w:t>.</w:t>
            </w:r>
          </w:p>
        </w:tc>
      </w:tr>
      <w:tr w:rsidR="003F1006" w14:paraId="60330555" w14:textId="77777777" w:rsidTr="00EA14FF">
        <w:tc>
          <w:tcPr>
            <w:tcW w:w="3085" w:type="dxa"/>
          </w:tcPr>
          <w:p w14:paraId="7EA33693" w14:textId="4197E91C" w:rsidR="003F1006" w:rsidRDefault="003F1006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команды</w:t>
            </w:r>
          </w:p>
        </w:tc>
        <w:tc>
          <w:tcPr>
            <w:tcW w:w="7166" w:type="dxa"/>
          </w:tcPr>
          <w:p w14:paraId="5671A0CF" w14:textId="00E12D0C" w:rsidR="003F1006" w:rsidRDefault="003F1006" w:rsidP="003549B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команды, в которой значится пользователь.</w:t>
            </w:r>
          </w:p>
        </w:tc>
      </w:tr>
      <w:tr w:rsidR="001E3378" w14:paraId="720508CB" w14:textId="77777777" w:rsidTr="00EA14FF">
        <w:tc>
          <w:tcPr>
            <w:tcW w:w="3085" w:type="dxa"/>
          </w:tcPr>
          <w:p w14:paraId="104A5D71" w14:textId="1E38A1E2" w:rsidR="001E3378" w:rsidRDefault="001E3378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 w:rsidR="003F1006">
              <w:rPr>
                <w:lang w:val="ru-RU"/>
              </w:rPr>
              <w:t xml:space="preserve">и название </w:t>
            </w:r>
            <w:r>
              <w:rPr>
                <w:lang w:val="ru-RU"/>
              </w:rPr>
              <w:t>Мероприятия</w:t>
            </w:r>
          </w:p>
        </w:tc>
        <w:tc>
          <w:tcPr>
            <w:tcW w:w="7166" w:type="dxa"/>
          </w:tcPr>
          <w:p w14:paraId="0FEF7FC3" w14:textId="524846A1" w:rsidR="001E3378" w:rsidRDefault="003F1006" w:rsidP="003F100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на которое записан пользователь. Может быть несколько одновременно. После окончания Мероприятия удаляется.</w:t>
            </w:r>
          </w:p>
        </w:tc>
      </w:tr>
    </w:tbl>
    <w:p w14:paraId="1E2F0D72" w14:textId="77777777" w:rsidR="00752101" w:rsidRDefault="00752101" w:rsidP="00752101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Функции</w:t>
      </w:r>
    </w:p>
    <w:p w14:paraId="0E239992" w14:textId="77777777" w:rsidR="00752101" w:rsidRPr="00D32EA8" w:rsidRDefault="00752101" w:rsidP="00752101">
      <w:pPr>
        <w:jc w:val="both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52101" w14:paraId="2B77E521" w14:textId="77777777" w:rsidTr="00752101">
        <w:trPr>
          <w:trHeight w:val="401"/>
        </w:trPr>
        <w:tc>
          <w:tcPr>
            <w:tcW w:w="2235" w:type="dxa"/>
          </w:tcPr>
          <w:p w14:paraId="06C730A3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2A19257" w14:textId="03E6BAB1" w:rsidR="00752101" w:rsidRPr="00DE03CD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</w:t>
            </w:r>
            <w:r w:rsidR="007C5844">
              <w:rPr>
                <w:color w:val="auto"/>
                <w:lang w:val="ru-RU"/>
              </w:rPr>
              <w:t>1</w:t>
            </w:r>
            <w:r>
              <w:rPr>
                <w:color w:val="auto"/>
                <w:lang w:val="ru-RU"/>
              </w:rPr>
              <w:t>.01</w:t>
            </w:r>
          </w:p>
        </w:tc>
      </w:tr>
      <w:tr w:rsidR="00752101" w14:paraId="31B0873C" w14:textId="77777777" w:rsidTr="00752101">
        <w:trPr>
          <w:trHeight w:val="431"/>
        </w:trPr>
        <w:tc>
          <w:tcPr>
            <w:tcW w:w="2235" w:type="dxa"/>
          </w:tcPr>
          <w:p w14:paraId="1548A4D0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EE77CEE" w14:textId="4B602C7B" w:rsidR="00752101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752101" w14:paraId="3BC14C92" w14:textId="77777777" w:rsidTr="00752101">
        <w:trPr>
          <w:trHeight w:val="423"/>
        </w:trPr>
        <w:tc>
          <w:tcPr>
            <w:tcW w:w="2235" w:type="dxa"/>
          </w:tcPr>
          <w:p w14:paraId="5C40DB4B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F29A590" w14:textId="77777777" w:rsidR="00752101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52101" w14:paraId="2281DD14" w14:textId="77777777" w:rsidTr="00752101">
        <w:trPr>
          <w:trHeight w:val="422"/>
        </w:trPr>
        <w:tc>
          <w:tcPr>
            <w:tcW w:w="2235" w:type="dxa"/>
          </w:tcPr>
          <w:p w14:paraId="01A34CEB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0CA789C" w14:textId="77777777" w:rsidR="00752101" w:rsidRPr="008D5C70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0BBD548A" w14:textId="571FD7B4" w:rsidR="00752101" w:rsidRDefault="00752101" w:rsidP="00752101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9"/>
        <w:gridCol w:w="8003"/>
      </w:tblGrid>
      <w:tr w:rsidR="007C5844" w:rsidRPr="00DE03CD" w14:paraId="0118DF91" w14:textId="77777777" w:rsidTr="007C5844">
        <w:trPr>
          <w:trHeight w:val="391"/>
        </w:trPr>
        <w:tc>
          <w:tcPr>
            <w:tcW w:w="2229" w:type="dxa"/>
          </w:tcPr>
          <w:p w14:paraId="0DAC3286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03" w:type="dxa"/>
          </w:tcPr>
          <w:p w14:paraId="221B0198" w14:textId="165BAB19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Т1.01.02</w:t>
            </w:r>
          </w:p>
        </w:tc>
      </w:tr>
      <w:tr w:rsidR="007C5844" w14:paraId="3E2F72DE" w14:textId="77777777" w:rsidTr="007C5844">
        <w:trPr>
          <w:trHeight w:val="420"/>
        </w:trPr>
        <w:tc>
          <w:tcPr>
            <w:tcW w:w="2229" w:type="dxa"/>
          </w:tcPr>
          <w:p w14:paraId="32456BC2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03" w:type="dxa"/>
          </w:tcPr>
          <w:p w14:paraId="2C43C027" w14:textId="77777777" w:rsidR="007C5844" w:rsidRDefault="007C5844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откликнуться на запрос о проведении Мероприятия и стать «Лектором».</w:t>
            </w:r>
          </w:p>
        </w:tc>
      </w:tr>
      <w:tr w:rsidR="007C5844" w14:paraId="13BE300A" w14:textId="77777777" w:rsidTr="007C5844">
        <w:trPr>
          <w:trHeight w:val="413"/>
        </w:trPr>
        <w:tc>
          <w:tcPr>
            <w:tcW w:w="2229" w:type="dxa"/>
          </w:tcPr>
          <w:p w14:paraId="3D5696E9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03" w:type="dxa"/>
          </w:tcPr>
          <w:p w14:paraId="3DE84C26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14:paraId="2AB3EB25" w14:textId="77777777" w:rsidTr="007C5844">
        <w:trPr>
          <w:trHeight w:val="413"/>
        </w:trPr>
        <w:tc>
          <w:tcPr>
            <w:tcW w:w="2229" w:type="dxa"/>
          </w:tcPr>
          <w:p w14:paraId="4F287064" w14:textId="6E7750B8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03" w:type="dxa"/>
          </w:tcPr>
          <w:p w14:paraId="5D6C9C45" w14:textId="5DDFDB30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С</w:t>
            </w:r>
          </w:p>
        </w:tc>
      </w:tr>
    </w:tbl>
    <w:p w14:paraId="7BA2F14C" w14:textId="77777777" w:rsidR="007C5844" w:rsidRPr="00752101" w:rsidRDefault="007C5844" w:rsidP="00752101">
      <w:pPr>
        <w:rPr>
          <w:lang w:val="ru-RU"/>
        </w:rPr>
      </w:pPr>
    </w:p>
    <w:tbl>
      <w:tblPr>
        <w:tblStyle w:val="ae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1E3378" w:rsidRPr="00DE03CD" w14:paraId="52C65143" w14:textId="77777777" w:rsidTr="001E3378">
        <w:trPr>
          <w:trHeight w:val="401"/>
        </w:trPr>
        <w:tc>
          <w:tcPr>
            <w:tcW w:w="2235" w:type="dxa"/>
          </w:tcPr>
          <w:p w14:paraId="3F505EEC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09566751" w14:textId="382C4253" w:rsidR="001E3378" w:rsidRPr="00DE03CD" w:rsidRDefault="007C5844" w:rsidP="001E337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</w:t>
            </w:r>
            <w:r w:rsidR="001E3378">
              <w:rPr>
                <w:color w:val="auto"/>
                <w:lang w:val="ru-RU"/>
              </w:rPr>
              <w:t>.03</w:t>
            </w:r>
          </w:p>
        </w:tc>
      </w:tr>
      <w:tr w:rsidR="001E3378" w14:paraId="210A36AE" w14:textId="77777777" w:rsidTr="001E3378">
        <w:trPr>
          <w:trHeight w:val="431"/>
        </w:trPr>
        <w:tc>
          <w:tcPr>
            <w:tcW w:w="2235" w:type="dxa"/>
          </w:tcPr>
          <w:p w14:paraId="1D285215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EE1A1D5" w14:textId="77777777" w:rsidR="001E3378" w:rsidRDefault="001E3378" w:rsidP="001E3378">
            <w:pPr>
              <w:rPr>
                <w:lang w:val="ru-RU"/>
              </w:rPr>
            </w:pPr>
            <w:r>
              <w:rPr>
                <w:lang w:val="ru-RU"/>
              </w:rPr>
              <w:t>Пользователь получает уведомление о записи на Мероприятие с полной информацией о дате, времени проведения и «Лекторе».</w:t>
            </w:r>
          </w:p>
        </w:tc>
      </w:tr>
      <w:tr w:rsidR="001E3378" w14:paraId="375C0778" w14:textId="77777777" w:rsidTr="001E3378">
        <w:trPr>
          <w:trHeight w:val="423"/>
        </w:trPr>
        <w:tc>
          <w:tcPr>
            <w:tcW w:w="2235" w:type="dxa"/>
          </w:tcPr>
          <w:p w14:paraId="1FE083EF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3322FAF" w14:textId="77777777" w:rsidR="001E3378" w:rsidRDefault="001E3378" w:rsidP="001E337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1E3378" w:rsidRPr="001E3378" w14:paraId="3BAFE03A" w14:textId="77777777" w:rsidTr="007C5844">
        <w:trPr>
          <w:trHeight w:val="476"/>
        </w:trPr>
        <w:tc>
          <w:tcPr>
            <w:tcW w:w="2235" w:type="dxa"/>
          </w:tcPr>
          <w:p w14:paraId="60975798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9083A43" w14:textId="77777777" w:rsidR="001E3378" w:rsidRPr="001E3378" w:rsidRDefault="001E3378" w:rsidP="001E337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1E3378" w:rsidRPr="00DE03CD" w14:paraId="2423976A" w14:textId="77777777" w:rsidTr="00024598">
        <w:trPr>
          <w:trHeight w:val="401"/>
        </w:trPr>
        <w:tc>
          <w:tcPr>
            <w:tcW w:w="2235" w:type="dxa"/>
          </w:tcPr>
          <w:p w14:paraId="7E355FF1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0AE91FE" w14:textId="0360A414" w:rsidR="001E3378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</w:t>
            </w:r>
            <w:r w:rsidR="001E3378">
              <w:rPr>
                <w:color w:val="auto"/>
                <w:lang w:val="ru-RU"/>
              </w:rPr>
              <w:t>.04</w:t>
            </w:r>
          </w:p>
        </w:tc>
      </w:tr>
      <w:tr w:rsidR="001E3378" w14:paraId="4F0617FA" w14:textId="77777777" w:rsidTr="00024598">
        <w:trPr>
          <w:trHeight w:val="431"/>
        </w:trPr>
        <w:tc>
          <w:tcPr>
            <w:tcW w:w="2235" w:type="dxa"/>
          </w:tcPr>
          <w:p w14:paraId="047484B2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5134336" w14:textId="2DF1D186" w:rsidR="001E3378" w:rsidRDefault="001E3378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оставить отзыв только после окончания Мероприятия.</w:t>
            </w:r>
          </w:p>
        </w:tc>
      </w:tr>
      <w:tr w:rsidR="001E3378" w14:paraId="28785AB2" w14:textId="77777777" w:rsidTr="00024598">
        <w:trPr>
          <w:trHeight w:val="423"/>
        </w:trPr>
        <w:tc>
          <w:tcPr>
            <w:tcW w:w="2235" w:type="dxa"/>
          </w:tcPr>
          <w:p w14:paraId="37D2B5DA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997327B" w14:textId="77777777" w:rsidR="001E3378" w:rsidRDefault="001E337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1E3378" w:rsidRPr="001E3378" w14:paraId="4DA687BD" w14:textId="77777777" w:rsidTr="00024598">
        <w:trPr>
          <w:trHeight w:val="422"/>
        </w:trPr>
        <w:tc>
          <w:tcPr>
            <w:tcW w:w="2235" w:type="dxa"/>
          </w:tcPr>
          <w:p w14:paraId="2C3C397B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D75DCDB" w14:textId="4F1F7FDD" w:rsidR="001E3378" w:rsidRPr="001E3378" w:rsidRDefault="001E337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AFBECFE" w14:textId="4684E5C3" w:rsidR="00D8682C" w:rsidRPr="00D8682C" w:rsidRDefault="00D8682C" w:rsidP="00D8682C">
      <w:pPr>
        <w:rPr>
          <w:lang w:val="ru-RU"/>
        </w:rPr>
      </w:pPr>
    </w:p>
    <w:p w14:paraId="0AA81573" w14:textId="2AEE800E" w:rsidR="00D8682C" w:rsidRDefault="00D8682C" w:rsidP="00D8682C">
      <w:pPr>
        <w:pStyle w:val="3"/>
        <w:rPr>
          <w:lang w:val="en-GB"/>
        </w:rPr>
      </w:pPr>
      <w:bookmarkStart w:id="29" w:name="_Toc119013530"/>
      <w:proofErr w:type="spellStart"/>
      <w:r>
        <w:rPr>
          <w:lang w:val="en-GB"/>
        </w:rPr>
        <w:t>Класс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пользователя</w:t>
      </w:r>
      <w:proofErr w:type="spellEnd"/>
      <w:r>
        <w:rPr>
          <w:lang w:val="en-GB"/>
        </w:rPr>
        <w:t xml:space="preserve"> 2 («</w:t>
      </w:r>
      <w:proofErr w:type="spellStart"/>
      <w:r>
        <w:rPr>
          <w:lang w:val="en-GB"/>
        </w:rPr>
        <w:t>Тимлид</w:t>
      </w:r>
      <w:proofErr w:type="spellEnd"/>
      <w:r>
        <w:rPr>
          <w:lang w:val="en-GB"/>
        </w:rPr>
        <w:t>»)</w:t>
      </w:r>
      <w:bookmarkEnd w:id="29"/>
    </w:p>
    <w:p w14:paraId="6427850C" w14:textId="77777777" w:rsidR="001E3378" w:rsidRDefault="001E3378" w:rsidP="001E3378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1E3378" w14:paraId="22584E61" w14:textId="77777777" w:rsidTr="00024598">
        <w:tc>
          <w:tcPr>
            <w:tcW w:w="3085" w:type="dxa"/>
          </w:tcPr>
          <w:p w14:paraId="5B28012A" w14:textId="77777777" w:rsidR="001E3378" w:rsidRPr="00D32EA8" w:rsidRDefault="001E3378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28C18000" w14:textId="77777777" w:rsidR="001E3378" w:rsidRPr="00D32EA8" w:rsidRDefault="001E3378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1E3378" w14:paraId="2FB005C7" w14:textId="77777777" w:rsidTr="00024598">
        <w:tc>
          <w:tcPr>
            <w:tcW w:w="3085" w:type="dxa"/>
          </w:tcPr>
          <w:p w14:paraId="30C39291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59DA8869" w14:textId="3BE9FFEE" w:rsidR="001E3378" w:rsidRDefault="001E3378" w:rsidP="001E337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Фамилия, имя и отчество </w:t>
            </w:r>
            <w:r w:rsidR="00373630">
              <w:rPr>
                <w:lang w:val="ru-RU"/>
              </w:rPr>
              <w:t>пользователя</w:t>
            </w:r>
            <w:r>
              <w:rPr>
                <w:lang w:val="ru-RU"/>
              </w:rPr>
              <w:t>. Заполняется автоматически Системой с Корпоративного портала.</w:t>
            </w:r>
          </w:p>
        </w:tc>
      </w:tr>
      <w:tr w:rsidR="001E3378" w14:paraId="40BEA69C" w14:textId="77777777" w:rsidTr="00024598">
        <w:tc>
          <w:tcPr>
            <w:tcW w:w="3085" w:type="dxa"/>
          </w:tcPr>
          <w:p w14:paraId="0EDA70C6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6D25085C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компании. Заполняется автоматически Системой с Корпоративного портала.</w:t>
            </w:r>
          </w:p>
        </w:tc>
      </w:tr>
      <w:tr w:rsidR="001E3378" w14:paraId="16B9A612" w14:textId="77777777" w:rsidTr="00024598">
        <w:tc>
          <w:tcPr>
            <w:tcW w:w="3085" w:type="dxa"/>
          </w:tcPr>
          <w:p w14:paraId="6D0A8BCE" w14:textId="77777777" w:rsidR="001E3378" w:rsidRPr="00421ABF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48A25592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1E3378" w14:paraId="1092AAA6" w14:textId="77777777" w:rsidTr="00024598">
        <w:tc>
          <w:tcPr>
            <w:tcW w:w="3085" w:type="dxa"/>
          </w:tcPr>
          <w:p w14:paraId="6B24C6D2" w14:textId="77777777" w:rsidR="001E3378" w:rsidRPr="00421ABF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7CEC4EA9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1E3378" w14:paraId="4F17E051" w14:textId="77777777" w:rsidTr="00024598">
        <w:tc>
          <w:tcPr>
            <w:tcW w:w="3085" w:type="dxa"/>
          </w:tcPr>
          <w:p w14:paraId="65A96284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7166" w:type="dxa"/>
          </w:tcPr>
          <w:p w14:paraId="2E355558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 и пользования уведомлений в личном кабинете Корпоративного портала.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1E3378" w14:paraId="7FF7AD41" w14:textId="77777777" w:rsidTr="00024598">
        <w:tc>
          <w:tcPr>
            <w:tcW w:w="3085" w:type="dxa"/>
          </w:tcPr>
          <w:p w14:paraId="62056AFA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04E5D3B6" w14:textId="1F3CB45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 пользователя. Влияет на доступные ему функции. Обязательное поле для заполнения. Может иметь перечисление. Список доступных: Сотрудник, Лектор, Тимлид.</w:t>
            </w:r>
          </w:p>
        </w:tc>
      </w:tr>
      <w:tr w:rsidR="001E3378" w14:paraId="4F794E07" w14:textId="77777777" w:rsidTr="00024598">
        <w:tc>
          <w:tcPr>
            <w:tcW w:w="3085" w:type="dxa"/>
          </w:tcPr>
          <w:p w14:paraId="44F300F2" w14:textId="2C4F7EBC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команды</w:t>
            </w:r>
          </w:p>
        </w:tc>
        <w:tc>
          <w:tcPr>
            <w:tcW w:w="7166" w:type="dxa"/>
          </w:tcPr>
          <w:p w14:paraId="3978198F" w14:textId="39406724" w:rsidR="001E3378" w:rsidRDefault="003F1006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команды, которую курирует Тимлид и которую может записа</w:t>
            </w:r>
            <w:r w:rsidR="00373630">
              <w:rPr>
                <w:lang w:val="ru-RU"/>
              </w:rPr>
              <w:t>ть на Мероприятие</w:t>
            </w:r>
          </w:p>
        </w:tc>
      </w:tr>
      <w:tr w:rsidR="007C5844" w14:paraId="535FDB91" w14:textId="77777777" w:rsidTr="00024598">
        <w:tc>
          <w:tcPr>
            <w:tcW w:w="3085" w:type="dxa"/>
          </w:tcPr>
          <w:p w14:paraId="286B483C" w14:textId="1BB560C1" w:rsidR="007C5844" w:rsidRDefault="007C5844" w:rsidP="007C584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</w:t>
            </w:r>
          </w:p>
        </w:tc>
        <w:tc>
          <w:tcPr>
            <w:tcW w:w="7166" w:type="dxa"/>
          </w:tcPr>
          <w:p w14:paraId="36BEDE38" w14:textId="184D9B2A" w:rsidR="007C5844" w:rsidRDefault="007C5844" w:rsidP="007C584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на которое записан пользователь. Может быть несколько одновременно. После окончания Мероприятия удаляется.</w:t>
            </w:r>
          </w:p>
        </w:tc>
      </w:tr>
    </w:tbl>
    <w:p w14:paraId="1AB36A29" w14:textId="77777777" w:rsidR="001E3378" w:rsidRPr="003F1006" w:rsidRDefault="001E3378" w:rsidP="001E3378">
      <w:pPr>
        <w:rPr>
          <w:lang w:val="ru-RU"/>
        </w:rPr>
      </w:pPr>
    </w:p>
    <w:p w14:paraId="3963587A" w14:textId="27240545" w:rsidR="00C3342E" w:rsidRDefault="007C5844" w:rsidP="00C3342E">
      <w:pPr>
        <w:pStyle w:val="4"/>
        <w:rPr>
          <w:lang w:val="en-GB"/>
        </w:rPr>
      </w:pPr>
      <w:proofErr w:type="spellStart"/>
      <w:r>
        <w:rPr>
          <w:lang w:val="en-GB"/>
        </w:rPr>
        <w:t>Функции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1BC5BCE" w14:textId="77777777" w:rsidTr="00024598">
        <w:trPr>
          <w:trHeight w:val="401"/>
        </w:trPr>
        <w:tc>
          <w:tcPr>
            <w:tcW w:w="2235" w:type="dxa"/>
          </w:tcPr>
          <w:p w14:paraId="61560948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CAF076B" w14:textId="01DB10CD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Т1.02.01</w:t>
            </w:r>
          </w:p>
        </w:tc>
      </w:tr>
      <w:tr w:rsidR="007C5844" w14:paraId="1554AFB2" w14:textId="77777777" w:rsidTr="00024598">
        <w:trPr>
          <w:trHeight w:val="431"/>
        </w:trPr>
        <w:tc>
          <w:tcPr>
            <w:tcW w:w="2235" w:type="dxa"/>
          </w:tcPr>
          <w:p w14:paraId="521AAFB2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16" w:type="dxa"/>
          </w:tcPr>
          <w:p w14:paraId="64D332E7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7C5844" w14:paraId="2F8C3A2E" w14:textId="77777777" w:rsidTr="00024598">
        <w:trPr>
          <w:trHeight w:val="423"/>
        </w:trPr>
        <w:tc>
          <w:tcPr>
            <w:tcW w:w="2235" w:type="dxa"/>
          </w:tcPr>
          <w:p w14:paraId="6CE50917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99AB7DC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16AE6120" w14:textId="77777777" w:rsidTr="00024598">
        <w:trPr>
          <w:trHeight w:val="422"/>
        </w:trPr>
        <w:tc>
          <w:tcPr>
            <w:tcW w:w="2235" w:type="dxa"/>
          </w:tcPr>
          <w:p w14:paraId="31A0C696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FEF3417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2BEAF758" w14:textId="77777777" w:rsidR="007C5844" w:rsidRPr="007C5844" w:rsidRDefault="007C5844" w:rsidP="007C5844">
      <w:pPr>
        <w:rPr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6CED579" w14:textId="77777777" w:rsidTr="00024598">
        <w:trPr>
          <w:trHeight w:val="401"/>
        </w:trPr>
        <w:tc>
          <w:tcPr>
            <w:tcW w:w="2235" w:type="dxa"/>
          </w:tcPr>
          <w:p w14:paraId="56D13933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38C420E" w14:textId="5808711E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Т1.03.02</w:t>
            </w:r>
          </w:p>
        </w:tc>
      </w:tr>
      <w:tr w:rsidR="007C5844" w14:paraId="1C59F4C4" w14:textId="77777777" w:rsidTr="00024598">
        <w:trPr>
          <w:trHeight w:val="431"/>
        </w:trPr>
        <w:tc>
          <w:tcPr>
            <w:tcW w:w="2235" w:type="dxa"/>
          </w:tcPr>
          <w:p w14:paraId="67E05A3F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4F3142E" w14:textId="49361B8A" w:rsidR="007C5844" w:rsidRDefault="007C5844" w:rsidP="007C5844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записывать свою команду сотрудников на </w:t>
            </w:r>
            <w:proofErr w:type="gramStart"/>
            <w:r>
              <w:rPr>
                <w:lang w:val="ru-RU"/>
              </w:rPr>
              <w:t>уже существующее</w:t>
            </w:r>
            <w:proofErr w:type="gramEnd"/>
            <w:r>
              <w:rPr>
                <w:lang w:val="ru-RU"/>
              </w:rPr>
              <w:t xml:space="preserve"> Мероприятие, в том числе если Мероприятие создал не он.</w:t>
            </w:r>
          </w:p>
        </w:tc>
      </w:tr>
      <w:tr w:rsidR="007C5844" w14:paraId="0D4ACB0C" w14:textId="77777777" w:rsidTr="00024598">
        <w:trPr>
          <w:trHeight w:val="423"/>
        </w:trPr>
        <w:tc>
          <w:tcPr>
            <w:tcW w:w="2235" w:type="dxa"/>
          </w:tcPr>
          <w:p w14:paraId="420FC4B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1F98AB2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4B06BB98" w14:textId="77777777" w:rsidTr="00024598">
        <w:trPr>
          <w:trHeight w:val="422"/>
        </w:trPr>
        <w:tc>
          <w:tcPr>
            <w:tcW w:w="2235" w:type="dxa"/>
          </w:tcPr>
          <w:p w14:paraId="095C52EB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5E5C6C1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1A372A52" w14:textId="6078C836" w:rsidR="007C5844" w:rsidRDefault="007C5844" w:rsidP="00C3342E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843542F" w14:textId="77777777" w:rsidTr="00024598">
        <w:trPr>
          <w:trHeight w:val="401"/>
        </w:trPr>
        <w:tc>
          <w:tcPr>
            <w:tcW w:w="2235" w:type="dxa"/>
          </w:tcPr>
          <w:p w14:paraId="35118B43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D184CB2" w14:textId="54BF0D3B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7C5844" w14:paraId="75F53A55" w14:textId="77777777" w:rsidTr="00024598">
        <w:trPr>
          <w:trHeight w:val="431"/>
        </w:trPr>
        <w:tc>
          <w:tcPr>
            <w:tcW w:w="2235" w:type="dxa"/>
          </w:tcPr>
          <w:p w14:paraId="3A014AF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EA4DE69" w14:textId="47CF0475" w:rsidR="007C5844" w:rsidRDefault="007C5844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делать запрос на создание Мероприятия.</w:t>
            </w:r>
          </w:p>
        </w:tc>
      </w:tr>
      <w:tr w:rsidR="007C5844" w14:paraId="32F96310" w14:textId="77777777" w:rsidTr="00024598">
        <w:trPr>
          <w:trHeight w:val="423"/>
        </w:trPr>
        <w:tc>
          <w:tcPr>
            <w:tcW w:w="2235" w:type="dxa"/>
          </w:tcPr>
          <w:p w14:paraId="5BCBC710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3A09824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57A62075" w14:textId="77777777" w:rsidTr="00024598">
        <w:trPr>
          <w:trHeight w:val="422"/>
        </w:trPr>
        <w:tc>
          <w:tcPr>
            <w:tcW w:w="2235" w:type="dxa"/>
          </w:tcPr>
          <w:p w14:paraId="245A295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1EFCD5C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28E40185" w14:textId="399DB9DC" w:rsidR="007C5844" w:rsidRDefault="007C5844" w:rsidP="007C5844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28ACA798" w14:textId="77777777" w:rsidTr="00024598">
        <w:trPr>
          <w:trHeight w:val="401"/>
        </w:trPr>
        <w:tc>
          <w:tcPr>
            <w:tcW w:w="2235" w:type="dxa"/>
          </w:tcPr>
          <w:p w14:paraId="1F7640F8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6A73BC5" w14:textId="3A2B5A00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Т1.03.04</w:t>
            </w:r>
          </w:p>
        </w:tc>
      </w:tr>
      <w:tr w:rsidR="00A33A60" w14:paraId="761C3A99" w14:textId="77777777" w:rsidTr="00024598">
        <w:trPr>
          <w:trHeight w:val="431"/>
        </w:trPr>
        <w:tc>
          <w:tcPr>
            <w:tcW w:w="2235" w:type="dxa"/>
          </w:tcPr>
          <w:p w14:paraId="02A64073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F03212B" w14:textId="77777777" w:rsidR="00A33A60" w:rsidRDefault="00A33A60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делать запрос на создание Мероприятия.</w:t>
            </w:r>
          </w:p>
        </w:tc>
      </w:tr>
      <w:tr w:rsidR="00A33A60" w14:paraId="5AE3DCD3" w14:textId="77777777" w:rsidTr="00024598">
        <w:trPr>
          <w:trHeight w:val="423"/>
        </w:trPr>
        <w:tc>
          <w:tcPr>
            <w:tcW w:w="2235" w:type="dxa"/>
          </w:tcPr>
          <w:p w14:paraId="3400F778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422820C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3D675B79" w14:textId="77777777" w:rsidTr="00024598">
        <w:trPr>
          <w:trHeight w:val="422"/>
        </w:trPr>
        <w:tc>
          <w:tcPr>
            <w:tcW w:w="2235" w:type="dxa"/>
          </w:tcPr>
          <w:p w14:paraId="729B7C04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1F19ED6" w14:textId="77777777" w:rsidR="00A33A60" w:rsidRPr="008D5C7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72EFFBF8" w14:textId="60457289" w:rsidR="007C5844" w:rsidRDefault="007C5844" w:rsidP="007C5844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60DAF486" w14:textId="77777777" w:rsidTr="00024598">
        <w:trPr>
          <w:trHeight w:val="401"/>
        </w:trPr>
        <w:tc>
          <w:tcPr>
            <w:tcW w:w="2235" w:type="dxa"/>
          </w:tcPr>
          <w:p w14:paraId="426F6139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5F19B2D" w14:textId="47377DDE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Т1.03.05</w:t>
            </w:r>
          </w:p>
        </w:tc>
      </w:tr>
      <w:tr w:rsidR="00A33A60" w14:paraId="56B103A1" w14:textId="77777777" w:rsidTr="00024598">
        <w:trPr>
          <w:trHeight w:val="431"/>
        </w:trPr>
        <w:tc>
          <w:tcPr>
            <w:tcW w:w="2235" w:type="dxa"/>
          </w:tcPr>
          <w:p w14:paraId="4AE39717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828221A" w14:textId="2E0202FD" w:rsidR="00A33A60" w:rsidRDefault="00A33A60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оставить отзыв после окончания Мероприятия.</w:t>
            </w:r>
          </w:p>
        </w:tc>
      </w:tr>
      <w:tr w:rsidR="00A33A60" w14:paraId="6D68376D" w14:textId="77777777" w:rsidTr="00024598">
        <w:trPr>
          <w:trHeight w:val="423"/>
        </w:trPr>
        <w:tc>
          <w:tcPr>
            <w:tcW w:w="2235" w:type="dxa"/>
          </w:tcPr>
          <w:p w14:paraId="5FE51C91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385C1C9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52732D7F" w14:textId="77777777" w:rsidTr="00024598">
        <w:trPr>
          <w:trHeight w:val="422"/>
        </w:trPr>
        <w:tc>
          <w:tcPr>
            <w:tcW w:w="2235" w:type="dxa"/>
          </w:tcPr>
          <w:p w14:paraId="522330BB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B115193" w14:textId="1D92A920" w:rsidR="00A33A60" w:rsidRP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20A2DBD" w14:textId="2C1DE0B5" w:rsidR="00E37DF5" w:rsidRPr="00E37DF5" w:rsidRDefault="00E37DF5" w:rsidP="00A33A60">
      <w:pPr>
        <w:pStyle w:val="4"/>
        <w:numPr>
          <w:ilvl w:val="0"/>
          <w:numId w:val="0"/>
        </w:numPr>
        <w:rPr>
          <w:lang w:val="en-GB"/>
        </w:rPr>
      </w:pPr>
    </w:p>
    <w:p w14:paraId="56A7D47F" w14:textId="6268D488" w:rsidR="00D8682C" w:rsidRDefault="00D8682C" w:rsidP="00D8682C">
      <w:pPr>
        <w:pStyle w:val="3"/>
        <w:rPr>
          <w:lang w:val="en-GB"/>
        </w:rPr>
      </w:pPr>
      <w:bookmarkStart w:id="30" w:name="_Toc119013531"/>
      <w:proofErr w:type="spellStart"/>
      <w:r w:rsidRPr="00D8682C">
        <w:rPr>
          <w:lang w:val="en-GB"/>
        </w:rPr>
        <w:t>Класс</w:t>
      </w:r>
      <w:proofErr w:type="spellEnd"/>
      <w:r w:rsidRPr="00D8682C">
        <w:rPr>
          <w:lang w:val="en-GB"/>
        </w:rPr>
        <w:t xml:space="preserve"> </w:t>
      </w:r>
      <w:proofErr w:type="spellStart"/>
      <w:r w:rsidRPr="00D8682C">
        <w:rPr>
          <w:lang w:val="en-GB"/>
        </w:rPr>
        <w:t>пользователя</w:t>
      </w:r>
      <w:proofErr w:type="spellEnd"/>
      <w:r w:rsidRPr="00D8682C">
        <w:rPr>
          <w:lang w:val="en-GB"/>
        </w:rPr>
        <w:t xml:space="preserve"> 3 («</w:t>
      </w:r>
      <w:proofErr w:type="spellStart"/>
      <w:r w:rsidRPr="00D8682C">
        <w:rPr>
          <w:lang w:val="en-GB"/>
        </w:rPr>
        <w:t>Лектор</w:t>
      </w:r>
      <w:proofErr w:type="spellEnd"/>
      <w:r w:rsidRPr="00D8682C">
        <w:rPr>
          <w:lang w:val="en-GB"/>
        </w:rPr>
        <w:t>»)</w:t>
      </w:r>
      <w:bookmarkEnd w:id="30"/>
    </w:p>
    <w:p w14:paraId="5FAF17A3" w14:textId="77777777" w:rsidR="00A33A60" w:rsidRDefault="00A33A60" w:rsidP="00A33A60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A33A60" w14:paraId="43A3FCF6" w14:textId="77777777" w:rsidTr="00024598">
        <w:tc>
          <w:tcPr>
            <w:tcW w:w="3085" w:type="dxa"/>
          </w:tcPr>
          <w:p w14:paraId="5B2AA14E" w14:textId="77777777" w:rsidR="00A33A60" w:rsidRPr="00D32EA8" w:rsidRDefault="00A33A60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0D7B060E" w14:textId="77777777" w:rsidR="00A33A60" w:rsidRPr="00D32EA8" w:rsidRDefault="00A33A60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A33A60" w14:paraId="725BA6E6" w14:textId="77777777" w:rsidTr="00024598">
        <w:tc>
          <w:tcPr>
            <w:tcW w:w="3085" w:type="dxa"/>
          </w:tcPr>
          <w:p w14:paraId="052C33DA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0BCDD471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Фамилия, имя и отчество пользователя. Заполняется автоматически Системой с Корпоративного портала.</w:t>
            </w:r>
          </w:p>
        </w:tc>
      </w:tr>
      <w:tr w:rsidR="00A33A60" w14:paraId="51D6651F" w14:textId="77777777" w:rsidTr="00024598">
        <w:tc>
          <w:tcPr>
            <w:tcW w:w="3085" w:type="dxa"/>
          </w:tcPr>
          <w:p w14:paraId="411EBA12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52D50966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компании. Заполняется автоматически Системой с Корпоративного портала.</w:t>
            </w:r>
          </w:p>
        </w:tc>
      </w:tr>
      <w:tr w:rsidR="00A33A60" w14:paraId="543F9392" w14:textId="77777777" w:rsidTr="00024598">
        <w:tc>
          <w:tcPr>
            <w:tcW w:w="3085" w:type="dxa"/>
          </w:tcPr>
          <w:p w14:paraId="28F232A6" w14:textId="77777777" w:rsidR="00A33A60" w:rsidRPr="00421ABF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6E8DE2B8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A33A60" w14:paraId="786CE1C8" w14:textId="77777777" w:rsidTr="00024598">
        <w:tc>
          <w:tcPr>
            <w:tcW w:w="3085" w:type="dxa"/>
          </w:tcPr>
          <w:p w14:paraId="260D2314" w14:textId="77777777" w:rsidR="00A33A60" w:rsidRPr="00421ABF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61078457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A33A60" w14:paraId="6AB7BCCE" w14:textId="77777777" w:rsidTr="00024598">
        <w:tc>
          <w:tcPr>
            <w:tcW w:w="3085" w:type="dxa"/>
          </w:tcPr>
          <w:p w14:paraId="041EB03E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Логин</w:t>
            </w:r>
          </w:p>
        </w:tc>
        <w:tc>
          <w:tcPr>
            <w:tcW w:w="7166" w:type="dxa"/>
          </w:tcPr>
          <w:p w14:paraId="285BF44C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 и пользования уведомлений в личном кабинете Корпоративного портала.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A33A60" w14:paraId="7CEA47B1" w14:textId="77777777" w:rsidTr="00024598">
        <w:tc>
          <w:tcPr>
            <w:tcW w:w="3085" w:type="dxa"/>
          </w:tcPr>
          <w:p w14:paraId="25D329B1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30F332A2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 пользователя. Влияет на доступные ему функции. Обязательное поле для заполнения. Может иметь перечисление. Список доступных: Сотрудник, Лектор, Тимлид.</w:t>
            </w:r>
          </w:p>
        </w:tc>
      </w:tr>
      <w:tr w:rsidR="00A33A60" w14:paraId="675CCC17" w14:textId="77777777" w:rsidTr="00024598">
        <w:tc>
          <w:tcPr>
            <w:tcW w:w="3085" w:type="dxa"/>
          </w:tcPr>
          <w:p w14:paraId="79B3AD38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</w:t>
            </w:r>
          </w:p>
        </w:tc>
        <w:tc>
          <w:tcPr>
            <w:tcW w:w="7166" w:type="dxa"/>
          </w:tcPr>
          <w:p w14:paraId="7D094303" w14:textId="025AB617" w:rsidR="00A33A60" w:rsidRDefault="00A33A60" w:rsidP="00A33A6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которое ведет пользователь. Может быть несколько одновременно. После окончания Мероприятия удаляется.</w:t>
            </w:r>
          </w:p>
        </w:tc>
      </w:tr>
    </w:tbl>
    <w:p w14:paraId="6AAE42D7" w14:textId="77777777" w:rsidR="00A33A60" w:rsidRPr="00A33A60" w:rsidRDefault="00A33A60" w:rsidP="00A33A60">
      <w:pPr>
        <w:rPr>
          <w:lang w:val="ru-RU"/>
        </w:rPr>
      </w:pPr>
    </w:p>
    <w:p w14:paraId="04CDE5A2" w14:textId="00F27471" w:rsidR="00C3342E" w:rsidRDefault="00A33A60" w:rsidP="00E37DF5">
      <w:pPr>
        <w:pStyle w:val="4"/>
        <w:rPr>
          <w:lang w:val="en-GB"/>
        </w:rPr>
      </w:pPr>
      <w:proofErr w:type="spellStart"/>
      <w:r>
        <w:rPr>
          <w:lang w:val="en-GB"/>
        </w:rPr>
        <w:t>Функции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47FDEF9E" w14:textId="77777777" w:rsidTr="00024598">
        <w:trPr>
          <w:trHeight w:val="401"/>
        </w:trPr>
        <w:tc>
          <w:tcPr>
            <w:tcW w:w="2235" w:type="dxa"/>
          </w:tcPr>
          <w:p w14:paraId="2BA9C5AB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B110BC9" w14:textId="3D4663BB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Т1.03.01</w:t>
            </w:r>
          </w:p>
        </w:tc>
      </w:tr>
      <w:tr w:rsidR="00A33A60" w14:paraId="57507CAB" w14:textId="77777777" w:rsidTr="00024598">
        <w:trPr>
          <w:trHeight w:val="431"/>
        </w:trPr>
        <w:tc>
          <w:tcPr>
            <w:tcW w:w="2235" w:type="dxa"/>
          </w:tcPr>
          <w:p w14:paraId="73DE52D1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31C14A3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A33A60" w14:paraId="42B0BBF1" w14:textId="77777777" w:rsidTr="00024598">
        <w:trPr>
          <w:trHeight w:val="423"/>
        </w:trPr>
        <w:tc>
          <w:tcPr>
            <w:tcW w:w="2235" w:type="dxa"/>
          </w:tcPr>
          <w:p w14:paraId="45CB8297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B5DA5DC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3A61DEF5" w14:textId="77777777" w:rsidTr="00024598">
        <w:trPr>
          <w:trHeight w:val="422"/>
        </w:trPr>
        <w:tc>
          <w:tcPr>
            <w:tcW w:w="2235" w:type="dxa"/>
          </w:tcPr>
          <w:p w14:paraId="1126F049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DDCCAEE" w14:textId="77777777" w:rsidR="00A33A60" w:rsidRPr="008D5C7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7069BA9C" w14:textId="77777777" w:rsidR="00A33A60" w:rsidRPr="00A33A60" w:rsidRDefault="00A33A60" w:rsidP="00A33A60">
      <w:pPr>
        <w:rPr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01C66578" w14:textId="77777777" w:rsidTr="00024598">
        <w:trPr>
          <w:trHeight w:val="401"/>
        </w:trPr>
        <w:tc>
          <w:tcPr>
            <w:tcW w:w="2235" w:type="dxa"/>
          </w:tcPr>
          <w:p w14:paraId="07A5AD66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9F9DDFE" w14:textId="0F264EF3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Т1.03.02</w:t>
            </w:r>
          </w:p>
        </w:tc>
      </w:tr>
      <w:tr w:rsidR="00A33A60" w14:paraId="4A7AEC52" w14:textId="77777777" w:rsidTr="00024598">
        <w:trPr>
          <w:trHeight w:val="431"/>
        </w:trPr>
        <w:tc>
          <w:tcPr>
            <w:tcW w:w="2235" w:type="dxa"/>
          </w:tcPr>
          <w:p w14:paraId="332F5A60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AAAEE0B" w14:textId="07B63F77" w:rsidR="00A33A60" w:rsidRDefault="00A33A60" w:rsidP="00A33A60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задавать дату и время Мероприятия.</w:t>
            </w:r>
          </w:p>
        </w:tc>
      </w:tr>
      <w:tr w:rsidR="00A33A60" w14:paraId="5F296F07" w14:textId="77777777" w:rsidTr="00024598">
        <w:trPr>
          <w:trHeight w:val="423"/>
        </w:trPr>
        <w:tc>
          <w:tcPr>
            <w:tcW w:w="2235" w:type="dxa"/>
          </w:tcPr>
          <w:p w14:paraId="68C8D4D6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B9A07C8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78BC006A" w14:textId="77777777" w:rsidTr="00024598">
        <w:trPr>
          <w:trHeight w:val="422"/>
        </w:trPr>
        <w:tc>
          <w:tcPr>
            <w:tcW w:w="2235" w:type="dxa"/>
          </w:tcPr>
          <w:p w14:paraId="5395449F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07662E0" w14:textId="77777777" w:rsidR="00A33A60" w:rsidRPr="008D5C7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1E02CDB4" w14:textId="77777777" w:rsidR="00A33A60" w:rsidRDefault="00A33A60" w:rsidP="00C3342E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843F56F" w14:textId="77777777" w:rsidTr="00024598">
        <w:trPr>
          <w:trHeight w:val="401"/>
        </w:trPr>
        <w:tc>
          <w:tcPr>
            <w:tcW w:w="2235" w:type="dxa"/>
          </w:tcPr>
          <w:p w14:paraId="4AD9F7E8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7086629" w14:textId="65FDF57C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CB25FE" w14:paraId="76B2EC35" w14:textId="77777777" w:rsidTr="00024598">
        <w:trPr>
          <w:trHeight w:val="431"/>
        </w:trPr>
        <w:tc>
          <w:tcPr>
            <w:tcW w:w="2235" w:type="dxa"/>
          </w:tcPr>
          <w:p w14:paraId="322B6231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4562B47D" w14:textId="0BAE05F7" w:rsidR="00CB25FE" w:rsidRDefault="00CB25FE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ставить оценки участникам Мероприятия.</w:t>
            </w:r>
          </w:p>
        </w:tc>
      </w:tr>
      <w:tr w:rsidR="00CB25FE" w14:paraId="2C479692" w14:textId="77777777" w:rsidTr="00024598">
        <w:trPr>
          <w:trHeight w:val="423"/>
        </w:trPr>
        <w:tc>
          <w:tcPr>
            <w:tcW w:w="2235" w:type="dxa"/>
          </w:tcPr>
          <w:p w14:paraId="491CB46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428725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60839866" w14:textId="77777777" w:rsidTr="00024598">
        <w:trPr>
          <w:trHeight w:val="422"/>
        </w:trPr>
        <w:tc>
          <w:tcPr>
            <w:tcW w:w="2235" w:type="dxa"/>
          </w:tcPr>
          <w:p w14:paraId="516829E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41BFB47" w14:textId="77777777" w:rsidR="00CB25FE" w:rsidRPr="008D5C70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7FC4E9C3" w14:textId="093E9BAB" w:rsidR="00D8682C" w:rsidRDefault="00D8682C" w:rsidP="00D8682C">
      <w:pPr>
        <w:rPr>
          <w:b/>
          <w:color w:val="000000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2E46E17" w14:textId="77777777" w:rsidTr="00024598">
        <w:trPr>
          <w:trHeight w:val="401"/>
        </w:trPr>
        <w:tc>
          <w:tcPr>
            <w:tcW w:w="2235" w:type="dxa"/>
          </w:tcPr>
          <w:p w14:paraId="1F0CF6FE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F6C256C" w14:textId="77777777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CB25FE" w14:paraId="55F96C88" w14:textId="77777777" w:rsidTr="00024598">
        <w:trPr>
          <w:trHeight w:val="431"/>
        </w:trPr>
        <w:tc>
          <w:tcPr>
            <w:tcW w:w="2235" w:type="dxa"/>
          </w:tcPr>
          <w:p w14:paraId="10601145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0833E4A" w14:textId="77777777" w:rsidR="00CB25FE" w:rsidRDefault="00CB25FE" w:rsidP="00024598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выгружать оценки участников в систему хранения данных. </w:t>
            </w:r>
          </w:p>
        </w:tc>
      </w:tr>
      <w:tr w:rsidR="00CB25FE" w14:paraId="2EBD79A3" w14:textId="77777777" w:rsidTr="00024598">
        <w:trPr>
          <w:trHeight w:val="423"/>
        </w:trPr>
        <w:tc>
          <w:tcPr>
            <w:tcW w:w="2235" w:type="dxa"/>
          </w:tcPr>
          <w:p w14:paraId="5CC57A77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EF81800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78BCDB4D" w14:textId="77777777" w:rsidTr="00024598">
        <w:trPr>
          <w:trHeight w:val="422"/>
        </w:trPr>
        <w:tc>
          <w:tcPr>
            <w:tcW w:w="2235" w:type="dxa"/>
          </w:tcPr>
          <w:p w14:paraId="35F0408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CE92EFF" w14:textId="77777777" w:rsidR="00CB25FE" w:rsidRPr="008D5C70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41E6AA3D" w14:textId="77777777" w:rsidR="00CB25FE" w:rsidRPr="00D8682C" w:rsidRDefault="00CB25FE" w:rsidP="00D8682C">
      <w:pPr>
        <w:rPr>
          <w:lang w:val="ru-RU"/>
        </w:rPr>
      </w:pPr>
    </w:p>
    <w:p w14:paraId="0CA0E23D" w14:textId="4EC4A1A0" w:rsidR="00FF55D8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1" w:name="_Toc119013532"/>
      <w:r>
        <w:rPr>
          <w:lang w:val="ru-RU"/>
        </w:rPr>
        <w:t>Надежность</w:t>
      </w:r>
      <w:bookmarkEnd w:id="31"/>
      <w:r w:rsidRPr="00E37DF5">
        <w:rPr>
          <w:lang w:val="ru-RU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4999C5A" w14:textId="77777777" w:rsidTr="00024598">
        <w:trPr>
          <w:trHeight w:val="401"/>
        </w:trPr>
        <w:tc>
          <w:tcPr>
            <w:tcW w:w="2235" w:type="dxa"/>
          </w:tcPr>
          <w:p w14:paraId="7D86BE27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539C725" w14:textId="5B5979CC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Т2.01.01</w:t>
            </w:r>
          </w:p>
        </w:tc>
      </w:tr>
      <w:tr w:rsidR="00CB25FE" w14:paraId="3CF29712" w14:textId="77777777" w:rsidTr="00024598">
        <w:trPr>
          <w:trHeight w:val="431"/>
        </w:trPr>
        <w:tc>
          <w:tcPr>
            <w:tcW w:w="2235" w:type="dxa"/>
          </w:tcPr>
          <w:p w14:paraId="140FEE3B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921D244" w14:textId="7423185A" w:rsidR="00CB25FE" w:rsidRPr="00CB25FE" w:rsidRDefault="00CB25FE" w:rsidP="00CB25FE">
            <w:pPr>
              <w:rPr>
                <w:lang w:val="ru-RU"/>
              </w:rPr>
            </w:pPr>
            <w:r w:rsidRPr="00CB25FE">
              <w:rPr>
                <w:lang w:val="ru-RU"/>
              </w:rPr>
              <w:t>Требования к доступности</w:t>
            </w:r>
            <w:r w:rsidR="00024598">
              <w:rPr>
                <w:lang w:val="ru-RU"/>
              </w:rPr>
              <w:t>.</w:t>
            </w:r>
          </w:p>
          <w:p w14:paraId="118C48C8" w14:textId="35F68932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CB25FE">
              <w:rPr>
                <w:lang w:val="ru-RU"/>
              </w:rPr>
              <w:t>Уровень доступности – 99.671%.</w:t>
            </w:r>
          </w:p>
          <w:p w14:paraId="4DD0DE79" w14:textId="6B169300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Pr="00CB25FE">
              <w:rPr>
                <w:lang w:val="ru-RU"/>
              </w:rPr>
              <w:t>Время простоя (часов в год) – 28.8.</w:t>
            </w:r>
          </w:p>
          <w:p w14:paraId="60F39C2D" w14:textId="31D0487F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Pr="00CB25FE">
              <w:rPr>
                <w:lang w:val="ru-RU"/>
              </w:rPr>
              <w:t>Время реакции на инциденты – от 10 минут до 1 часа.</w:t>
            </w:r>
          </w:p>
          <w:p w14:paraId="4233167D" w14:textId="69A63B37" w:rsid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Pr="00CB25FE">
              <w:rPr>
                <w:lang w:val="ru-RU"/>
              </w:rPr>
              <w:t>Часы использования (часов в год) – 8731.2.</w:t>
            </w:r>
          </w:p>
        </w:tc>
      </w:tr>
      <w:tr w:rsidR="00CB25FE" w14:paraId="0FE81632" w14:textId="77777777" w:rsidTr="00024598">
        <w:trPr>
          <w:trHeight w:val="423"/>
        </w:trPr>
        <w:tc>
          <w:tcPr>
            <w:tcW w:w="2235" w:type="dxa"/>
          </w:tcPr>
          <w:p w14:paraId="419A695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Приоритет</w:t>
            </w:r>
          </w:p>
        </w:tc>
        <w:tc>
          <w:tcPr>
            <w:tcW w:w="8016" w:type="dxa"/>
          </w:tcPr>
          <w:p w14:paraId="5BC7828C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3C89B160" w14:textId="77777777" w:rsidTr="00024598">
        <w:trPr>
          <w:trHeight w:val="422"/>
        </w:trPr>
        <w:tc>
          <w:tcPr>
            <w:tcW w:w="2235" w:type="dxa"/>
          </w:tcPr>
          <w:p w14:paraId="55A82DC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FF09B7C" w14:textId="4BE65D46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68796258" w14:textId="77777777" w:rsidR="00CB25FE" w:rsidRPr="00CB25FE" w:rsidRDefault="00CB25FE" w:rsidP="00CB25FE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77827BD3" w14:textId="77777777" w:rsidTr="00024598">
        <w:trPr>
          <w:trHeight w:val="401"/>
        </w:trPr>
        <w:tc>
          <w:tcPr>
            <w:tcW w:w="2235" w:type="dxa"/>
          </w:tcPr>
          <w:p w14:paraId="0BB7DE30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7D37D81" w14:textId="3D2E6089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Т2.02.01</w:t>
            </w:r>
          </w:p>
        </w:tc>
      </w:tr>
      <w:tr w:rsidR="00CB25FE" w14:paraId="207C6998" w14:textId="77777777" w:rsidTr="00024598">
        <w:trPr>
          <w:trHeight w:val="431"/>
        </w:trPr>
        <w:tc>
          <w:tcPr>
            <w:tcW w:w="2235" w:type="dxa"/>
          </w:tcPr>
          <w:p w14:paraId="63D5562B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6748E1A" w14:textId="2F7E4536" w:rsidR="00CB25FE" w:rsidRDefault="00CB25FE" w:rsidP="00024598">
            <w:pPr>
              <w:rPr>
                <w:lang w:val="ru-RU"/>
              </w:rPr>
            </w:pPr>
            <w:proofErr w:type="spellStart"/>
            <w:r w:rsidRPr="00CB25FE">
              <w:t>Требования</w:t>
            </w:r>
            <w:proofErr w:type="spellEnd"/>
            <w:r w:rsidRPr="00CB25FE">
              <w:t xml:space="preserve"> к </w:t>
            </w:r>
            <w:proofErr w:type="spellStart"/>
            <w:r w:rsidRPr="00CB25FE">
              <w:t>надежности</w:t>
            </w:r>
            <w:proofErr w:type="spellEnd"/>
            <w:r w:rsidR="00024598">
              <w:rPr>
                <w:lang w:val="ru-RU"/>
              </w:rPr>
              <w:t>.</w:t>
            </w:r>
            <w:r>
              <w:br/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соединение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Веб-приложением</w:t>
            </w:r>
            <w:proofErr w:type="spellEnd"/>
            <w:r>
              <w:t xml:space="preserve"> и </w:t>
            </w:r>
            <w:proofErr w:type="spellStart"/>
            <w:r>
              <w:t>Корпоративным</w:t>
            </w:r>
            <w:proofErr w:type="spellEnd"/>
            <w:r>
              <w:t xml:space="preserve"> </w:t>
            </w:r>
            <w:proofErr w:type="spellStart"/>
            <w:r>
              <w:t>порталом</w:t>
            </w:r>
            <w:proofErr w:type="spellEnd"/>
            <w:r>
              <w:t>, и/</w:t>
            </w:r>
            <w:proofErr w:type="spellStart"/>
            <w:r w:rsidRPr="003B27F4">
              <w:t>или</w:t>
            </w:r>
            <w:proofErr w:type="spellEnd"/>
            <w:r w:rsidRPr="003B27F4">
              <w:t xml:space="preserve"> </w:t>
            </w:r>
            <w:r w:rsidRPr="00F46504">
              <w:rPr>
                <w:lang w:val="ru-RU"/>
              </w:rPr>
              <w:t>базой данных</w:t>
            </w:r>
            <w:r>
              <w:t xml:space="preserve"> </w:t>
            </w:r>
            <w:proofErr w:type="spellStart"/>
            <w:r>
              <w:t>прерывается</w:t>
            </w:r>
            <w:proofErr w:type="spellEnd"/>
            <w:r>
              <w:t xml:space="preserve">, </w:t>
            </w:r>
            <w:proofErr w:type="spellStart"/>
            <w:r>
              <w:t>Веб-приложение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сохранить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все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последние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полученные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данные</w:t>
            </w:r>
            <w:proofErr w:type="spellEnd"/>
            <w:r w:rsidRPr="003B27F4">
              <w:t xml:space="preserve">, а </w:t>
            </w:r>
            <w:proofErr w:type="spellStart"/>
            <w:r w:rsidRPr="003B27F4">
              <w:t>так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же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восстановить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их</w:t>
            </w:r>
            <w:proofErr w:type="spellEnd"/>
            <w:r w:rsidRPr="003B27F4">
              <w:t xml:space="preserve"> в </w:t>
            </w:r>
            <w:proofErr w:type="spellStart"/>
            <w:r w:rsidRPr="003B27F4">
              <w:t>незавершенном</w:t>
            </w:r>
            <w:proofErr w:type="spellEnd"/>
            <w:r w:rsidRPr="003B27F4">
              <w:t xml:space="preserve"> </w:t>
            </w:r>
            <w:proofErr w:type="spellStart"/>
            <w:r w:rsidRPr="003B27F4">
              <w:t>сеансе</w:t>
            </w:r>
            <w:proofErr w:type="spellEnd"/>
          </w:p>
        </w:tc>
      </w:tr>
      <w:tr w:rsidR="00CB25FE" w14:paraId="502FD4FA" w14:textId="77777777" w:rsidTr="00024598">
        <w:trPr>
          <w:trHeight w:val="423"/>
        </w:trPr>
        <w:tc>
          <w:tcPr>
            <w:tcW w:w="2235" w:type="dxa"/>
          </w:tcPr>
          <w:p w14:paraId="5FEBA02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6B808F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116D8020" w14:textId="77777777" w:rsidTr="00024598">
        <w:trPr>
          <w:trHeight w:val="422"/>
        </w:trPr>
        <w:tc>
          <w:tcPr>
            <w:tcW w:w="2235" w:type="dxa"/>
          </w:tcPr>
          <w:p w14:paraId="560A4B5E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3FA391A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318105FC" w14:textId="66BC198F" w:rsidR="003B27F4" w:rsidRDefault="003B27F4" w:rsidP="003B27F4">
      <w:pPr>
        <w:pStyle w:val="af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3279D374" w14:textId="77777777" w:rsidTr="00024598">
        <w:trPr>
          <w:trHeight w:val="401"/>
        </w:trPr>
        <w:tc>
          <w:tcPr>
            <w:tcW w:w="2235" w:type="dxa"/>
          </w:tcPr>
          <w:p w14:paraId="6583F0BA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1B6F24B" w14:textId="3A14BB2B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Т2.03.01</w:t>
            </w:r>
          </w:p>
        </w:tc>
      </w:tr>
      <w:tr w:rsidR="00CB25FE" w14:paraId="37FFA58C" w14:textId="77777777" w:rsidTr="00024598">
        <w:trPr>
          <w:trHeight w:val="431"/>
        </w:trPr>
        <w:tc>
          <w:tcPr>
            <w:tcW w:w="2235" w:type="dxa"/>
          </w:tcPr>
          <w:p w14:paraId="06B1E96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04A8F54" w14:textId="422BD0CC" w:rsidR="00CB25FE" w:rsidRPr="00024598" w:rsidRDefault="00CB25FE" w:rsidP="00CB25FE">
            <w:pPr>
              <w:rPr>
                <w:lang w:val="ru-RU"/>
              </w:rPr>
            </w:pPr>
            <w:proofErr w:type="spellStart"/>
            <w:r>
              <w:t>Требования</w:t>
            </w:r>
            <w:proofErr w:type="spellEnd"/>
            <w:r>
              <w:t xml:space="preserve"> к </w:t>
            </w:r>
            <w:proofErr w:type="spellStart"/>
            <w:r>
              <w:t>безопасности</w:t>
            </w:r>
            <w:proofErr w:type="spellEnd"/>
            <w:r w:rsidR="00024598">
              <w:rPr>
                <w:lang w:val="ru-RU"/>
              </w:rPr>
              <w:t>.</w:t>
            </w:r>
          </w:p>
          <w:p w14:paraId="7254BDBB" w14:textId="376948AE" w:rsidR="00CB25FE" w:rsidRDefault="00CB25FE" w:rsidP="00CB25FE">
            <w:pPr>
              <w:rPr>
                <w:lang w:val="ru-RU"/>
              </w:rPr>
            </w:pPr>
            <w:proofErr w:type="spellStart"/>
            <w:r>
              <w:t>Внедрение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  <w:r>
              <w:t xml:space="preserve"> </w:t>
            </w:r>
            <w:proofErr w:type="spellStart"/>
            <w:r>
              <w:t>защищенных</w:t>
            </w:r>
            <w:proofErr w:type="spellEnd"/>
            <w:r>
              <w:t xml:space="preserve"> </w:t>
            </w:r>
            <w:proofErr w:type="spellStart"/>
            <w:r>
              <w:t>сокетов</w:t>
            </w:r>
            <w:proofErr w:type="spellEnd"/>
            <w:r>
              <w:t xml:space="preserve"> (SSL)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передачи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, </w:t>
            </w:r>
            <w:proofErr w:type="spellStart"/>
            <w:r>
              <w:t>связанных</w:t>
            </w:r>
            <w:proofErr w:type="spellEnd"/>
            <w:r>
              <w:t xml:space="preserve"> с </w:t>
            </w:r>
            <w:proofErr w:type="spellStart"/>
            <w:r>
              <w:t>личной</w:t>
            </w:r>
            <w:proofErr w:type="spellEnd"/>
            <w:r>
              <w:t xml:space="preserve"> </w:t>
            </w:r>
            <w:proofErr w:type="spellStart"/>
            <w:r>
              <w:t>информацией</w:t>
            </w:r>
            <w:proofErr w:type="spellEnd"/>
            <w:r>
              <w:t xml:space="preserve"> </w:t>
            </w:r>
            <w:proofErr w:type="spellStart"/>
            <w:r>
              <w:t>сотрудников</w:t>
            </w:r>
            <w:proofErr w:type="spellEnd"/>
            <w:r>
              <w:t>.</w:t>
            </w:r>
          </w:p>
        </w:tc>
      </w:tr>
      <w:tr w:rsidR="00CB25FE" w14:paraId="74F64F38" w14:textId="77777777" w:rsidTr="00024598">
        <w:trPr>
          <w:trHeight w:val="423"/>
        </w:trPr>
        <w:tc>
          <w:tcPr>
            <w:tcW w:w="2235" w:type="dxa"/>
          </w:tcPr>
          <w:p w14:paraId="657EB403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8CCD438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014CC1CE" w14:textId="77777777" w:rsidTr="00024598">
        <w:trPr>
          <w:trHeight w:val="422"/>
        </w:trPr>
        <w:tc>
          <w:tcPr>
            <w:tcW w:w="2235" w:type="dxa"/>
          </w:tcPr>
          <w:p w14:paraId="284A003F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commentRangeStart w:id="32"/>
            <w:r w:rsidRPr="00676FE3">
              <w:rPr>
                <w:b/>
                <w:color w:val="auto"/>
                <w:lang w:val="ru-RU"/>
              </w:rPr>
              <w:t>Риск</w:t>
            </w:r>
            <w:commentRangeEnd w:id="32"/>
            <w:r w:rsidR="00635A20">
              <w:rPr>
                <w:rStyle w:val="a5"/>
                <w:color w:val="auto"/>
              </w:rPr>
              <w:commentReference w:id="32"/>
            </w:r>
          </w:p>
        </w:tc>
        <w:tc>
          <w:tcPr>
            <w:tcW w:w="8016" w:type="dxa"/>
          </w:tcPr>
          <w:p w14:paraId="39F82FC1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592D6D92" w14:textId="77777777" w:rsidR="00CB25FE" w:rsidRDefault="00CB25FE" w:rsidP="003B27F4">
      <w:pPr>
        <w:pStyle w:val="af"/>
        <w:rPr>
          <w:lang w:val="ru-RU"/>
        </w:rPr>
      </w:pPr>
    </w:p>
    <w:p w14:paraId="513AF598" w14:textId="7E13F399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3" w:name="_Toc119013533"/>
      <w:r>
        <w:rPr>
          <w:lang w:val="ru-RU"/>
        </w:rPr>
        <w:t>Производительность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4D5FF930" w14:textId="77777777" w:rsidTr="00024598">
        <w:trPr>
          <w:trHeight w:val="401"/>
        </w:trPr>
        <w:tc>
          <w:tcPr>
            <w:tcW w:w="2235" w:type="dxa"/>
          </w:tcPr>
          <w:p w14:paraId="4B354295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55482FD6" w14:textId="3C006029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Т3.01.01</w:t>
            </w:r>
          </w:p>
        </w:tc>
      </w:tr>
      <w:tr w:rsidR="00CB25FE" w14:paraId="3B4A0DFD" w14:textId="77777777" w:rsidTr="00024598">
        <w:trPr>
          <w:trHeight w:val="431"/>
        </w:trPr>
        <w:tc>
          <w:tcPr>
            <w:tcW w:w="2235" w:type="dxa"/>
          </w:tcPr>
          <w:p w14:paraId="75E7751C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4B84A8BC" w14:textId="2AB0B2FB" w:rsidR="00CB25FE" w:rsidRPr="00CB25FE" w:rsidRDefault="00CB25FE" w:rsidP="00CB25FE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proofErr w:type="gramStart"/>
            <w:r w:rsidRPr="00A83EFF">
              <w:rPr>
                <w:b w:val="0"/>
                <w:lang w:val="ru-RU"/>
              </w:rPr>
              <w:t>При соответствии системных требований,</w:t>
            </w:r>
            <w:proofErr w:type="gramEnd"/>
            <w:r w:rsidRPr="00A83EFF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>Веб-приложение</w:t>
            </w:r>
            <w:r w:rsidRPr="00A83EFF">
              <w:rPr>
                <w:b w:val="0"/>
                <w:lang w:val="ru-RU"/>
              </w:rPr>
              <w:t xml:space="preserve"> должно исправно работать, загружать все вкладки и окна.</w:t>
            </w:r>
          </w:p>
        </w:tc>
      </w:tr>
      <w:tr w:rsidR="00CB25FE" w14:paraId="1DEB39E1" w14:textId="77777777" w:rsidTr="00024598">
        <w:trPr>
          <w:trHeight w:val="423"/>
        </w:trPr>
        <w:tc>
          <w:tcPr>
            <w:tcW w:w="2235" w:type="dxa"/>
          </w:tcPr>
          <w:p w14:paraId="230766A6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F9A992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441D2D23" w14:textId="77777777" w:rsidTr="00024598">
        <w:trPr>
          <w:trHeight w:val="422"/>
        </w:trPr>
        <w:tc>
          <w:tcPr>
            <w:tcW w:w="2235" w:type="dxa"/>
          </w:tcPr>
          <w:p w14:paraId="64183FAF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14FF957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5E7536BB" w14:textId="45B10579" w:rsidR="00CB25FE" w:rsidRDefault="00CB25FE" w:rsidP="00CB25FE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74B1E2D0" w14:textId="77777777" w:rsidTr="00024598">
        <w:trPr>
          <w:trHeight w:val="401"/>
        </w:trPr>
        <w:tc>
          <w:tcPr>
            <w:tcW w:w="2235" w:type="dxa"/>
          </w:tcPr>
          <w:p w14:paraId="77EEE73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328F0FD" w14:textId="791C3883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Т3.01.02</w:t>
            </w:r>
          </w:p>
        </w:tc>
      </w:tr>
      <w:tr w:rsidR="007D47E7" w14:paraId="21F63087" w14:textId="77777777" w:rsidTr="00024598">
        <w:trPr>
          <w:trHeight w:val="431"/>
        </w:trPr>
        <w:tc>
          <w:tcPr>
            <w:tcW w:w="2235" w:type="dxa"/>
          </w:tcPr>
          <w:p w14:paraId="67573BA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8983356" w14:textId="3DF9FEA1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7D47E7">
              <w:rPr>
                <w:b w:val="0"/>
                <w:lang w:val="ru-RU"/>
              </w:rPr>
              <w:t>Система должна обслуживать до N пользователей в период пиковой активности с 9:00 до 21:00 GMT+3 с возможностью масштабирования в будущем. N – количество сотрудников Компании, предполагаемо N=1000.</w:t>
            </w:r>
          </w:p>
        </w:tc>
      </w:tr>
      <w:tr w:rsidR="007D47E7" w14:paraId="21AE3317" w14:textId="77777777" w:rsidTr="00024598">
        <w:trPr>
          <w:trHeight w:val="423"/>
        </w:trPr>
        <w:tc>
          <w:tcPr>
            <w:tcW w:w="2235" w:type="dxa"/>
          </w:tcPr>
          <w:p w14:paraId="7CB06D0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7548CE7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2F1D5FC" w14:textId="77777777" w:rsidTr="00024598">
        <w:trPr>
          <w:trHeight w:val="422"/>
        </w:trPr>
        <w:tc>
          <w:tcPr>
            <w:tcW w:w="2235" w:type="dxa"/>
          </w:tcPr>
          <w:p w14:paraId="32EAC38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35C31DD" w14:textId="77777777" w:rsidR="007D47E7" w:rsidRPr="00CB25FE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332BC754" w14:textId="1263E7BC" w:rsidR="007D47E7" w:rsidRDefault="007D47E7" w:rsidP="00CB25FE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6C734D51" w14:textId="77777777" w:rsidTr="00024598">
        <w:trPr>
          <w:trHeight w:val="401"/>
        </w:trPr>
        <w:tc>
          <w:tcPr>
            <w:tcW w:w="2235" w:type="dxa"/>
          </w:tcPr>
          <w:p w14:paraId="0AF73AA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9917647" w14:textId="045D3960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Т3.01.03</w:t>
            </w:r>
          </w:p>
        </w:tc>
      </w:tr>
      <w:tr w:rsidR="007D47E7" w14:paraId="3C9D9EE8" w14:textId="77777777" w:rsidTr="00024598">
        <w:trPr>
          <w:trHeight w:val="431"/>
        </w:trPr>
        <w:tc>
          <w:tcPr>
            <w:tcW w:w="2235" w:type="dxa"/>
          </w:tcPr>
          <w:p w14:paraId="1E6A203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8631806" w14:textId="5951229B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A83EFF">
              <w:rPr>
                <w:b w:val="0"/>
                <w:lang w:val="ru-RU"/>
              </w:rPr>
              <w:t>Вывод результатов после получения ответа от базы данных и/или компонентов Корпоративного порта</w:t>
            </w:r>
            <w:r>
              <w:rPr>
                <w:b w:val="0"/>
                <w:lang w:val="ru-RU"/>
              </w:rPr>
              <w:t>ла не должен превышать 2 секунд</w:t>
            </w:r>
            <w:r w:rsidRPr="007D47E7">
              <w:rPr>
                <w:b w:val="0"/>
                <w:lang w:val="ru-RU"/>
              </w:rPr>
              <w:t>.</w:t>
            </w:r>
          </w:p>
        </w:tc>
      </w:tr>
      <w:tr w:rsidR="007D47E7" w14:paraId="62DA14EF" w14:textId="77777777" w:rsidTr="00024598">
        <w:trPr>
          <w:trHeight w:val="423"/>
        </w:trPr>
        <w:tc>
          <w:tcPr>
            <w:tcW w:w="2235" w:type="dxa"/>
          </w:tcPr>
          <w:p w14:paraId="05E6065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48F270D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666260E5" w14:textId="77777777" w:rsidTr="00024598">
        <w:trPr>
          <w:trHeight w:val="422"/>
        </w:trPr>
        <w:tc>
          <w:tcPr>
            <w:tcW w:w="2235" w:type="dxa"/>
          </w:tcPr>
          <w:p w14:paraId="6361EE4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EFF6214" w14:textId="2EEDD910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1DBDD245" w14:textId="6356764B" w:rsidR="007D47E7" w:rsidRDefault="007D47E7" w:rsidP="00CB25FE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72E2663C" w14:textId="77777777" w:rsidTr="00024598">
        <w:trPr>
          <w:trHeight w:val="401"/>
        </w:trPr>
        <w:tc>
          <w:tcPr>
            <w:tcW w:w="2235" w:type="dxa"/>
          </w:tcPr>
          <w:p w14:paraId="34A63AE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82F1FC3" w14:textId="3A5CAFA5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Т3.01.04</w:t>
            </w:r>
          </w:p>
        </w:tc>
      </w:tr>
      <w:tr w:rsidR="007D47E7" w14:paraId="06D6F4C2" w14:textId="77777777" w:rsidTr="00024598">
        <w:trPr>
          <w:trHeight w:val="431"/>
        </w:trPr>
        <w:tc>
          <w:tcPr>
            <w:tcW w:w="2235" w:type="dxa"/>
          </w:tcPr>
          <w:p w14:paraId="7279094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866B267" w14:textId="227470E9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7D47E7">
              <w:rPr>
                <w:b w:val="0"/>
                <w:lang w:val="ru-RU"/>
              </w:rPr>
              <w:t xml:space="preserve">Все запросы в базу данных и/или на Корпоративный портал не должны превышать 2-х секунд автономно и </w:t>
            </w:r>
            <w:proofErr w:type="gramStart"/>
            <w:r w:rsidRPr="007D47E7">
              <w:rPr>
                <w:b w:val="0"/>
                <w:lang w:val="ru-RU"/>
              </w:rPr>
              <w:t>5-ти</w:t>
            </w:r>
            <w:proofErr w:type="gramEnd"/>
            <w:r w:rsidRPr="007D47E7">
              <w:rPr>
                <w:b w:val="0"/>
                <w:lang w:val="ru-RU"/>
              </w:rPr>
              <w:t xml:space="preserve"> секунд по медленному</w:t>
            </w:r>
            <w:r>
              <w:rPr>
                <w:b w:val="0"/>
                <w:lang w:val="ru-RU"/>
              </w:rPr>
              <w:t xml:space="preserve"> соединению от 128 кбит/с</w:t>
            </w:r>
            <w:r w:rsidRPr="007D47E7">
              <w:rPr>
                <w:b w:val="0"/>
                <w:lang w:val="ru-RU"/>
              </w:rPr>
              <w:t>.</w:t>
            </w:r>
          </w:p>
        </w:tc>
      </w:tr>
      <w:tr w:rsidR="007D47E7" w14:paraId="3FC7D005" w14:textId="77777777" w:rsidTr="00024598">
        <w:trPr>
          <w:trHeight w:val="423"/>
        </w:trPr>
        <w:tc>
          <w:tcPr>
            <w:tcW w:w="2235" w:type="dxa"/>
          </w:tcPr>
          <w:p w14:paraId="7F787A0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BEF8B82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16ABBD10" w14:textId="77777777" w:rsidTr="00024598">
        <w:trPr>
          <w:trHeight w:val="422"/>
        </w:trPr>
        <w:tc>
          <w:tcPr>
            <w:tcW w:w="2235" w:type="dxa"/>
          </w:tcPr>
          <w:p w14:paraId="6F8428D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C1F4520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0704F7B6" w14:textId="77777777" w:rsidR="007D47E7" w:rsidRPr="00CB25FE" w:rsidRDefault="007D47E7" w:rsidP="00CB25FE">
      <w:pPr>
        <w:pStyle w:val="1Einrckung"/>
        <w:rPr>
          <w:lang w:val="ru-RU"/>
        </w:rPr>
      </w:pPr>
    </w:p>
    <w:p w14:paraId="10300EF4" w14:textId="2E3B0AE0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4" w:name="_Toc119013534"/>
      <w:r>
        <w:rPr>
          <w:lang w:val="ru-RU"/>
        </w:rPr>
        <w:t>Ремонтопригодность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60A10353" w14:textId="77777777" w:rsidTr="00024598">
        <w:trPr>
          <w:trHeight w:val="401"/>
        </w:trPr>
        <w:tc>
          <w:tcPr>
            <w:tcW w:w="2235" w:type="dxa"/>
          </w:tcPr>
          <w:p w14:paraId="0C66E2B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21527B4" w14:textId="267FE73B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Т4.01.01</w:t>
            </w:r>
          </w:p>
        </w:tc>
      </w:tr>
      <w:tr w:rsidR="007D47E7" w14:paraId="2ED6988B" w14:textId="77777777" w:rsidTr="00024598">
        <w:trPr>
          <w:trHeight w:val="431"/>
        </w:trPr>
        <w:tc>
          <w:tcPr>
            <w:tcW w:w="2235" w:type="dxa"/>
          </w:tcPr>
          <w:p w14:paraId="1C09665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FA6D8C4" w14:textId="66BA75E1" w:rsidR="007D47E7" w:rsidRPr="007D47E7" w:rsidRDefault="007D47E7" w:rsidP="007D47E7">
            <w:pPr>
              <w:rPr>
                <w:lang w:val="ru-RU"/>
              </w:rPr>
            </w:pPr>
            <w:r>
              <w:rPr>
                <w:lang w:val="ru-RU"/>
              </w:rPr>
              <w:t>С появлением быстро обновляющихся компонентов Корпоративного портала Веб-приложение должно</w:t>
            </w:r>
            <w:r w:rsidRPr="00F46504">
              <w:rPr>
                <w:lang w:val="ru-RU"/>
              </w:rPr>
              <w:t xml:space="preserve"> быть в состоянии обеспечить хорошие функции и масштабируемость. Архитектура должна быть достаточно гибкой, чтобы справляться с большинством будущих потребностей без значительных изменений на корневом уровне</w:t>
            </w:r>
            <w:r>
              <w:rPr>
                <w:lang w:val="ru-RU"/>
              </w:rPr>
              <w:t>.</w:t>
            </w:r>
          </w:p>
        </w:tc>
      </w:tr>
      <w:tr w:rsidR="007D47E7" w14:paraId="3445D6A9" w14:textId="77777777" w:rsidTr="00024598">
        <w:trPr>
          <w:trHeight w:val="423"/>
        </w:trPr>
        <w:tc>
          <w:tcPr>
            <w:tcW w:w="2235" w:type="dxa"/>
          </w:tcPr>
          <w:p w14:paraId="79A6CEF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F5E6B44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C71704B" w14:textId="77777777" w:rsidTr="00024598">
        <w:trPr>
          <w:trHeight w:val="422"/>
        </w:trPr>
        <w:tc>
          <w:tcPr>
            <w:tcW w:w="2235" w:type="dxa"/>
          </w:tcPr>
          <w:p w14:paraId="7648EBC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6894D90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2A1CF264" w14:textId="77777777" w:rsidR="007D47E7" w:rsidRPr="007D47E7" w:rsidRDefault="007D47E7" w:rsidP="007D47E7">
      <w:pPr>
        <w:pStyle w:val="1Einrckung"/>
        <w:rPr>
          <w:lang w:val="ru-RU"/>
        </w:rPr>
      </w:pPr>
    </w:p>
    <w:p w14:paraId="0CBE7400" w14:textId="27620734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5" w:name="_Toc119013535"/>
      <w:r>
        <w:rPr>
          <w:lang w:val="ru-RU"/>
        </w:rPr>
        <w:t>Ограничения проекта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01657A2F" w14:textId="77777777" w:rsidTr="00024598">
        <w:trPr>
          <w:trHeight w:val="401"/>
        </w:trPr>
        <w:tc>
          <w:tcPr>
            <w:tcW w:w="2235" w:type="dxa"/>
          </w:tcPr>
          <w:p w14:paraId="7ACD9BA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CD98F91" w14:textId="1713E1FC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Т5.01.01</w:t>
            </w:r>
          </w:p>
        </w:tc>
      </w:tr>
      <w:tr w:rsidR="007D47E7" w14:paraId="45C44896" w14:textId="77777777" w:rsidTr="00024598">
        <w:trPr>
          <w:trHeight w:val="431"/>
        </w:trPr>
        <w:tc>
          <w:tcPr>
            <w:tcW w:w="2235" w:type="dxa"/>
          </w:tcPr>
          <w:p w14:paraId="2D0CFBA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61EC6FA" w14:textId="697B7770" w:rsidR="007D47E7" w:rsidRPr="007D47E7" w:rsidRDefault="007D47E7" w:rsidP="007D47E7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Только «</w:t>
            </w:r>
            <w:r w:rsidRPr="003E00B2">
              <w:rPr>
                <w:lang w:val="ru-RU"/>
              </w:rPr>
              <w:t>Тимлид</w:t>
            </w:r>
            <w:r>
              <w:rPr>
                <w:lang w:val="ru-RU"/>
              </w:rPr>
              <w:t>» имеет право создавать запрос на проведение Мероприятия и записывать «Сотрудников», в том числе себя, на созданное Мероприятие.</w:t>
            </w:r>
          </w:p>
        </w:tc>
      </w:tr>
      <w:tr w:rsidR="007D47E7" w14:paraId="531DCAD2" w14:textId="77777777" w:rsidTr="00024598">
        <w:trPr>
          <w:trHeight w:val="423"/>
        </w:trPr>
        <w:tc>
          <w:tcPr>
            <w:tcW w:w="2235" w:type="dxa"/>
          </w:tcPr>
          <w:p w14:paraId="162189E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FB3E325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8BDC9C3" w14:textId="77777777" w:rsidTr="00024598">
        <w:trPr>
          <w:trHeight w:val="422"/>
        </w:trPr>
        <w:tc>
          <w:tcPr>
            <w:tcW w:w="2235" w:type="dxa"/>
          </w:tcPr>
          <w:p w14:paraId="38FAC5F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078948E2" w14:textId="4F0DBB8E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76BB0B89" w14:textId="3ACB2DEF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2F70A5A2" w14:textId="77777777" w:rsidTr="00024598">
        <w:trPr>
          <w:trHeight w:val="401"/>
        </w:trPr>
        <w:tc>
          <w:tcPr>
            <w:tcW w:w="2235" w:type="dxa"/>
          </w:tcPr>
          <w:p w14:paraId="7C96498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C901B36" w14:textId="2B38DE29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Т5.01.02</w:t>
            </w:r>
          </w:p>
        </w:tc>
      </w:tr>
      <w:tr w:rsidR="007D47E7" w14:paraId="59733D4B" w14:textId="77777777" w:rsidTr="00024598">
        <w:trPr>
          <w:trHeight w:val="431"/>
        </w:trPr>
        <w:tc>
          <w:tcPr>
            <w:tcW w:w="2235" w:type="dxa"/>
          </w:tcPr>
          <w:p w14:paraId="0F8F087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D44F4E0" w14:textId="76AB0749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«Лектор» не имеет возможности оставлять отзыв </w:t>
            </w:r>
            <w:proofErr w:type="gramStart"/>
            <w:r>
              <w:rPr>
                <w:lang w:val="ru-RU"/>
              </w:rPr>
              <w:t>на свое проведенное Мероприятие</w:t>
            </w:r>
            <w:proofErr w:type="gramEnd"/>
            <w:r>
              <w:rPr>
                <w:lang w:val="ru-RU"/>
              </w:rPr>
              <w:t>.</w:t>
            </w:r>
          </w:p>
        </w:tc>
      </w:tr>
      <w:tr w:rsidR="007D47E7" w14:paraId="60860028" w14:textId="77777777" w:rsidTr="00024598">
        <w:trPr>
          <w:trHeight w:val="423"/>
        </w:trPr>
        <w:tc>
          <w:tcPr>
            <w:tcW w:w="2235" w:type="dxa"/>
          </w:tcPr>
          <w:p w14:paraId="3503534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B9E3C8E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5FA5596B" w14:textId="77777777" w:rsidTr="00024598">
        <w:trPr>
          <w:trHeight w:val="422"/>
        </w:trPr>
        <w:tc>
          <w:tcPr>
            <w:tcW w:w="2235" w:type="dxa"/>
          </w:tcPr>
          <w:p w14:paraId="0FC0DFF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55BD91E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1FAE0CA8" w14:textId="6807C1EA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B0165F6" w14:textId="77777777" w:rsidTr="00024598">
        <w:trPr>
          <w:trHeight w:val="401"/>
        </w:trPr>
        <w:tc>
          <w:tcPr>
            <w:tcW w:w="2235" w:type="dxa"/>
          </w:tcPr>
          <w:p w14:paraId="20F3B957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119EF62" w14:textId="6E60B5A5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Т5.01.03</w:t>
            </w:r>
          </w:p>
        </w:tc>
      </w:tr>
      <w:tr w:rsidR="007D47E7" w14:paraId="0D6B1B90" w14:textId="77777777" w:rsidTr="00024598">
        <w:trPr>
          <w:trHeight w:val="431"/>
        </w:trPr>
        <w:tc>
          <w:tcPr>
            <w:tcW w:w="2235" w:type="dxa"/>
          </w:tcPr>
          <w:p w14:paraId="1FB13C4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D6316B5" w14:textId="0EFE9C5C" w:rsidR="007D47E7" w:rsidRPr="007D47E7" w:rsidRDefault="007D47E7" w:rsidP="00024598">
            <w:pPr>
              <w:pStyle w:val="1Einrckung"/>
              <w:ind w:left="0"/>
              <w:rPr>
                <w:lang w:val="en-US"/>
              </w:rPr>
            </w:pPr>
            <w:r>
              <w:rPr>
                <w:lang w:val="ru-RU"/>
              </w:rPr>
              <w:t xml:space="preserve">Минимальное количество сотрудников, от которого начинается регистрация Мероприятия, соответствует некоторому значению 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 xml:space="preserve"> (предполагаемо, </w:t>
            </w:r>
            <w:r>
              <w:rPr>
                <w:lang w:val="en-US"/>
              </w:rPr>
              <w:t xml:space="preserve">N = </w:t>
            </w:r>
            <w:r>
              <w:rPr>
                <w:lang w:val="ru-RU"/>
              </w:rPr>
              <w:t>10)</w:t>
            </w:r>
            <w:r>
              <w:rPr>
                <w:lang w:val="en-US"/>
              </w:rPr>
              <w:t>.</w:t>
            </w:r>
          </w:p>
        </w:tc>
      </w:tr>
      <w:tr w:rsidR="007D47E7" w14:paraId="7A579CC9" w14:textId="77777777" w:rsidTr="00024598">
        <w:trPr>
          <w:trHeight w:val="423"/>
        </w:trPr>
        <w:tc>
          <w:tcPr>
            <w:tcW w:w="2235" w:type="dxa"/>
          </w:tcPr>
          <w:p w14:paraId="610D15E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E0D969B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5B74323" w14:textId="77777777" w:rsidTr="00024598">
        <w:trPr>
          <w:trHeight w:val="422"/>
        </w:trPr>
        <w:tc>
          <w:tcPr>
            <w:tcW w:w="2235" w:type="dxa"/>
          </w:tcPr>
          <w:p w14:paraId="0E26BB1E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EE5172E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CA72599" w14:textId="07DF73BF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26325905" w14:textId="77777777" w:rsidTr="00024598">
        <w:trPr>
          <w:trHeight w:val="401"/>
        </w:trPr>
        <w:tc>
          <w:tcPr>
            <w:tcW w:w="2235" w:type="dxa"/>
          </w:tcPr>
          <w:p w14:paraId="3C7441E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lastRenderedPageBreak/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530FF4E2" w14:textId="2749DACC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Т5.01.04</w:t>
            </w:r>
          </w:p>
        </w:tc>
      </w:tr>
      <w:tr w:rsidR="007D47E7" w14:paraId="0000178E" w14:textId="77777777" w:rsidTr="00024598">
        <w:trPr>
          <w:trHeight w:val="431"/>
        </w:trPr>
        <w:tc>
          <w:tcPr>
            <w:tcW w:w="2235" w:type="dxa"/>
          </w:tcPr>
          <w:p w14:paraId="748DE34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254885D" w14:textId="6D36F4BC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 w:rsidRPr="00FF098C">
              <w:rPr>
                <w:lang w:val="ru-RU"/>
              </w:rPr>
              <w:t>Статус «Лектор» может получить любой «Сотрудник».</w:t>
            </w:r>
          </w:p>
        </w:tc>
      </w:tr>
      <w:tr w:rsidR="007D47E7" w14:paraId="6B886E46" w14:textId="77777777" w:rsidTr="00024598">
        <w:trPr>
          <w:trHeight w:val="423"/>
        </w:trPr>
        <w:tc>
          <w:tcPr>
            <w:tcW w:w="2235" w:type="dxa"/>
          </w:tcPr>
          <w:p w14:paraId="1E9445C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946C88C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90D6916" w14:textId="77777777" w:rsidTr="00024598">
        <w:trPr>
          <w:trHeight w:val="422"/>
        </w:trPr>
        <w:tc>
          <w:tcPr>
            <w:tcW w:w="2235" w:type="dxa"/>
          </w:tcPr>
          <w:p w14:paraId="6BFB59A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4AA6C67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2682328" w14:textId="46F57012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49FACDF1" w14:textId="77777777" w:rsidTr="00024598">
        <w:trPr>
          <w:trHeight w:val="401"/>
        </w:trPr>
        <w:tc>
          <w:tcPr>
            <w:tcW w:w="2235" w:type="dxa"/>
          </w:tcPr>
          <w:p w14:paraId="65667FC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84068A2" w14:textId="69C57245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Т5.01.05</w:t>
            </w:r>
          </w:p>
        </w:tc>
      </w:tr>
      <w:tr w:rsidR="007D47E7" w14:paraId="4A5536AB" w14:textId="77777777" w:rsidTr="00024598">
        <w:trPr>
          <w:trHeight w:val="431"/>
        </w:trPr>
        <w:tc>
          <w:tcPr>
            <w:tcW w:w="2235" w:type="dxa"/>
          </w:tcPr>
          <w:p w14:paraId="35BB6E2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27D41E1" w14:textId="6EF06542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Только «Лектор» выставляет дату и время Мероприятия.</w:t>
            </w:r>
          </w:p>
        </w:tc>
      </w:tr>
      <w:tr w:rsidR="007D47E7" w14:paraId="7CAF0447" w14:textId="77777777" w:rsidTr="00024598">
        <w:trPr>
          <w:trHeight w:val="423"/>
        </w:trPr>
        <w:tc>
          <w:tcPr>
            <w:tcW w:w="2235" w:type="dxa"/>
          </w:tcPr>
          <w:p w14:paraId="421F278C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03CEF24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7C082848" w14:textId="77777777" w:rsidTr="00024598">
        <w:trPr>
          <w:trHeight w:val="422"/>
        </w:trPr>
        <w:tc>
          <w:tcPr>
            <w:tcW w:w="2235" w:type="dxa"/>
          </w:tcPr>
          <w:p w14:paraId="61440D9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0AC9D54A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50D94226" w14:textId="0B9BE7DB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06DBB734" w14:textId="77777777" w:rsidTr="00024598">
        <w:trPr>
          <w:trHeight w:val="401"/>
        </w:trPr>
        <w:tc>
          <w:tcPr>
            <w:tcW w:w="2235" w:type="dxa"/>
          </w:tcPr>
          <w:p w14:paraId="3338531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2D81649" w14:textId="5D5C50D4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Т5.01.06</w:t>
            </w:r>
          </w:p>
        </w:tc>
      </w:tr>
      <w:tr w:rsidR="007D47E7" w14:paraId="2D9046F7" w14:textId="77777777" w:rsidTr="00024598">
        <w:trPr>
          <w:trHeight w:val="431"/>
        </w:trPr>
        <w:tc>
          <w:tcPr>
            <w:tcW w:w="2235" w:type="dxa"/>
          </w:tcPr>
          <w:p w14:paraId="361000B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EF81026" w14:textId="365250AB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«Сотрудник» может быть «Лектором» в своем Мероприятии и быть участником на уровне «Сотрудника» на другом Мероприятии.</w:t>
            </w:r>
          </w:p>
        </w:tc>
      </w:tr>
      <w:tr w:rsidR="007D47E7" w14:paraId="385075DC" w14:textId="77777777" w:rsidTr="00024598">
        <w:trPr>
          <w:trHeight w:val="423"/>
        </w:trPr>
        <w:tc>
          <w:tcPr>
            <w:tcW w:w="2235" w:type="dxa"/>
          </w:tcPr>
          <w:p w14:paraId="12FF3E4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506289A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4FBBE0BB" w14:textId="77777777" w:rsidTr="00024598">
        <w:trPr>
          <w:trHeight w:val="422"/>
        </w:trPr>
        <w:tc>
          <w:tcPr>
            <w:tcW w:w="2235" w:type="dxa"/>
          </w:tcPr>
          <w:p w14:paraId="01C6519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033D695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771A6099" w14:textId="0F3CD13B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7A856B6" w14:textId="77777777" w:rsidTr="00024598">
        <w:trPr>
          <w:trHeight w:val="401"/>
        </w:trPr>
        <w:tc>
          <w:tcPr>
            <w:tcW w:w="2235" w:type="dxa"/>
          </w:tcPr>
          <w:p w14:paraId="2F040C28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95331BF" w14:textId="61F10FB4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Т5.01.07</w:t>
            </w:r>
          </w:p>
        </w:tc>
      </w:tr>
      <w:tr w:rsidR="007D47E7" w14:paraId="32B6D758" w14:textId="77777777" w:rsidTr="00024598">
        <w:trPr>
          <w:trHeight w:val="431"/>
        </w:trPr>
        <w:tc>
          <w:tcPr>
            <w:tcW w:w="2235" w:type="dxa"/>
          </w:tcPr>
          <w:p w14:paraId="3013544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095825B" w14:textId="43DF863A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«Лектор» не может выгрузить оценки участников Мероприятия в систему хранения данных раньше окончания Мероприятия.</w:t>
            </w:r>
          </w:p>
        </w:tc>
      </w:tr>
      <w:tr w:rsidR="007D47E7" w14:paraId="2E4825E4" w14:textId="77777777" w:rsidTr="00024598">
        <w:trPr>
          <w:trHeight w:val="423"/>
        </w:trPr>
        <w:tc>
          <w:tcPr>
            <w:tcW w:w="2235" w:type="dxa"/>
          </w:tcPr>
          <w:p w14:paraId="2B700F3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505101F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0FDCC797" w14:textId="77777777" w:rsidTr="00024598">
        <w:trPr>
          <w:trHeight w:val="422"/>
        </w:trPr>
        <w:tc>
          <w:tcPr>
            <w:tcW w:w="2235" w:type="dxa"/>
          </w:tcPr>
          <w:p w14:paraId="20E2714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A1F5A6D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B336B9F" w14:textId="1BB24B71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4F4DE68" w14:textId="77777777" w:rsidTr="00024598">
        <w:trPr>
          <w:trHeight w:val="401"/>
        </w:trPr>
        <w:tc>
          <w:tcPr>
            <w:tcW w:w="2235" w:type="dxa"/>
          </w:tcPr>
          <w:p w14:paraId="576AD61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8A45F9D" w14:textId="3AC333CA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Т5.01.08</w:t>
            </w:r>
          </w:p>
        </w:tc>
      </w:tr>
      <w:tr w:rsidR="007D47E7" w14:paraId="71D9D02C" w14:textId="77777777" w:rsidTr="00024598">
        <w:trPr>
          <w:trHeight w:val="431"/>
        </w:trPr>
        <w:tc>
          <w:tcPr>
            <w:tcW w:w="2235" w:type="dxa"/>
          </w:tcPr>
          <w:p w14:paraId="1105037E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863A5BC" w14:textId="4ED9E8B2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«Сотрудник» и «Тимлид» не могут оставить отзыв раньше окончания Мероприятия. </w:t>
            </w:r>
          </w:p>
        </w:tc>
      </w:tr>
      <w:tr w:rsidR="007D47E7" w14:paraId="7B5E3D95" w14:textId="77777777" w:rsidTr="00024598">
        <w:trPr>
          <w:trHeight w:val="423"/>
        </w:trPr>
        <w:tc>
          <w:tcPr>
            <w:tcW w:w="2235" w:type="dxa"/>
          </w:tcPr>
          <w:p w14:paraId="4C140EA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882575C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735D8F5" w14:textId="77777777" w:rsidTr="00024598">
        <w:trPr>
          <w:trHeight w:val="422"/>
        </w:trPr>
        <w:tc>
          <w:tcPr>
            <w:tcW w:w="2235" w:type="dxa"/>
          </w:tcPr>
          <w:p w14:paraId="696D832C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94E2D8A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20500B3" w14:textId="77777777" w:rsidR="007D47E7" w:rsidRPr="007D47E7" w:rsidRDefault="007D47E7" w:rsidP="007D47E7">
      <w:pPr>
        <w:pStyle w:val="1Einrckung"/>
        <w:ind w:left="0"/>
        <w:rPr>
          <w:lang w:val="ru-RU"/>
        </w:rPr>
      </w:pPr>
    </w:p>
    <w:p w14:paraId="6362346D" w14:textId="629E8411" w:rsidR="00543F0E" w:rsidRDefault="00F16741" w:rsidP="00543F0E">
      <w:pPr>
        <w:pStyle w:val="2"/>
        <w:keepNext/>
        <w:tabs>
          <w:tab w:val="num" w:pos="0"/>
        </w:tabs>
        <w:spacing w:before="360"/>
        <w:ind w:left="709" w:hanging="709"/>
        <w:rPr>
          <w:lang w:val="ru-RU"/>
        </w:rPr>
      </w:pPr>
      <w:bookmarkStart w:id="36" w:name="_Toc119013536"/>
      <w:r>
        <w:rPr>
          <w:lang w:val="ru-RU"/>
        </w:rPr>
        <w:t>Требования к пользовательской документации</w:t>
      </w:r>
      <w:bookmarkEnd w:id="3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03733C51" w14:textId="77777777" w:rsidTr="00024598">
        <w:trPr>
          <w:trHeight w:val="401"/>
        </w:trPr>
        <w:tc>
          <w:tcPr>
            <w:tcW w:w="2235" w:type="dxa"/>
          </w:tcPr>
          <w:p w14:paraId="3CF0D1A1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DA6CF7F" w14:textId="513700D3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Т6.01.01</w:t>
            </w:r>
          </w:p>
        </w:tc>
      </w:tr>
      <w:tr w:rsidR="00024598" w14:paraId="155E6F17" w14:textId="77777777" w:rsidTr="00024598">
        <w:trPr>
          <w:trHeight w:val="431"/>
        </w:trPr>
        <w:tc>
          <w:tcPr>
            <w:tcW w:w="2235" w:type="dxa"/>
          </w:tcPr>
          <w:p w14:paraId="76DDA89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099BFC3" w14:textId="5CAC9B3E" w:rsidR="00024598" w:rsidRPr="00024598" w:rsidRDefault="00024598" w:rsidP="00024598">
            <w:pPr>
              <w:rPr>
                <w:b/>
                <w:sz w:val="26"/>
                <w:lang w:val="ru-RU"/>
              </w:rPr>
            </w:pPr>
            <w:r w:rsidRPr="00543F0E">
              <w:rPr>
                <w:lang w:val="ru-RU"/>
              </w:rPr>
              <w:t xml:space="preserve">Информация, связанная с Веб-приложением, должна быть легко понимаема. Пользовательская документация должна быть очень удобной, </w:t>
            </w:r>
            <w:proofErr w:type="gramStart"/>
            <w:r w:rsidRPr="00543F0E">
              <w:rPr>
                <w:lang w:val="ru-RU"/>
              </w:rPr>
              <w:t>т.е.</w:t>
            </w:r>
            <w:proofErr w:type="gramEnd"/>
            <w:r w:rsidRPr="00543F0E">
              <w:rPr>
                <w:lang w:val="ru-RU"/>
              </w:rPr>
              <w:t xml:space="preserve"> пользователю не нужно переходить на ряд страниц для поиска информации.</w:t>
            </w:r>
          </w:p>
        </w:tc>
      </w:tr>
      <w:tr w:rsidR="00024598" w14:paraId="1123E629" w14:textId="77777777" w:rsidTr="00024598">
        <w:trPr>
          <w:trHeight w:val="423"/>
        </w:trPr>
        <w:tc>
          <w:tcPr>
            <w:tcW w:w="2235" w:type="dxa"/>
          </w:tcPr>
          <w:p w14:paraId="62D87143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47E021D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7DEDD8A4" w14:textId="77777777" w:rsidTr="00024598">
        <w:trPr>
          <w:trHeight w:val="422"/>
        </w:trPr>
        <w:tc>
          <w:tcPr>
            <w:tcW w:w="2235" w:type="dxa"/>
          </w:tcPr>
          <w:p w14:paraId="29415B4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4B57AF53" w14:textId="622AD54C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63D6E18" w14:textId="77777777" w:rsidR="00024598" w:rsidRPr="00024598" w:rsidRDefault="00024598" w:rsidP="00024598">
      <w:pPr>
        <w:pStyle w:val="1Einrckung"/>
        <w:rPr>
          <w:lang w:val="ru-RU"/>
        </w:rPr>
      </w:pPr>
    </w:p>
    <w:p w14:paraId="6975E70B" w14:textId="664A0030" w:rsidR="00543F0E" w:rsidRDefault="00F16741" w:rsidP="00543F0E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7" w:name="_Toc119013537"/>
      <w:r w:rsidRPr="00F46504">
        <w:rPr>
          <w:lang w:val="ru-RU"/>
        </w:rPr>
        <w:lastRenderedPageBreak/>
        <w:t>Используемые приобретаемые компоненты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00E56C30" w14:textId="77777777" w:rsidTr="00024598">
        <w:trPr>
          <w:trHeight w:val="401"/>
        </w:trPr>
        <w:tc>
          <w:tcPr>
            <w:tcW w:w="2235" w:type="dxa"/>
          </w:tcPr>
          <w:p w14:paraId="5D5B99E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E2B5EED" w14:textId="58C933EB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Т7.01.01</w:t>
            </w:r>
          </w:p>
        </w:tc>
      </w:tr>
      <w:tr w:rsidR="00024598" w14:paraId="130D0A8D" w14:textId="77777777" w:rsidTr="00024598">
        <w:trPr>
          <w:trHeight w:val="431"/>
        </w:trPr>
        <w:tc>
          <w:tcPr>
            <w:tcW w:w="2235" w:type="dxa"/>
          </w:tcPr>
          <w:p w14:paraId="7C7428DA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F5034FA" w14:textId="56B17D1B" w:rsidR="00024598" w:rsidRPr="00024598" w:rsidRDefault="00024598" w:rsidP="00024598">
            <w:pPr>
              <w:rPr>
                <w:b/>
                <w:color w:val="000000"/>
                <w:sz w:val="26"/>
                <w:lang w:val="ru-RU"/>
              </w:rPr>
            </w:pPr>
            <w:r w:rsidRPr="00543F0E">
              <w:rPr>
                <w:lang w:val="ru-RU"/>
              </w:rPr>
              <w:t xml:space="preserve">Apache </w:t>
            </w:r>
            <w:proofErr w:type="spellStart"/>
            <w:r w:rsidRPr="00543F0E">
              <w:rPr>
                <w:lang w:val="ru-RU"/>
              </w:rPr>
              <w:t>Tomcat</w:t>
            </w:r>
            <w:proofErr w:type="spellEnd"/>
            <w:r w:rsidRPr="00543F0E">
              <w:rPr>
                <w:lang w:val="ru-RU"/>
              </w:rPr>
              <w:t xml:space="preserve"> 8 и выше</w:t>
            </w:r>
            <w:r>
              <w:rPr>
                <w:lang w:val="ru-RU"/>
              </w:rPr>
              <w:t xml:space="preserve"> для работы с Корпоративным порталом.</w:t>
            </w:r>
          </w:p>
        </w:tc>
      </w:tr>
      <w:tr w:rsidR="00024598" w14:paraId="1C563906" w14:textId="77777777" w:rsidTr="00024598">
        <w:trPr>
          <w:trHeight w:val="423"/>
        </w:trPr>
        <w:tc>
          <w:tcPr>
            <w:tcW w:w="2235" w:type="dxa"/>
          </w:tcPr>
          <w:p w14:paraId="765A91BF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B963404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1A71F626" w14:textId="77777777" w:rsidTr="00024598">
        <w:trPr>
          <w:trHeight w:val="422"/>
        </w:trPr>
        <w:tc>
          <w:tcPr>
            <w:tcW w:w="2235" w:type="dxa"/>
          </w:tcPr>
          <w:p w14:paraId="32D65E2B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4E759EE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3FF610AC" w14:textId="77777777" w:rsidR="00024598" w:rsidRPr="00024598" w:rsidRDefault="00024598" w:rsidP="00024598">
      <w:pPr>
        <w:pStyle w:val="1Einrckung"/>
        <w:rPr>
          <w:lang w:val="ru-RU"/>
        </w:rPr>
      </w:pPr>
    </w:p>
    <w:p w14:paraId="69AB9AED" w14:textId="686F1E7A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8" w:name="_Toc119013538"/>
      <w:r>
        <w:rPr>
          <w:lang w:val="ru-RU"/>
        </w:rPr>
        <w:t>Интерфейсы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274564A2" w14:textId="77777777" w:rsidTr="00024598">
        <w:trPr>
          <w:trHeight w:val="401"/>
        </w:trPr>
        <w:tc>
          <w:tcPr>
            <w:tcW w:w="2235" w:type="dxa"/>
          </w:tcPr>
          <w:p w14:paraId="6F389E3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A1AF567" w14:textId="11FD6011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Т8.01.01</w:t>
            </w:r>
          </w:p>
        </w:tc>
      </w:tr>
      <w:tr w:rsidR="00024598" w14:paraId="11DF8644" w14:textId="77777777" w:rsidTr="00024598">
        <w:trPr>
          <w:trHeight w:val="431"/>
        </w:trPr>
        <w:tc>
          <w:tcPr>
            <w:tcW w:w="2235" w:type="dxa"/>
          </w:tcPr>
          <w:p w14:paraId="2C326A21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51E2E36" w14:textId="6F12317B" w:rsidR="00024598" w:rsidRPr="00024598" w:rsidRDefault="00024598" w:rsidP="00024598">
            <w:pPr>
              <w:rPr>
                <w:lang w:val="ru-RU"/>
              </w:rPr>
            </w:pPr>
            <w:r w:rsidRPr="003B27F4">
              <w:rPr>
                <w:lang w:val="ru-RU"/>
              </w:rPr>
              <w:t xml:space="preserve">Система должна обеспечивать ссылку на справку, доступную автономно без подключения к сети, для каждого функционального </w:t>
            </w:r>
            <w:r>
              <w:rPr>
                <w:lang w:val="ru-RU"/>
              </w:rPr>
              <w:t>элемента, интегрированного в веб-приложение</w:t>
            </w:r>
            <w:r w:rsidRPr="003B27F4">
              <w:rPr>
                <w:lang w:val="ru-RU"/>
              </w:rPr>
              <w:t>.</w:t>
            </w:r>
          </w:p>
        </w:tc>
      </w:tr>
      <w:tr w:rsidR="00024598" w14:paraId="36BF1F10" w14:textId="77777777" w:rsidTr="00024598">
        <w:trPr>
          <w:trHeight w:val="423"/>
        </w:trPr>
        <w:tc>
          <w:tcPr>
            <w:tcW w:w="2235" w:type="dxa"/>
          </w:tcPr>
          <w:p w14:paraId="472E9E7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2822B2C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6199EE3F" w14:textId="77777777" w:rsidTr="00024598">
        <w:trPr>
          <w:trHeight w:val="422"/>
        </w:trPr>
        <w:tc>
          <w:tcPr>
            <w:tcW w:w="2235" w:type="dxa"/>
          </w:tcPr>
          <w:p w14:paraId="5D1767C0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5F420C4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9F1125A" w14:textId="31A29BFA" w:rsidR="00024598" w:rsidRDefault="00024598" w:rsidP="00024598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4B039003" w14:textId="77777777" w:rsidTr="00024598">
        <w:trPr>
          <w:trHeight w:val="401"/>
        </w:trPr>
        <w:tc>
          <w:tcPr>
            <w:tcW w:w="2235" w:type="dxa"/>
          </w:tcPr>
          <w:p w14:paraId="470E31A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0692DBB6" w14:textId="2CB3C7AE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Т8.01.02</w:t>
            </w:r>
          </w:p>
        </w:tc>
      </w:tr>
      <w:tr w:rsidR="00024598" w14:paraId="0BC0AAA5" w14:textId="77777777" w:rsidTr="00024598">
        <w:trPr>
          <w:trHeight w:val="431"/>
        </w:trPr>
        <w:tc>
          <w:tcPr>
            <w:tcW w:w="2235" w:type="dxa"/>
          </w:tcPr>
          <w:p w14:paraId="62B8941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E15F764" w14:textId="750B924C" w:rsidR="00024598" w:rsidRPr="00024598" w:rsidRDefault="00024598" w:rsidP="00024598">
            <w:pPr>
              <w:rPr>
                <w:lang w:val="ru-RU"/>
              </w:rPr>
            </w:pPr>
            <w:r w:rsidRPr="00EF0988">
              <w:rPr>
                <w:lang w:val="ru-RU"/>
              </w:rPr>
              <w:t>Все функциональные элементы</w:t>
            </w:r>
            <w:r>
              <w:rPr>
                <w:lang w:val="ru-RU"/>
              </w:rPr>
              <w:t xml:space="preserve"> каждого класса пользователей</w:t>
            </w:r>
            <w:r w:rsidRPr="00EF0988">
              <w:rPr>
                <w:lang w:val="ru-RU"/>
              </w:rPr>
              <w:t xml:space="preserve"> должны поддерживать полную возможность навигации с помощью клавиатуры, в дополнение к мыши и клавиатуре.</w:t>
            </w:r>
          </w:p>
        </w:tc>
      </w:tr>
      <w:tr w:rsidR="00024598" w14:paraId="0E252E75" w14:textId="77777777" w:rsidTr="00024598">
        <w:trPr>
          <w:trHeight w:val="423"/>
        </w:trPr>
        <w:tc>
          <w:tcPr>
            <w:tcW w:w="2235" w:type="dxa"/>
          </w:tcPr>
          <w:p w14:paraId="795F445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6CCE976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71C6AA29" w14:textId="77777777" w:rsidTr="00024598">
        <w:trPr>
          <w:trHeight w:val="422"/>
        </w:trPr>
        <w:tc>
          <w:tcPr>
            <w:tcW w:w="2235" w:type="dxa"/>
          </w:tcPr>
          <w:p w14:paraId="4374092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58F33E5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3ADD1F7" w14:textId="3813857F" w:rsidR="00024598" w:rsidRDefault="00024598" w:rsidP="00024598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2A5463D0" w14:textId="77777777" w:rsidTr="00024598">
        <w:trPr>
          <w:trHeight w:val="401"/>
        </w:trPr>
        <w:tc>
          <w:tcPr>
            <w:tcW w:w="2235" w:type="dxa"/>
          </w:tcPr>
          <w:p w14:paraId="59558045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026C4B0" w14:textId="026F083C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Т8.03.01</w:t>
            </w:r>
          </w:p>
        </w:tc>
      </w:tr>
      <w:tr w:rsidR="00024598" w14:paraId="37F62D86" w14:textId="77777777" w:rsidTr="00024598">
        <w:trPr>
          <w:trHeight w:val="431"/>
        </w:trPr>
        <w:tc>
          <w:tcPr>
            <w:tcW w:w="2235" w:type="dxa"/>
          </w:tcPr>
          <w:p w14:paraId="0285EE2B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70EA5A9" w14:textId="4D94A1AF" w:rsidR="00024598" w:rsidRPr="00024598" w:rsidRDefault="00024598" w:rsidP="00024598">
            <w:pPr>
              <w:rPr>
                <w:lang w:val="ru-RU"/>
              </w:rPr>
            </w:pPr>
            <w:r>
              <w:rPr>
                <w:lang w:val="ru-RU"/>
              </w:rPr>
              <w:t>Коммуникация между веб-приложением, базами данных и Корпоративным порталом выполняется в соответствии с поддерживаемыми языковыми запросами.</w:t>
            </w:r>
          </w:p>
        </w:tc>
      </w:tr>
      <w:tr w:rsidR="00024598" w14:paraId="504F9892" w14:textId="77777777" w:rsidTr="00024598">
        <w:trPr>
          <w:trHeight w:val="423"/>
        </w:trPr>
        <w:tc>
          <w:tcPr>
            <w:tcW w:w="2235" w:type="dxa"/>
          </w:tcPr>
          <w:p w14:paraId="7A3D321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8B76FFA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07C417E5" w14:textId="77777777" w:rsidTr="00024598">
        <w:trPr>
          <w:trHeight w:val="422"/>
        </w:trPr>
        <w:tc>
          <w:tcPr>
            <w:tcW w:w="2235" w:type="dxa"/>
          </w:tcPr>
          <w:p w14:paraId="189CEF3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79199BF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8D5049E" w14:textId="77777777" w:rsidR="00024598" w:rsidRPr="00024598" w:rsidRDefault="00024598" w:rsidP="00024598">
      <w:pPr>
        <w:rPr>
          <w:lang w:val="ru-RU"/>
        </w:rPr>
      </w:pPr>
    </w:p>
    <w:p w14:paraId="6E664C5D" w14:textId="6D8F56A2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9" w:name="_Toc119013539"/>
      <w:r>
        <w:rPr>
          <w:lang w:val="ru-RU"/>
        </w:rPr>
        <w:t>Требования лицензирования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4964BB8E" w14:textId="77777777" w:rsidTr="00024598">
        <w:trPr>
          <w:trHeight w:val="401"/>
        </w:trPr>
        <w:tc>
          <w:tcPr>
            <w:tcW w:w="2235" w:type="dxa"/>
          </w:tcPr>
          <w:p w14:paraId="60F63FB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1F6854D" w14:textId="1BD9D4D6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Т9.01.01</w:t>
            </w:r>
          </w:p>
        </w:tc>
      </w:tr>
      <w:tr w:rsidR="00024598" w14:paraId="62AB75E9" w14:textId="77777777" w:rsidTr="00024598">
        <w:trPr>
          <w:trHeight w:val="431"/>
        </w:trPr>
        <w:tc>
          <w:tcPr>
            <w:tcW w:w="2235" w:type="dxa"/>
          </w:tcPr>
          <w:p w14:paraId="387C159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B554E59" w14:textId="210FFFFD" w:rsidR="00024598" w:rsidRPr="00024598" w:rsidRDefault="00024598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лицензии в ситуациях, как того требует </w:t>
            </w:r>
            <w:r>
              <w:rPr>
                <w:lang w:val="en-US"/>
              </w:rPr>
              <w:t>Apache</w:t>
            </w:r>
            <w:r w:rsidRPr="008C4452">
              <w:rPr>
                <w:lang w:val="ru-RU"/>
              </w:rPr>
              <w:t xml:space="preserve"> </w:t>
            </w:r>
            <w:r>
              <w:rPr>
                <w:lang w:val="en-US"/>
              </w:rPr>
              <w:t>Tomcat</w:t>
            </w:r>
            <w:r>
              <w:rPr>
                <w:lang w:val="ru-RU"/>
              </w:rPr>
              <w:t>.</w:t>
            </w:r>
          </w:p>
        </w:tc>
      </w:tr>
      <w:tr w:rsidR="00024598" w14:paraId="1EED3E76" w14:textId="77777777" w:rsidTr="00024598">
        <w:trPr>
          <w:trHeight w:val="423"/>
        </w:trPr>
        <w:tc>
          <w:tcPr>
            <w:tcW w:w="2235" w:type="dxa"/>
          </w:tcPr>
          <w:p w14:paraId="66D753B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B39F25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0A226AEB" w14:textId="77777777" w:rsidTr="00024598">
        <w:trPr>
          <w:trHeight w:val="422"/>
        </w:trPr>
        <w:tc>
          <w:tcPr>
            <w:tcW w:w="2235" w:type="dxa"/>
          </w:tcPr>
          <w:p w14:paraId="0E81FDA0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BEBA4EA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EFB7F49" w14:textId="77777777" w:rsidR="00024598" w:rsidRPr="00024598" w:rsidRDefault="00024598" w:rsidP="00024598">
      <w:pPr>
        <w:pStyle w:val="1Einrckung"/>
        <w:rPr>
          <w:lang w:val="ru-RU"/>
        </w:rPr>
      </w:pPr>
    </w:p>
    <w:p w14:paraId="32708B3F" w14:textId="54CEFFE1" w:rsidR="008C4452" w:rsidRDefault="00F16741" w:rsidP="008C445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40" w:name="_Toc119013540"/>
      <w:r>
        <w:rPr>
          <w:lang w:val="ru-RU"/>
        </w:rPr>
        <w:t>Применимые</w:t>
      </w:r>
      <w:r w:rsidRPr="008C4452">
        <w:rPr>
          <w:lang w:val="en-US"/>
        </w:rPr>
        <w:t xml:space="preserve"> </w:t>
      </w:r>
      <w:r>
        <w:rPr>
          <w:lang w:val="ru-RU"/>
        </w:rPr>
        <w:t>стандарты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5D107F72" w14:textId="77777777" w:rsidTr="00024598">
        <w:trPr>
          <w:trHeight w:val="401"/>
        </w:trPr>
        <w:tc>
          <w:tcPr>
            <w:tcW w:w="2235" w:type="dxa"/>
          </w:tcPr>
          <w:p w14:paraId="1B475D2F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BCE86A7" w14:textId="420938F4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Т10.01.01</w:t>
            </w:r>
          </w:p>
        </w:tc>
      </w:tr>
      <w:tr w:rsidR="00024598" w:rsidRPr="00024598" w14:paraId="0D109B63" w14:textId="77777777" w:rsidTr="00024598">
        <w:trPr>
          <w:trHeight w:val="431"/>
        </w:trPr>
        <w:tc>
          <w:tcPr>
            <w:tcW w:w="2235" w:type="dxa"/>
          </w:tcPr>
          <w:p w14:paraId="5CF61CE4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16" w:type="dxa"/>
          </w:tcPr>
          <w:p w14:paraId="68BF46EB" w14:textId="1BB98953" w:rsidR="00024598" w:rsidRPr="00024598" w:rsidRDefault="00024598" w:rsidP="00024598">
            <w:pPr>
              <w:pStyle w:val="1Einrckung"/>
              <w:ind w:left="0"/>
              <w:rPr>
                <w:lang w:val="en-US"/>
              </w:rPr>
            </w:pPr>
            <w:r w:rsidRPr="008C4452">
              <w:rPr>
                <w:lang w:val="en-US"/>
              </w:rPr>
              <w:t>ECMA-262, 13th edition, June 2022</w:t>
            </w:r>
            <w:r>
              <w:rPr>
                <w:lang w:val="en-US"/>
              </w:rPr>
              <w:t xml:space="preserve"> </w:t>
            </w:r>
            <w:r w:rsidRPr="008C4452">
              <w:rPr>
                <w:lang w:val="en-US"/>
              </w:rPr>
              <w:t>ECMAScript® 2022 Language Specification.</w:t>
            </w:r>
          </w:p>
        </w:tc>
      </w:tr>
      <w:tr w:rsidR="00024598" w14:paraId="3479B3E5" w14:textId="77777777" w:rsidTr="00024598">
        <w:trPr>
          <w:trHeight w:val="423"/>
        </w:trPr>
        <w:tc>
          <w:tcPr>
            <w:tcW w:w="2235" w:type="dxa"/>
          </w:tcPr>
          <w:p w14:paraId="5125DBA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468D32A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3F538E98" w14:textId="77777777" w:rsidTr="00024598">
        <w:trPr>
          <w:trHeight w:val="422"/>
        </w:trPr>
        <w:tc>
          <w:tcPr>
            <w:tcW w:w="2235" w:type="dxa"/>
          </w:tcPr>
          <w:p w14:paraId="3BF73687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5F3A6D2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43B4211" w14:textId="77777777" w:rsidR="00024598" w:rsidRPr="00024598" w:rsidRDefault="00024598" w:rsidP="00024598">
      <w:pPr>
        <w:pStyle w:val="1Einrckung"/>
        <w:rPr>
          <w:lang w:val="ru-RU"/>
        </w:rPr>
      </w:pPr>
    </w:p>
    <w:p w14:paraId="3A618EE8" w14:textId="6861DD67" w:rsidR="007823B5" w:rsidRPr="008C4452" w:rsidRDefault="0054194C" w:rsidP="00024598">
      <w:pPr>
        <w:pStyle w:val="1"/>
        <w:numPr>
          <w:ilvl w:val="0"/>
          <w:numId w:val="0"/>
        </w:numPr>
        <w:rPr>
          <w:lang w:val="en-US"/>
        </w:rPr>
      </w:pPr>
      <w:bookmarkStart w:id="41" w:name="_Toc119013541"/>
      <w:r w:rsidRPr="008C4452">
        <w:rPr>
          <w:lang w:val="ru-RU"/>
        </w:rPr>
        <w:t>Индекс</w:t>
      </w:r>
      <w:bookmarkEnd w:id="41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12"/>
      <w:headerReference w:type="first" r:id="rId13"/>
      <w:footerReference w:type="first" r:id="rId14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Alexey Svistunov" w:date="2022-11-19T08:46:00Z" w:initials="AS">
    <w:p w14:paraId="5849BF8C" w14:textId="77777777" w:rsidR="00635A20" w:rsidRDefault="00635A20" w:rsidP="00D367E2">
      <w:pPr>
        <w:pStyle w:val="a6"/>
      </w:pPr>
      <w:r>
        <w:rPr>
          <w:rStyle w:val="a5"/>
        </w:rPr>
        <w:annotationRef/>
      </w:r>
      <w:r>
        <w:t>Если выбрали описание по классам - мне кажется, у вас должен появиться кдасс "Мероприятие (или Занятие)" - у него тоже есть атрибуты типа дата начала, продолжительность, тема и т.д.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49BF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31654" w16cex:dateUtc="2022-11-19T0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9BF8C" w16cid:durableId="272316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B068" w14:textId="77777777" w:rsidR="00D87187" w:rsidRDefault="00D87187">
      <w:r>
        <w:separator/>
      </w:r>
    </w:p>
  </w:endnote>
  <w:endnote w:type="continuationSeparator" w:id="0">
    <w:p w14:paraId="5567A198" w14:textId="77777777" w:rsidR="00D87187" w:rsidRDefault="00D8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3336DD49" w:rsidR="00024598" w:rsidRDefault="0000000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1025" style="position:absolute;left:0;text-align:left;z-index:251657216" from=".1pt,-1.45pt" to="496.4pt,-1.45pt" o:allowincell="f" strokeweight=".25pt"/>
      </w:pict>
    </w:r>
    <w:r w:rsidR="00024598">
      <w:tab/>
    </w:r>
  </w:p>
  <w:p w14:paraId="44899C39" w14:textId="77777777" w:rsidR="00024598" w:rsidRDefault="00024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CE64" w14:textId="77777777" w:rsidR="00D87187" w:rsidRDefault="00D87187">
      <w:r>
        <w:separator/>
      </w:r>
    </w:p>
  </w:footnote>
  <w:footnote w:type="continuationSeparator" w:id="0">
    <w:p w14:paraId="44F393BA" w14:textId="77777777" w:rsidR="00D87187" w:rsidRDefault="00D87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5A002697" w:rsidR="00024598" w:rsidRDefault="00024598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AF2961">
      <w:rPr>
        <w:noProof/>
      </w:rPr>
      <w:t>15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  <w:gridCol w:w="2639"/>
    </w:tblGrid>
    <w:tr w:rsidR="00024598" w14:paraId="0F77EB97" w14:textId="582A899A" w:rsidTr="006211F0">
      <w:trPr>
        <w:trHeight w:hRule="exact" w:val="2000"/>
        <w:jc w:val="center"/>
      </w:trPr>
      <w:tc>
        <w:tcPr>
          <w:tcW w:w="2870" w:type="dxa"/>
        </w:tcPr>
        <w:p w14:paraId="3B163ACE" w14:textId="77777777" w:rsidR="00024598" w:rsidRDefault="00024598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8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024598" w:rsidRDefault="00024598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024598" w:rsidRPr="00842301" w:rsidRDefault="00024598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024598" w:rsidRPr="00842301" w:rsidRDefault="00024598">
          <w:pPr>
            <w:jc w:val="center"/>
            <w:rPr>
              <w:noProof/>
              <w:lang w:val="en-GB"/>
            </w:rPr>
          </w:pPr>
        </w:p>
        <w:p w14:paraId="747884AA" w14:textId="4A6DA5F0" w:rsidR="00024598" w:rsidRPr="007365A0" w:rsidRDefault="00024598" w:rsidP="00346258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346258">
            <w:rPr>
              <w:b/>
              <w:noProof/>
              <w:lang w:val="ru-RU"/>
            </w:rPr>
            <w:t>8</w:t>
          </w:r>
        </w:p>
      </w:tc>
      <w:tc>
        <w:tcPr>
          <w:tcW w:w="2639" w:type="dxa"/>
        </w:tcPr>
        <w:p w14:paraId="4E8653BC" w14:textId="334D1524" w:rsidR="00024598" w:rsidRPr="007365A0" w:rsidRDefault="00024598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>
            <w:rPr>
              <w:caps/>
              <w:noProof/>
              <w:highlight w:val="yellow"/>
              <w:lang w:val="en-US"/>
            </w:rPr>
            <w:t>team</w:t>
          </w:r>
          <w:r w:rsidRPr="00961EBD">
            <w:rPr>
              <w:caps/>
              <w:noProof/>
              <w:highlight w:val="yellow"/>
              <w:lang w:val="ru-RU"/>
            </w:rPr>
            <w:t>8</w:t>
          </w:r>
        </w:p>
        <w:p w14:paraId="0FF9110B" w14:textId="53206B7C" w:rsidR="00AF2961" w:rsidRDefault="00024598" w:rsidP="00AF2961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</w:t>
          </w:r>
          <w:r>
            <w:rPr>
              <w:noProof/>
              <w:highlight w:val="yellow"/>
              <w:lang w:val="ru-RU"/>
            </w:rPr>
            <w:t>8</w:t>
          </w:r>
          <w:r w:rsidRPr="007365A0">
            <w:rPr>
              <w:noProof/>
              <w:highlight w:val="yellow"/>
              <w:lang w:val="ru-RU"/>
            </w:rPr>
            <w:t>-</w:t>
          </w:r>
          <w:r>
            <w:rPr>
              <w:noProof/>
              <w:highlight w:val="yellow"/>
              <w:lang w:val="en-US"/>
            </w:rPr>
            <w:t>v</w:t>
          </w:r>
          <w:r w:rsidR="00AF2961">
            <w:rPr>
              <w:noProof/>
              <w:lang w:val="ru-RU"/>
            </w:rPr>
            <w:t>4</w:t>
          </w:r>
        </w:p>
        <w:p w14:paraId="50D79B29" w14:textId="29919012" w:rsidR="00024598" w:rsidRPr="003C2555" w:rsidRDefault="00024598" w:rsidP="00AF2961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 w:rsidR="00635A20">
            <w:rPr>
              <w:noProof/>
              <w:highlight w:val="yellow"/>
            </w:rPr>
            <w:t>2022-11-10</w:t>
          </w:r>
          <w:r w:rsidRPr="007365A0">
            <w:rPr>
              <w:noProof/>
              <w:highlight w:val="yellow"/>
            </w:rPr>
            <w:fldChar w:fldCharType="end"/>
          </w:r>
        </w:p>
        <w:p w14:paraId="7A685453" w14:textId="03B6F9F9" w:rsidR="00024598" w:rsidRDefault="00024598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="00AF2961">
            <w:rPr>
              <w:noProof/>
              <w:highlight w:val="yellow"/>
            </w:rPr>
            <w:t>15</w:t>
          </w:r>
        </w:p>
      </w:tc>
      <w:tc>
        <w:tcPr>
          <w:tcW w:w="2639" w:type="dxa"/>
        </w:tcPr>
        <w:p w14:paraId="72EDC909" w14:textId="77777777" w:rsidR="00024598" w:rsidRDefault="00024598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sz w:val="18"/>
              <w:lang w:val="ru-RU"/>
            </w:rPr>
          </w:pPr>
        </w:p>
      </w:tc>
    </w:tr>
  </w:tbl>
  <w:p w14:paraId="0695C804" w14:textId="77777777" w:rsidR="00024598" w:rsidRDefault="000245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1CE42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FC2CBA"/>
    <w:multiLevelType w:val="hybridMultilevel"/>
    <w:tmpl w:val="1ADCE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5B5"/>
    <w:multiLevelType w:val="hybridMultilevel"/>
    <w:tmpl w:val="5420C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4C"/>
    <w:multiLevelType w:val="hybridMultilevel"/>
    <w:tmpl w:val="FE2C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D49"/>
    <w:multiLevelType w:val="hybridMultilevel"/>
    <w:tmpl w:val="6718A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E4870"/>
    <w:multiLevelType w:val="hybridMultilevel"/>
    <w:tmpl w:val="744C1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497"/>
    <w:multiLevelType w:val="hybridMultilevel"/>
    <w:tmpl w:val="B776DEF6"/>
    <w:lvl w:ilvl="0" w:tplc="FBF0A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F7ED4"/>
    <w:multiLevelType w:val="hybridMultilevel"/>
    <w:tmpl w:val="BBE4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D1793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71081"/>
    <w:multiLevelType w:val="hybridMultilevel"/>
    <w:tmpl w:val="A752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3587948"/>
    <w:multiLevelType w:val="hybridMultilevel"/>
    <w:tmpl w:val="3E9EC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2464C"/>
    <w:multiLevelType w:val="hybridMultilevel"/>
    <w:tmpl w:val="2DEE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D5D58AB"/>
    <w:multiLevelType w:val="multilevel"/>
    <w:tmpl w:val="E352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08164E6"/>
    <w:multiLevelType w:val="hybridMultilevel"/>
    <w:tmpl w:val="130E7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F6F0BF1"/>
    <w:multiLevelType w:val="hybridMultilevel"/>
    <w:tmpl w:val="A9A0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E4D67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754158">
    <w:abstractNumId w:val="0"/>
  </w:num>
  <w:num w:numId="2" w16cid:durableId="854225858">
    <w:abstractNumId w:val="15"/>
  </w:num>
  <w:num w:numId="3" w16cid:durableId="928468381">
    <w:abstractNumId w:val="18"/>
  </w:num>
  <w:num w:numId="4" w16cid:durableId="1240024802">
    <w:abstractNumId w:val="10"/>
  </w:num>
  <w:num w:numId="5" w16cid:durableId="1578515522">
    <w:abstractNumId w:val="7"/>
  </w:num>
  <w:num w:numId="6" w16cid:durableId="1260211670">
    <w:abstractNumId w:val="13"/>
  </w:num>
  <w:num w:numId="7" w16cid:durableId="875971417">
    <w:abstractNumId w:val="6"/>
  </w:num>
  <w:num w:numId="8" w16cid:durableId="695809594">
    <w:abstractNumId w:val="0"/>
  </w:num>
  <w:num w:numId="9" w16cid:durableId="432214850">
    <w:abstractNumId w:val="0"/>
  </w:num>
  <w:num w:numId="10" w16cid:durableId="501164080">
    <w:abstractNumId w:val="0"/>
  </w:num>
  <w:num w:numId="11" w16cid:durableId="1184631332">
    <w:abstractNumId w:val="3"/>
  </w:num>
  <w:num w:numId="12" w16cid:durableId="543638660">
    <w:abstractNumId w:val="16"/>
  </w:num>
  <w:num w:numId="13" w16cid:durableId="417218820">
    <w:abstractNumId w:val="12"/>
  </w:num>
  <w:num w:numId="14" w16cid:durableId="1170559626">
    <w:abstractNumId w:val="19"/>
  </w:num>
  <w:num w:numId="15" w16cid:durableId="1204050934">
    <w:abstractNumId w:val="20"/>
  </w:num>
  <w:num w:numId="16" w16cid:durableId="694306227">
    <w:abstractNumId w:val="1"/>
  </w:num>
  <w:num w:numId="17" w16cid:durableId="1479226480">
    <w:abstractNumId w:val="21"/>
  </w:num>
  <w:num w:numId="18" w16cid:durableId="382366294">
    <w:abstractNumId w:val="22"/>
  </w:num>
  <w:num w:numId="19" w16cid:durableId="833379605">
    <w:abstractNumId w:val="0"/>
  </w:num>
  <w:num w:numId="20" w16cid:durableId="1617642923">
    <w:abstractNumId w:val="0"/>
  </w:num>
  <w:num w:numId="21" w16cid:durableId="612052792">
    <w:abstractNumId w:val="0"/>
  </w:num>
  <w:num w:numId="22" w16cid:durableId="1407605700">
    <w:abstractNumId w:val="0"/>
  </w:num>
  <w:num w:numId="23" w16cid:durableId="512961895">
    <w:abstractNumId w:val="0"/>
  </w:num>
  <w:num w:numId="24" w16cid:durableId="726681213">
    <w:abstractNumId w:val="0"/>
  </w:num>
  <w:num w:numId="25" w16cid:durableId="1875802818">
    <w:abstractNumId w:val="0"/>
  </w:num>
  <w:num w:numId="26" w16cid:durableId="889078197">
    <w:abstractNumId w:val="0"/>
  </w:num>
  <w:num w:numId="27" w16cid:durableId="1149445343">
    <w:abstractNumId w:val="0"/>
  </w:num>
  <w:num w:numId="28" w16cid:durableId="1228801838">
    <w:abstractNumId w:val="0"/>
  </w:num>
  <w:num w:numId="29" w16cid:durableId="1762681359">
    <w:abstractNumId w:val="0"/>
  </w:num>
  <w:num w:numId="30" w16cid:durableId="2065181695">
    <w:abstractNumId w:val="0"/>
  </w:num>
  <w:num w:numId="31" w16cid:durableId="1049066918">
    <w:abstractNumId w:val="0"/>
  </w:num>
  <w:num w:numId="32" w16cid:durableId="476648323">
    <w:abstractNumId w:val="0"/>
  </w:num>
  <w:num w:numId="33" w16cid:durableId="1651252652">
    <w:abstractNumId w:val="0"/>
  </w:num>
  <w:num w:numId="34" w16cid:durableId="1116607592">
    <w:abstractNumId w:val="0"/>
  </w:num>
  <w:num w:numId="35" w16cid:durableId="331033600">
    <w:abstractNumId w:val="0"/>
  </w:num>
  <w:num w:numId="36" w16cid:durableId="485366001">
    <w:abstractNumId w:val="0"/>
  </w:num>
  <w:num w:numId="37" w16cid:durableId="431047234">
    <w:abstractNumId w:val="0"/>
  </w:num>
  <w:num w:numId="38" w16cid:durableId="987856475">
    <w:abstractNumId w:val="14"/>
  </w:num>
  <w:num w:numId="39" w16cid:durableId="1252003591">
    <w:abstractNumId w:val="17"/>
  </w:num>
  <w:num w:numId="40" w16cid:durableId="662122058">
    <w:abstractNumId w:val="8"/>
  </w:num>
  <w:num w:numId="41" w16cid:durableId="1523399305">
    <w:abstractNumId w:val="4"/>
  </w:num>
  <w:num w:numId="42" w16cid:durableId="2127968840">
    <w:abstractNumId w:val="2"/>
  </w:num>
  <w:num w:numId="43" w16cid:durableId="1746565837">
    <w:abstractNumId w:val="5"/>
  </w:num>
  <w:num w:numId="44" w16cid:durableId="917518138">
    <w:abstractNumId w:val="9"/>
  </w:num>
  <w:num w:numId="45" w16cid:durableId="1950355160">
    <w:abstractNumId w:val="11"/>
  </w:num>
  <w:num w:numId="46" w16cid:durableId="159994146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3EA"/>
    <w:rsid w:val="00002CAE"/>
    <w:rsid w:val="000169EF"/>
    <w:rsid w:val="0002233A"/>
    <w:rsid w:val="00024598"/>
    <w:rsid w:val="000261B4"/>
    <w:rsid w:val="000376B4"/>
    <w:rsid w:val="000401D5"/>
    <w:rsid w:val="00057E64"/>
    <w:rsid w:val="0007759F"/>
    <w:rsid w:val="000901D3"/>
    <w:rsid w:val="000F0E95"/>
    <w:rsid w:val="000F0F55"/>
    <w:rsid w:val="001343C1"/>
    <w:rsid w:val="001379A3"/>
    <w:rsid w:val="001535DF"/>
    <w:rsid w:val="00157B34"/>
    <w:rsid w:val="0016049A"/>
    <w:rsid w:val="0016726E"/>
    <w:rsid w:val="00167F44"/>
    <w:rsid w:val="0017419E"/>
    <w:rsid w:val="00192770"/>
    <w:rsid w:val="001949D3"/>
    <w:rsid w:val="001B2C49"/>
    <w:rsid w:val="001B489C"/>
    <w:rsid w:val="001C1B9A"/>
    <w:rsid w:val="001C7218"/>
    <w:rsid w:val="001D0599"/>
    <w:rsid w:val="001E188C"/>
    <w:rsid w:val="001E3378"/>
    <w:rsid w:val="001E5EA3"/>
    <w:rsid w:val="001F623E"/>
    <w:rsid w:val="00201008"/>
    <w:rsid w:val="00206C47"/>
    <w:rsid w:val="0021158A"/>
    <w:rsid w:val="00221BA7"/>
    <w:rsid w:val="00227A56"/>
    <w:rsid w:val="00230576"/>
    <w:rsid w:val="00234065"/>
    <w:rsid w:val="00276F85"/>
    <w:rsid w:val="00282302"/>
    <w:rsid w:val="00282EEB"/>
    <w:rsid w:val="00295ACE"/>
    <w:rsid w:val="002A6DB7"/>
    <w:rsid w:val="002C2C18"/>
    <w:rsid w:val="002D7F95"/>
    <w:rsid w:val="00302CDB"/>
    <w:rsid w:val="00316A8B"/>
    <w:rsid w:val="00320AD6"/>
    <w:rsid w:val="00322870"/>
    <w:rsid w:val="00327CFF"/>
    <w:rsid w:val="00327DC7"/>
    <w:rsid w:val="00345933"/>
    <w:rsid w:val="00346258"/>
    <w:rsid w:val="003549BC"/>
    <w:rsid w:val="00354B0E"/>
    <w:rsid w:val="003614FB"/>
    <w:rsid w:val="00373630"/>
    <w:rsid w:val="003A27BB"/>
    <w:rsid w:val="003A543F"/>
    <w:rsid w:val="003B27F4"/>
    <w:rsid w:val="003C2555"/>
    <w:rsid w:val="003D5E2C"/>
    <w:rsid w:val="003E00B2"/>
    <w:rsid w:val="003E1F17"/>
    <w:rsid w:val="003F1006"/>
    <w:rsid w:val="00421E2A"/>
    <w:rsid w:val="00421EB8"/>
    <w:rsid w:val="004543CE"/>
    <w:rsid w:val="00461519"/>
    <w:rsid w:val="00464232"/>
    <w:rsid w:val="00472358"/>
    <w:rsid w:val="00476C0D"/>
    <w:rsid w:val="004866DF"/>
    <w:rsid w:val="004A45C0"/>
    <w:rsid w:val="004B2CB6"/>
    <w:rsid w:val="004C49FA"/>
    <w:rsid w:val="004D54DC"/>
    <w:rsid w:val="004E4BD6"/>
    <w:rsid w:val="00501360"/>
    <w:rsid w:val="00516BBB"/>
    <w:rsid w:val="00527E37"/>
    <w:rsid w:val="005309B6"/>
    <w:rsid w:val="0054194C"/>
    <w:rsid w:val="00543F0E"/>
    <w:rsid w:val="005754A9"/>
    <w:rsid w:val="0058035A"/>
    <w:rsid w:val="005909BB"/>
    <w:rsid w:val="00596218"/>
    <w:rsid w:val="00596F67"/>
    <w:rsid w:val="005B09DE"/>
    <w:rsid w:val="005B4545"/>
    <w:rsid w:val="005B6CDF"/>
    <w:rsid w:val="005C5E2C"/>
    <w:rsid w:val="005D0692"/>
    <w:rsid w:val="005D2995"/>
    <w:rsid w:val="005D2D93"/>
    <w:rsid w:val="005D5FBD"/>
    <w:rsid w:val="005E133B"/>
    <w:rsid w:val="005E3571"/>
    <w:rsid w:val="005F329F"/>
    <w:rsid w:val="00600AA5"/>
    <w:rsid w:val="00606B63"/>
    <w:rsid w:val="0062004C"/>
    <w:rsid w:val="006211F0"/>
    <w:rsid w:val="006268FA"/>
    <w:rsid w:val="00635A20"/>
    <w:rsid w:val="00643AF8"/>
    <w:rsid w:val="00660C58"/>
    <w:rsid w:val="00663731"/>
    <w:rsid w:val="00686224"/>
    <w:rsid w:val="006A583A"/>
    <w:rsid w:val="006E58B1"/>
    <w:rsid w:val="006F73A0"/>
    <w:rsid w:val="007007AB"/>
    <w:rsid w:val="0071098D"/>
    <w:rsid w:val="00711003"/>
    <w:rsid w:val="007170E1"/>
    <w:rsid w:val="0072359D"/>
    <w:rsid w:val="00727B92"/>
    <w:rsid w:val="00730AEA"/>
    <w:rsid w:val="0073312E"/>
    <w:rsid w:val="007365A0"/>
    <w:rsid w:val="007435A6"/>
    <w:rsid w:val="00752101"/>
    <w:rsid w:val="007610F1"/>
    <w:rsid w:val="00777EED"/>
    <w:rsid w:val="007823B5"/>
    <w:rsid w:val="0079263F"/>
    <w:rsid w:val="00795149"/>
    <w:rsid w:val="007B19DA"/>
    <w:rsid w:val="007C5844"/>
    <w:rsid w:val="007D30C5"/>
    <w:rsid w:val="007D47E7"/>
    <w:rsid w:val="007F0C06"/>
    <w:rsid w:val="00815614"/>
    <w:rsid w:val="008343D9"/>
    <w:rsid w:val="008352EF"/>
    <w:rsid w:val="00835A01"/>
    <w:rsid w:val="00842301"/>
    <w:rsid w:val="00845525"/>
    <w:rsid w:val="008600BD"/>
    <w:rsid w:val="00863F6E"/>
    <w:rsid w:val="00873773"/>
    <w:rsid w:val="008808C9"/>
    <w:rsid w:val="008824EC"/>
    <w:rsid w:val="00893221"/>
    <w:rsid w:val="008A2651"/>
    <w:rsid w:val="008A41F8"/>
    <w:rsid w:val="008A7883"/>
    <w:rsid w:val="008B0635"/>
    <w:rsid w:val="008B1278"/>
    <w:rsid w:val="008C4452"/>
    <w:rsid w:val="008D6321"/>
    <w:rsid w:val="008D7103"/>
    <w:rsid w:val="00904ADD"/>
    <w:rsid w:val="009064A4"/>
    <w:rsid w:val="009137FF"/>
    <w:rsid w:val="009142BF"/>
    <w:rsid w:val="009306B8"/>
    <w:rsid w:val="009309C3"/>
    <w:rsid w:val="00933074"/>
    <w:rsid w:val="00954870"/>
    <w:rsid w:val="00961EBD"/>
    <w:rsid w:val="009766DD"/>
    <w:rsid w:val="009E12FF"/>
    <w:rsid w:val="009F39D6"/>
    <w:rsid w:val="00A015DE"/>
    <w:rsid w:val="00A14DE5"/>
    <w:rsid w:val="00A33A60"/>
    <w:rsid w:val="00A437E8"/>
    <w:rsid w:val="00A43ADF"/>
    <w:rsid w:val="00A56DD9"/>
    <w:rsid w:val="00A62982"/>
    <w:rsid w:val="00A62FA2"/>
    <w:rsid w:val="00A67ADC"/>
    <w:rsid w:val="00A83EFF"/>
    <w:rsid w:val="00A96169"/>
    <w:rsid w:val="00AB2B39"/>
    <w:rsid w:val="00AB3C9A"/>
    <w:rsid w:val="00AD097C"/>
    <w:rsid w:val="00AD5E39"/>
    <w:rsid w:val="00AF2961"/>
    <w:rsid w:val="00B0301A"/>
    <w:rsid w:val="00B22E70"/>
    <w:rsid w:val="00B26190"/>
    <w:rsid w:val="00B63D67"/>
    <w:rsid w:val="00B66B38"/>
    <w:rsid w:val="00B83CA5"/>
    <w:rsid w:val="00BA5DE1"/>
    <w:rsid w:val="00BA7394"/>
    <w:rsid w:val="00BC2021"/>
    <w:rsid w:val="00BC6C19"/>
    <w:rsid w:val="00BF4D12"/>
    <w:rsid w:val="00C22C75"/>
    <w:rsid w:val="00C23016"/>
    <w:rsid w:val="00C3342E"/>
    <w:rsid w:val="00C4261F"/>
    <w:rsid w:val="00C51A36"/>
    <w:rsid w:val="00C521B0"/>
    <w:rsid w:val="00C53BE9"/>
    <w:rsid w:val="00C76A85"/>
    <w:rsid w:val="00C80D37"/>
    <w:rsid w:val="00C84CC7"/>
    <w:rsid w:val="00C8732B"/>
    <w:rsid w:val="00CB25FE"/>
    <w:rsid w:val="00CC30F8"/>
    <w:rsid w:val="00CD18B4"/>
    <w:rsid w:val="00CD1E4B"/>
    <w:rsid w:val="00CF12B4"/>
    <w:rsid w:val="00CF19AE"/>
    <w:rsid w:val="00CF6143"/>
    <w:rsid w:val="00D37F80"/>
    <w:rsid w:val="00D51564"/>
    <w:rsid w:val="00D569A7"/>
    <w:rsid w:val="00D60CD4"/>
    <w:rsid w:val="00D71CC3"/>
    <w:rsid w:val="00D71DB1"/>
    <w:rsid w:val="00D72ED3"/>
    <w:rsid w:val="00D84561"/>
    <w:rsid w:val="00D8682C"/>
    <w:rsid w:val="00D87187"/>
    <w:rsid w:val="00D916B7"/>
    <w:rsid w:val="00D9349E"/>
    <w:rsid w:val="00DC144F"/>
    <w:rsid w:val="00E13A7C"/>
    <w:rsid w:val="00E269AD"/>
    <w:rsid w:val="00E37DF5"/>
    <w:rsid w:val="00E47813"/>
    <w:rsid w:val="00E6379B"/>
    <w:rsid w:val="00E72ABE"/>
    <w:rsid w:val="00E92CD5"/>
    <w:rsid w:val="00EA14FF"/>
    <w:rsid w:val="00EB5E36"/>
    <w:rsid w:val="00EC4CBA"/>
    <w:rsid w:val="00ED55E3"/>
    <w:rsid w:val="00EF0988"/>
    <w:rsid w:val="00EF5040"/>
    <w:rsid w:val="00F14309"/>
    <w:rsid w:val="00F16741"/>
    <w:rsid w:val="00F27D37"/>
    <w:rsid w:val="00F31E6D"/>
    <w:rsid w:val="00F4298C"/>
    <w:rsid w:val="00F42BBF"/>
    <w:rsid w:val="00F46504"/>
    <w:rsid w:val="00F51881"/>
    <w:rsid w:val="00F572F9"/>
    <w:rsid w:val="00F60032"/>
    <w:rsid w:val="00F663EA"/>
    <w:rsid w:val="00F7135D"/>
    <w:rsid w:val="00F83A4B"/>
    <w:rsid w:val="00F86FE5"/>
    <w:rsid w:val="00FB49B5"/>
    <w:rsid w:val="00FD63CB"/>
    <w:rsid w:val="00FE226B"/>
    <w:rsid w:val="00FF098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4598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link w:val="40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1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link w:val="a7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B27F4"/>
    <w:rPr>
      <w:rFonts w:ascii="Arial" w:hAnsi="Arial"/>
      <w:b/>
      <w:color w:val="000000"/>
      <w:sz w:val="24"/>
      <w:lang w:val="de-DE" w:eastAsia="de-CH"/>
    </w:rPr>
  </w:style>
  <w:style w:type="character" w:customStyle="1" w:styleId="40">
    <w:name w:val="Заголовок 4 Знак"/>
    <w:basedOn w:val="a0"/>
    <w:link w:val="4"/>
    <w:rsid w:val="001E3378"/>
    <w:rPr>
      <w:rFonts w:ascii="Arial" w:hAnsi="Arial"/>
      <w:b/>
      <w:color w:val="000000"/>
      <w:sz w:val="22"/>
      <w:lang w:val="de-DE" w:eastAsia="de-CH"/>
    </w:rPr>
  </w:style>
  <w:style w:type="paragraph" w:styleId="af0">
    <w:name w:val="annotation subject"/>
    <w:basedOn w:val="a6"/>
    <w:next w:val="a6"/>
    <w:link w:val="af1"/>
    <w:semiHidden/>
    <w:unhideWhenUsed/>
    <w:rsid w:val="00635A20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635A20"/>
    <w:rPr>
      <w:rFonts w:ascii="Arial" w:hAnsi="Arial"/>
      <w:lang w:val="de-DE" w:eastAsia="de-CH"/>
    </w:rPr>
  </w:style>
  <w:style w:type="character" w:customStyle="1" w:styleId="af1">
    <w:name w:val="Тема примечания Знак"/>
    <w:basedOn w:val="a7"/>
    <w:link w:val="af0"/>
    <w:semiHidden/>
    <w:rsid w:val="00635A20"/>
    <w:rPr>
      <w:rFonts w:ascii="Arial" w:hAnsi="Arial"/>
      <w:b/>
      <w:bCs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12946-7530-41A8-A13C-C0BDEEBF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674</TotalTime>
  <Pages>15</Pages>
  <Words>3405</Words>
  <Characters>19414</Characters>
  <Application>Microsoft Office Word</Application>
  <DocSecurity>0</DocSecurity>
  <Lines>161</Lines>
  <Paragraphs>45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Alexey Svistunov</cp:lastModifiedBy>
  <cp:revision>6</cp:revision>
  <cp:lastPrinted>1900-12-31T20:00:00Z</cp:lastPrinted>
  <dcterms:created xsi:type="dcterms:W3CDTF">2022-10-28T22:16:00Z</dcterms:created>
  <dcterms:modified xsi:type="dcterms:W3CDTF">2022-11-19T05:46:00Z</dcterms:modified>
</cp:coreProperties>
</file>